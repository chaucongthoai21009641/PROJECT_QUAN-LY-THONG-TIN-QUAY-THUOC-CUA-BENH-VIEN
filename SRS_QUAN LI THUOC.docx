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6"/>
        </w:rPr>
        <w:id w:val="149185800"/>
        <w:docPartObj>
          <w:docPartGallery w:val="Cover Pages"/>
          <w:docPartUnique/>
        </w:docPartObj>
      </w:sdtPr>
      <w:sdtEndPr>
        <w:rPr>
          <w:color w:val="auto"/>
        </w:rPr>
      </w:sdtEndPr>
      <w:sdtContent>
        <w:p w14:paraId="4D274F01" w14:textId="77777777" w:rsidR="00554D3D" w:rsidRPr="001D5126" w:rsidRDefault="00C37F39" w:rsidP="001D5126">
          <w:pPr>
            <w:pStyle w:val="NoSpacing"/>
            <w:spacing w:before="1540" w:after="240" w:line="360" w:lineRule="auto"/>
            <w:jc w:val="center"/>
            <w:rPr>
              <w:rFonts w:ascii="Times New Roman" w:eastAsia="Times New Roman" w:hAnsi="Times New Roman" w:cs="Times New Roman"/>
              <w:color w:val="4F81BD" w:themeColor="accent1"/>
              <w:sz w:val="26"/>
              <w:szCs w:val="26"/>
            </w:rPr>
          </w:pPr>
          <w:r w:rsidRPr="001D5126">
            <w:rPr>
              <w:rFonts w:ascii="Times New Roman" w:hAnsi="Times New Roman" w:cs="Times New Roman"/>
              <w:noProof/>
              <w:color w:val="4F81BD" w:themeColor="accent1"/>
              <w:sz w:val="26"/>
              <w:szCs w:val="26"/>
            </w:rPr>
            <w:drawing>
              <wp:anchor distT="0" distB="0" distL="114300" distR="114300" simplePos="0" relativeHeight="251661312" behindDoc="0" locked="0" layoutInCell="1" allowOverlap="1" wp14:anchorId="6A784A19" wp14:editId="08BD2BF8">
                <wp:simplePos x="0" y="0"/>
                <wp:positionH relativeFrom="column">
                  <wp:posOffset>1673913</wp:posOffset>
                </wp:positionH>
                <wp:positionV relativeFrom="paragraph">
                  <wp:posOffset>450559</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1D5126">
            <w:rPr>
              <w:rFonts w:ascii="Times New Roman" w:hAnsi="Times New Roman" w:cs="Times New Roman"/>
              <w:noProof/>
              <w:color w:val="4F81BD" w:themeColor="accent1"/>
              <w:sz w:val="26"/>
              <w:szCs w:val="26"/>
            </w:rPr>
            <mc:AlternateContent>
              <mc:Choice Requires="wps">
                <w:drawing>
                  <wp:anchor distT="0" distB="0" distL="114300" distR="114300" simplePos="0" relativeHeight="251657216" behindDoc="0" locked="0" layoutInCell="1" allowOverlap="1" wp14:anchorId="05BB8BD0" wp14:editId="0BDCBF55">
                    <wp:simplePos x="0" y="0"/>
                    <wp:positionH relativeFrom="column">
                      <wp:posOffset>-244389</wp:posOffset>
                    </wp:positionH>
                    <wp:positionV relativeFrom="paragraph">
                      <wp:posOffset>-512909</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2C1A4F3" w14:textId="77777777" w:rsidR="00781220" w:rsidRPr="00484E67" w:rsidRDefault="00781220" w:rsidP="00484E67">
                                <w:pPr>
                                  <w:spacing w:before="0" w:line="240" w:lineRule="auto"/>
                                  <w:ind w:firstLine="562"/>
                                  <w:jc w:val="center"/>
                                  <w:rPr>
                                    <w:b/>
                                    <w:sz w:val="32"/>
                                    <w:szCs w:val="32"/>
                                  </w:rPr>
                                </w:pPr>
                                <w:r w:rsidRPr="00484E67">
                                  <w:rPr>
                                    <w:b/>
                                    <w:sz w:val="32"/>
                                    <w:szCs w:val="32"/>
                                  </w:rPr>
                                  <w:t>BỘ CÔNG THƯƠNG</w:t>
                                </w:r>
                              </w:p>
                              <w:p w14:paraId="69E1CF0C" w14:textId="77777777" w:rsidR="00781220" w:rsidRPr="00484E67" w:rsidRDefault="0078122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B8BD0" id="Rectangle 1" o:spid="_x0000_s1026" style="position:absolute;left:0;text-align:left;margin-left:-19.25pt;margin-top:-40.4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" fillcolor="white [3201]" stroked="f" strokeweight="2pt">
                    <v:textbox>
                      <w:txbxContent>
                        <w:p w14:paraId="52C1A4F3" w14:textId="77777777" w:rsidR="00781220" w:rsidRPr="00484E67" w:rsidRDefault="00781220" w:rsidP="00484E67">
                          <w:pPr>
                            <w:spacing w:before="0" w:line="240" w:lineRule="auto"/>
                            <w:ind w:firstLine="562"/>
                            <w:jc w:val="center"/>
                            <w:rPr>
                              <w:b/>
                              <w:sz w:val="32"/>
                              <w:szCs w:val="32"/>
                            </w:rPr>
                          </w:pPr>
                          <w:r w:rsidRPr="00484E67">
                            <w:rPr>
                              <w:b/>
                              <w:sz w:val="32"/>
                              <w:szCs w:val="32"/>
                            </w:rPr>
                            <w:t>BỘ CÔNG THƯƠNG</w:t>
                          </w:r>
                        </w:p>
                        <w:p w14:paraId="69E1CF0C" w14:textId="77777777" w:rsidR="00781220" w:rsidRPr="00484E67" w:rsidRDefault="0078122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780EB8D2" w14:textId="77777777" w:rsidR="00554D3D" w:rsidRPr="001D5126" w:rsidRDefault="00554D3D" w:rsidP="001D5126">
          <w:pPr>
            <w:pStyle w:val="NoSpacing"/>
            <w:spacing w:before="1540" w:after="240" w:line="360" w:lineRule="auto"/>
            <w:jc w:val="center"/>
            <w:rPr>
              <w:rFonts w:ascii="Times New Roman" w:eastAsia="Times New Roman" w:hAnsi="Times New Roman" w:cs="Times New Roman"/>
              <w:color w:val="4F81BD" w:themeColor="accent1"/>
              <w:sz w:val="26"/>
              <w:szCs w:val="26"/>
            </w:rPr>
          </w:pPr>
        </w:p>
        <w:sdt>
          <w:sdtPr>
            <w:rPr>
              <w:rFonts w:ascii="Times New Roman" w:eastAsiaTheme="majorEastAsia" w:hAnsi="Times New Roman" w:cs="Times New Roman"/>
              <w:b/>
              <w:caps/>
              <w:color w:val="365F91" w:themeColor="accent1" w:themeShade="BF"/>
              <w:sz w:val="52"/>
              <w:szCs w:val="5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67D539DC" w14:textId="776B914C" w:rsidR="00890157" w:rsidRPr="001D5126" w:rsidRDefault="00277833" w:rsidP="001D5126">
              <w:pPr>
                <w:pStyle w:val="NoSpacing"/>
                <w:pBdr>
                  <w:top w:val="single" w:sz="6" w:space="6" w:color="4F81BD" w:themeColor="accent1"/>
                  <w:bottom w:val="single" w:sz="6" w:space="6" w:color="4F81BD" w:themeColor="accent1"/>
                </w:pBdr>
                <w:spacing w:after="240" w:line="360" w:lineRule="auto"/>
                <w:jc w:val="center"/>
                <w:rPr>
                  <w:rFonts w:ascii="Times New Roman" w:eastAsiaTheme="majorEastAsia" w:hAnsi="Times New Roman" w:cs="Times New Roman"/>
                  <w:b/>
                  <w:caps/>
                  <w:color w:val="365F91" w:themeColor="accent1" w:themeShade="BF"/>
                  <w:sz w:val="52"/>
                  <w:szCs w:val="52"/>
                </w:rPr>
              </w:pPr>
              <w:r w:rsidRPr="001D5126">
                <w:rPr>
                  <w:rFonts w:ascii="Times New Roman" w:eastAsiaTheme="majorEastAsia" w:hAnsi="Times New Roman" w:cs="Times New Roman"/>
                  <w:b/>
                  <w:caps/>
                  <w:color w:val="365F91" w:themeColor="accent1" w:themeShade="BF"/>
                  <w:sz w:val="52"/>
                  <w:szCs w:val="52"/>
                </w:rPr>
                <w:t xml:space="preserve">DỰ ÁN: </w:t>
              </w:r>
              <w:r w:rsidR="00486A1E" w:rsidRPr="001D5126">
                <w:rPr>
                  <w:rFonts w:ascii="Times New Roman" w:eastAsiaTheme="majorEastAsia" w:hAnsi="Times New Roman" w:cs="Times New Roman"/>
                  <w:b/>
                  <w:caps/>
                  <w:color w:val="365F91" w:themeColor="accent1" w:themeShade="BF"/>
                  <w:sz w:val="52"/>
                  <w:szCs w:val="52"/>
                </w:rPr>
                <w:t>QUẢN LÍ THÔNG TIN QUẦY THUỐC CỦA BỆNH VIỆN</w:t>
              </w:r>
            </w:p>
          </w:sdtContent>
        </w:sdt>
        <w:p w14:paraId="7A19AA93" w14:textId="77777777" w:rsidR="00890157" w:rsidRPr="001D5126" w:rsidRDefault="00890157" w:rsidP="001D5126">
          <w:pPr>
            <w:pStyle w:val="NoSpacing"/>
            <w:spacing w:line="360" w:lineRule="auto"/>
            <w:jc w:val="center"/>
            <w:rPr>
              <w:rFonts w:ascii="Times New Roman" w:hAnsi="Times New Roman" w:cs="Times New Roman"/>
              <w:color w:val="365F91" w:themeColor="accent1" w:themeShade="BF"/>
              <w:sz w:val="26"/>
              <w:szCs w:val="26"/>
            </w:rPr>
          </w:pPr>
        </w:p>
        <w:p w14:paraId="45B1BAB2" w14:textId="77777777" w:rsidR="00890157" w:rsidRPr="001D5126" w:rsidRDefault="00890157" w:rsidP="001D5126">
          <w:pPr>
            <w:pStyle w:val="NoSpacing"/>
            <w:spacing w:before="480" w:line="360" w:lineRule="auto"/>
            <w:jc w:val="center"/>
            <w:rPr>
              <w:rFonts w:ascii="Times New Roman" w:hAnsi="Times New Roman" w:cs="Times New Roman"/>
              <w:color w:val="4F81BD" w:themeColor="accent1"/>
              <w:sz w:val="26"/>
              <w:szCs w:val="26"/>
            </w:rPr>
          </w:pPr>
        </w:p>
        <w:p w14:paraId="4E540AB7" w14:textId="77777777" w:rsidR="00B72142" w:rsidRPr="001D5126" w:rsidRDefault="00B72142" w:rsidP="001D5126">
          <w:pPr>
            <w:pStyle w:val="NoSpacing"/>
            <w:spacing w:before="480" w:line="360" w:lineRule="auto"/>
            <w:jc w:val="center"/>
            <w:rPr>
              <w:rFonts w:ascii="Times New Roman" w:hAnsi="Times New Roman" w:cs="Times New Roman"/>
              <w:color w:val="4F81BD" w:themeColor="accent1"/>
              <w:sz w:val="26"/>
              <w:szCs w:val="26"/>
            </w:rPr>
          </w:pPr>
        </w:p>
        <w:p w14:paraId="092BF656" w14:textId="77777777" w:rsidR="00B72142" w:rsidRPr="001D5126" w:rsidRDefault="00B72142" w:rsidP="001D5126">
          <w:pPr>
            <w:pStyle w:val="NoSpacing"/>
            <w:spacing w:before="480" w:line="360" w:lineRule="auto"/>
            <w:jc w:val="center"/>
            <w:rPr>
              <w:rFonts w:ascii="Times New Roman" w:hAnsi="Times New Roman" w:cs="Times New Roman"/>
              <w:color w:val="4F81BD" w:themeColor="accent1"/>
              <w:sz w:val="26"/>
              <w:szCs w:val="26"/>
            </w:rPr>
          </w:pPr>
        </w:p>
        <w:p w14:paraId="7695EB46" w14:textId="6AD9F1D5" w:rsidR="00B72142" w:rsidRPr="001D5126" w:rsidRDefault="00B72142" w:rsidP="001D5126">
          <w:pPr>
            <w:pStyle w:val="NoSpacing"/>
            <w:spacing w:before="480" w:line="360" w:lineRule="auto"/>
            <w:jc w:val="center"/>
            <w:rPr>
              <w:rFonts w:ascii="Times New Roman" w:hAnsi="Times New Roman" w:cs="Times New Roman"/>
              <w:color w:val="4F81BD" w:themeColor="accent1"/>
              <w:sz w:val="26"/>
              <w:szCs w:val="26"/>
            </w:rPr>
          </w:pPr>
        </w:p>
        <w:p w14:paraId="706FD8CF" w14:textId="77777777" w:rsidR="00B72142" w:rsidRPr="001D5126" w:rsidRDefault="00B72142" w:rsidP="001D5126">
          <w:pPr>
            <w:pStyle w:val="NoSpacing"/>
            <w:spacing w:before="480" w:line="360" w:lineRule="auto"/>
            <w:jc w:val="center"/>
            <w:rPr>
              <w:rFonts w:ascii="Times New Roman" w:hAnsi="Times New Roman" w:cs="Times New Roman"/>
              <w:color w:val="4F81BD" w:themeColor="accent1"/>
              <w:sz w:val="26"/>
              <w:szCs w:val="26"/>
            </w:rPr>
          </w:pPr>
        </w:p>
        <w:p w14:paraId="1EED7DD3" w14:textId="486E3D9F" w:rsidR="006101F5" w:rsidRPr="001D5126" w:rsidRDefault="00C37F39" w:rsidP="001D5126">
          <w:pPr>
            <w:spacing w:line="360" w:lineRule="auto"/>
            <w:jc w:val="right"/>
            <w:rPr>
              <w:sz w:val="24"/>
            </w:rPr>
          </w:pPr>
          <w:r w:rsidRPr="001D5126">
            <w:rPr>
              <w:noProof/>
              <w:szCs w:val="26"/>
            </w:rPr>
            <mc:AlternateContent>
              <mc:Choice Requires="wps">
                <w:drawing>
                  <wp:anchor distT="0" distB="0" distL="114300" distR="114300" simplePos="0" relativeHeight="251663360" behindDoc="0" locked="0" layoutInCell="1" allowOverlap="1" wp14:anchorId="563CAF1C" wp14:editId="187D51C8">
                    <wp:simplePos x="0" y="0"/>
                    <wp:positionH relativeFrom="column">
                      <wp:posOffset>1754574</wp:posOffset>
                    </wp:positionH>
                    <wp:positionV relativeFrom="paragraph">
                      <wp:posOffset>2740007</wp:posOffset>
                    </wp:positionV>
                    <wp:extent cx="1977081" cy="444843"/>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1977081" cy="444843"/>
                            </a:xfrm>
                            <a:prstGeom prst="rect">
                              <a:avLst/>
                            </a:prstGeom>
                            <a:solidFill>
                              <a:schemeClr val="lt1"/>
                            </a:solidFill>
                            <a:ln w="6350">
                              <a:noFill/>
                            </a:ln>
                          </wps:spPr>
                          <wps:txbx>
                            <w:txbxContent>
                              <w:p w14:paraId="4F4513F2" w14:textId="13E75F7C" w:rsidR="00781220" w:rsidRDefault="00781220" w:rsidP="00C37F39">
                                <w:pPr>
                                  <w:ind w:firstLine="0"/>
                                </w:pPr>
                                <w:r>
                                  <w:t>TP. HCM 5/2022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3CAF1C" id="_x0000_t202" coordsize="21600,21600" o:spt="202" path="m,l,21600r21600,l21600,xe">
                    <v:stroke joinstyle="miter"/>
                    <v:path gradientshapeok="t" o:connecttype="rect"/>
                  </v:shapetype>
                  <v:shape id="Text Box 4" o:spid="_x0000_s1027" type="#_x0000_t202" style="position:absolute;left:0;text-align:left;margin-left:138.15pt;margin-top:215.75pt;width:155.7pt;height:3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" fillcolor="white [3201]" stroked="f" strokeweight=".5pt">
                    <v:textbox>
                      <w:txbxContent>
                        <w:p w14:paraId="4F4513F2" w14:textId="13E75F7C" w:rsidR="00781220" w:rsidRDefault="00781220" w:rsidP="00C37F39">
                          <w:pPr>
                            <w:ind w:firstLine="0"/>
                          </w:pPr>
                          <w:r>
                            <w:t>TP. HCM 5/2022</w:t>
                          </w:r>
                        </w:p>
                      </w:txbxContent>
                    </v:textbox>
                  </v:shape>
                </w:pict>
              </mc:Fallback>
            </mc:AlternateContent>
          </w:r>
          <w:r w:rsidR="00890157" w:rsidRPr="001D5126">
            <w:rPr>
              <w:szCs w:val="26"/>
            </w:rPr>
            <w:br w:type="page"/>
          </w:r>
          <w:r w:rsidR="00000000">
            <w:lastRenderedPageBreak/>
            <w:pict w14:anchorId="400BE809">
              <v:rect id="_x0000_i1025" style="width:0;height:1.5pt" o:hralign="center" o:hrstd="t" o:hr="t" fillcolor="#a0a0a0" stroked="f"/>
            </w:pict>
          </w:r>
        </w:p>
        <w:p w14:paraId="1800C58C" w14:textId="77777777" w:rsidR="006101F5" w:rsidRPr="001D5126" w:rsidRDefault="006101F5" w:rsidP="001D5126">
          <w:pPr>
            <w:spacing w:line="360" w:lineRule="auto"/>
            <w:jc w:val="right"/>
            <w:rPr>
              <w:b/>
              <w:sz w:val="36"/>
              <w:szCs w:val="36"/>
            </w:rPr>
          </w:pPr>
          <w:r w:rsidRPr="001D5126">
            <w:rPr>
              <w:b/>
              <w:sz w:val="36"/>
              <w:szCs w:val="36"/>
            </w:rPr>
            <w:t xml:space="preserve">TÀI LIỆU ĐẶC TẢ YÊU CẦU PHẦN MỀM (Software Requirement Specification – SRS) </w:t>
          </w:r>
        </w:p>
        <w:p w14:paraId="70A740AE" w14:textId="77777777" w:rsidR="006101F5" w:rsidRPr="001D5126" w:rsidRDefault="006101F5" w:rsidP="001D5126">
          <w:pPr>
            <w:spacing w:line="360" w:lineRule="auto"/>
            <w:jc w:val="right"/>
            <w:rPr>
              <w:sz w:val="36"/>
              <w:szCs w:val="36"/>
            </w:rPr>
          </w:pPr>
        </w:p>
        <w:p w14:paraId="5B695596" w14:textId="77777777" w:rsidR="006101F5" w:rsidRPr="001D5126" w:rsidRDefault="006101F5" w:rsidP="001D5126">
          <w:pPr>
            <w:spacing w:line="360" w:lineRule="auto"/>
            <w:jc w:val="right"/>
            <w:rPr>
              <w:sz w:val="36"/>
              <w:szCs w:val="36"/>
            </w:rPr>
          </w:pPr>
        </w:p>
        <w:p w14:paraId="7305376D" w14:textId="77777777" w:rsidR="006101F5" w:rsidRPr="001D5126" w:rsidRDefault="006101F5" w:rsidP="001D5126">
          <w:pPr>
            <w:spacing w:line="360" w:lineRule="auto"/>
            <w:jc w:val="right"/>
            <w:rPr>
              <w:sz w:val="36"/>
              <w:szCs w:val="36"/>
            </w:rPr>
          </w:pPr>
        </w:p>
        <w:p w14:paraId="2A2C4BEE" w14:textId="77777777" w:rsidR="006101F5" w:rsidRPr="001D5126" w:rsidRDefault="006101F5" w:rsidP="001D5126">
          <w:pPr>
            <w:spacing w:line="360" w:lineRule="auto"/>
            <w:jc w:val="right"/>
            <w:rPr>
              <w:sz w:val="36"/>
              <w:szCs w:val="36"/>
            </w:rPr>
          </w:pPr>
        </w:p>
        <w:p w14:paraId="0069C2B4" w14:textId="77777777" w:rsidR="006101F5" w:rsidRPr="001D5126" w:rsidRDefault="006101F5" w:rsidP="001D5126">
          <w:pPr>
            <w:spacing w:line="360" w:lineRule="auto"/>
            <w:jc w:val="right"/>
            <w:rPr>
              <w:sz w:val="36"/>
              <w:szCs w:val="36"/>
            </w:rPr>
          </w:pPr>
        </w:p>
        <w:p w14:paraId="4AE31165" w14:textId="6B0E51D5" w:rsidR="00A03E3B" w:rsidRPr="001D5126" w:rsidRDefault="006101F5" w:rsidP="001D5126">
          <w:pPr>
            <w:spacing w:line="360" w:lineRule="auto"/>
            <w:ind w:left="-141"/>
            <w:jc w:val="right"/>
            <w:rPr>
              <w:b/>
              <w:sz w:val="36"/>
              <w:szCs w:val="36"/>
            </w:rPr>
          </w:pPr>
          <w:r w:rsidRPr="001D5126">
            <w:rPr>
              <w:b/>
              <w:sz w:val="36"/>
              <w:szCs w:val="36"/>
            </w:rPr>
            <w:t xml:space="preserve">XÂY DỰNG PHẦN MỀM </w:t>
          </w:r>
          <w:sdt>
            <w:sdtPr>
              <w:rPr>
                <w:b/>
                <w:sz w:val="36"/>
                <w:szCs w:val="36"/>
              </w:rPr>
              <w:alias w:val="Title"/>
              <w:tag w:val=""/>
              <w:id w:val="-1646888869"/>
              <w:dataBinding w:prefixMappings="xmlns:ns0='http://purl.org/dc/elements/1.1/' xmlns:ns1='http://schemas.openxmlformats.org/package/2006/metadata/core-properties' " w:xpath="/ns1:coreProperties[1]/ns0:title[1]" w:storeItemID="{6C3C8BC8-F283-45AE-878A-BAB7291924A1}"/>
              <w:text/>
            </w:sdtPr>
            <w:sdtContent>
              <w:r w:rsidR="00277833" w:rsidRPr="001D5126">
                <w:rPr>
                  <w:b/>
                  <w:sz w:val="36"/>
                  <w:szCs w:val="36"/>
                </w:rPr>
                <w:t>DỰ ÁN: QUẢN LÍ THÔNG TIN QUẦY THUỐC CỦA BỆNH VIỆN</w:t>
              </w:r>
            </w:sdtContent>
          </w:sdt>
        </w:p>
        <w:p w14:paraId="745F33AD" w14:textId="254E7BAE" w:rsidR="006101F5" w:rsidRPr="001D5126" w:rsidRDefault="006101F5" w:rsidP="001D5126">
          <w:pPr>
            <w:spacing w:line="360" w:lineRule="auto"/>
            <w:ind w:left="-141"/>
            <w:jc w:val="right"/>
            <w:rPr>
              <w:b/>
              <w:sz w:val="36"/>
              <w:szCs w:val="36"/>
            </w:rPr>
          </w:pPr>
        </w:p>
        <w:p w14:paraId="034E6E36" w14:textId="77777777" w:rsidR="006101F5" w:rsidRPr="001D5126" w:rsidRDefault="006101F5" w:rsidP="001D5126">
          <w:pPr>
            <w:spacing w:line="360" w:lineRule="auto"/>
            <w:ind w:left="-141"/>
            <w:jc w:val="right"/>
            <w:rPr>
              <w:sz w:val="36"/>
              <w:szCs w:val="36"/>
            </w:rPr>
          </w:pPr>
        </w:p>
        <w:p w14:paraId="72E6C0F1" w14:textId="77777777" w:rsidR="006101F5" w:rsidRPr="001D5126" w:rsidRDefault="006101F5" w:rsidP="001D5126">
          <w:pPr>
            <w:spacing w:line="360" w:lineRule="auto"/>
            <w:jc w:val="right"/>
            <w:rPr>
              <w:sz w:val="36"/>
              <w:szCs w:val="36"/>
            </w:rPr>
          </w:pPr>
          <w:r w:rsidRPr="001D5126">
            <w:rPr>
              <w:sz w:val="36"/>
              <w:szCs w:val="36"/>
            </w:rPr>
            <w:t>Phiên bản 1.0</w:t>
          </w:r>
        </w:p>
        <w:p w14:paraId="1984C7A7" w14:textId="77777777" w:rsidR="006101F5" w:rsidRPr="001D5126" w:rsidRDefault="006101F5" w:rsidP="001D5126">
          <w:pPr>
            <w:spacing w:line="360" w:lineRule="auto"/>
            <w:jc w:val="right"/>
            <w:rPr>
              <w:sz w:val="24"/>
            </w:rPr>
          </w:pPr>
        </w:p>
        <w:p w14:paraId="561100EE" w14:textId="562162A7" w:rsidR="006101F5" w:rsidRPr="001D5126" w:rsidRDefault="006101F5" w:rsidP="001D5126">
          <w:pPr>
            <w:spacing w:line="360" w:lineRule="auto"/>
            <w:ind w:firstLine="0"/>
            <w:rPr>
              <w:szCs w:val="26"/>
            </w:rPr>
          </w:pPr>
        </w:p>
        <w:p w14:paraId="655D91C9" w14:textId="77777777" w:rsidR="006101F5" w:rsidRPr="001D5126" w:rsidRDefault="006101F5" w:rsidP="001D5126">
          <w:pPr>
            <w:spacing w:line="360" w:lineRule="auto"/>
            <w:rPr>
              <w:szCs w:val="26"/>
            </w:rPr>
          </w:pPr>
        </w:p>
        <w:p w14:paraId="36E3BAA7" w14:textId="461F75F5" w:rsidR="006101F5" w:rsidRPr="001D5126" w:rsidRDefault="00A03E3B" w:rsidP="001D5126">
          <w:pPr>
            <w:spacing w:line="360" w:lineRule="auto"/>
            <w:jc w:val="right"/>
            <w:rPr>
              <w:sz w:val="36"/>
              <w:szCs w:val="36"/>
            </w:rPr>
          </w:pPr>
          <w:r w:rsidRPr="001D5126">
            <w:rPr>
              <w:sz w:val="36"/>
              <w:szCs w:val="36"/>
            </w:rPr>
            <w:t>Được soạn bởi: Châu Công Thoại</w:t>
          </w:r>
        </w:p>
        <w:p w14:paraId="620BE565" w14:textId="17AD52D5" w:rsidR="00A03E3B" w:rsidRPr="001D5126" w:rsidRDefault="00A03E3B" w:rsidP="001D5126">
          <w:pPr>
            <w:spacing w:line="360" w:lineRule="auto"/>
            <w:jc w:val="right"/>
            <w:rPr>
              <w:sz w:val="36"/>
              <w:szCs w:val="36"/>
            </w:rPr>
          </w:pPr>
          <w:r w:rsidRPr="001D5126">
            <w:rPr>
              <w:sz w:val="36"/>
              <w:szCs w:val="36"/>
            </w:rPr>
            <w:t xml:space="preserve">TPHCM, tháng , năm </w:t>
          </w:r>
        </w:p>
        <w:p w14:paraId="6D1AC0B0" w14:textId="77777777" w:rsidR="00277833" w:rsidRPr="001D5126" w:rsidRDefault="00277833" w:rsidP="001D5126">
          <w:pPr>
            <w:spacing w:line="360" w:lineRule="auto"/>
            <w:ind w:firstLine="0"/>
            <w:rPr>
              <w:szCs w:val="26"/>
            </w:rPr>
          </w:pPr>
        </w:p>
        <w:p w14:paraId="0DDD6B1F" w14:textId="3FFD2254" w:rsidR="00890157" w:rsidRPr="001D5126" w:rsidRDefault="00000000" w:rsidP="001D5126">
          <w:pPr>
            <w:spacing w:line="360" w:lineRule="auto"/>
            <w:ind w:firstLine="0"/>
            <w:rPr>
              <w:szCs w:val="26"/>
            </w:rPr>
          </w:pPr>
        </w:p>
      </w:sdtContent>
    </w:sdt>
    <w:bookmarkEnd w:id="0" w:displacedByCustomXml="next"/>
    <w:sdt>
      <w:sdtPr>
        <w:rPr>
          <w:rFonts w:ascii="Times New Roman" w:eastAsiaTheme="minorHAnsi" w:hAnsi="Times New Roman" w:cs="Times New Roman"/>
          <w:color w:val="auto"/>
        </w:rPr>
        <w:id w:val="60987323"/>
        <w:docPartObj>
          <w:docPartGallery w:val="Table of Contents"/>
          <w:docPartUnique/>
        </w:docPartObj>
      </w:sdtPr>
      <w:sdtEndPr>
        <w:rPr>
          <w:rFonts w:eastAsiaTheme="majorEastAsia"/>
          <w:noProof/>
          <w:color w:val="365F91" w:themeColor="accent1" w:themeShade="BF"/>
        </w:rPr>
      </w:sdtEndPr>
      <w:sdtContent>
        <w:sdt>
          <w:sdtPr>
            <w:rPr>
              <w:rFonts w:ascii="Times New Roman" w:eastAsiaTheme="minorHAnsi" w:hAnsi="Times New Roman" w:cs="Times New Roman"/>
              <w:bCs w:val="0"/>
              <w:color w:val="auto"/>
              <w:szCs w:val="24"/>
            </w:rPr>
            <w:id w:val="-1256435686"/>
            <w:docPartObj>
              <w:docPartGallery w:val="Table of Contents"/>
              <w:docPartUnique/>
            </w:docPartObj>
          </w:sdtPr>
          <w:sdtEndPr>
            <w:rPr>
              <w:rFonts w:eastAsia="Times New Roman"/>
              <w:b/>
              <w:noProof/>
            </w:rPr>
          </w:sdtEndPr>
          <w:sdtContent>
            <w:p w14:paraId="1CDB98F4" w14:textId="77777777" w:rsidR="0012021C" w:rsidRPr="001D5126" w:rsidRDefault="0012021C" w:rsidP="001D5126">
              <w:pPr>
                <w:pStyle w:val="TOCHeading"/>
                <w:spacing w:line="360" w:lineRule="auto"/>
                <w:jc w:val="center"/>
                <w:rPr>
                  <w:rFonts w:ascii="Times New Roman" w:hAnsi="Times New Roman" w:cs="Times New Roman"/>
                  <w:b/>
                  <w:color w:val="auto"/>
                </w:rPr>
              </w:pPr>
              <w:r w:rsidRPr="001D5126">
                <w:rPr>
                  <w:rFonts w:ascii="Times New Roman" w:hAnsi="Times New Roman" w:cs="Times New Roman"/>
                  <w:b/>
                  <w:color w:val="auto"/>
                </w:rPr>
                <w:t>NỘI DUNG</w:t>
              </w:r>
            </w:p>
            <w:p w14:paraId="2F877A2B" w14:textId="77777777" w:rsidR="0012021C" w:rsidRPr="001D5126" w:rsidRDefault="0012021C" w:rsidP="001D5126">
              <w:pPr>
                <w:spacing w:line="360" w:lineRule="auto"/>
                <w:rPr>
                  <w:szCs w:val="26"/>
                </w:rPr>
              </w:pPr>
            </w:p>
            <w:p w14:paraId="74A63DA9" w14:textId="1AD5256A" w:rsidR="005C755A" w:rsidRDefault="0012021C">
              <w:pPr>
                <w:pStyle w:val="TOC1"/>
                <w:rPr>
                  <w:rFonts w:asciiTheme="minorHAnsi" w:eastAsiaTheme="minorEastAsia" w:hAnsiTheme="minorHAnsi" w:cstheme="minorBidi"/>
                  <w:kern w:val="2"/>
                  <w:sz w:val="24"/>
                  <w14:ligatures w14:val="standardContextual"/>
                </w:rPr>
              </w:pPr>
              <w:r w:rsidRPr="001D5126">
                <w:rPr>
                  <w:noProof w:val="0"/>
                  <w:szCs w:val="26"/>
                </w:rPr>
                <w:fldChar w:fldCharType="begin"/>
              </w:r>
              <w:r w:rsidRPr="001D5126">
                <w:rPr>
                  <w:szCs w:val="26"/>
                </w:rPr>
                <w:instrText xml:space="preserve"> TOC \o "1-3" \h \z \u </w:instrText>
              </w:r>
              <w:r w:rsidRPr="001D5126">
                <w:rPr>
                  <w:noProof w:val="0"/>
                  <w:szCs w:val="26"/>
                </w:rPr>
                <w:fldChar w:fldCharType="separate"/>
              </w:r>
              <w:hyperlink w:anchor="_Toc200921804" w:history="1">
                <w:r w:rsidR="005C755A" w:rsidRPr="00470E5A">
                  <w:rPr>
                    <w:rStyle w:val="Hyperlink"/>
                  </w:rPr>
                  <w:t xml:space="preserve">1. GIỚI THIỆU CHUNG (TỔNG QUAN VỀ </w:t>
                </w:r>
                <w:r w:rsidR="005C755A" w:rsidRPr="00470E5A">
                  <w:rPr>
                    <w:rStyle w:val="Hyperlink"/>
                  </w:rPr>
                  <w:t>Đ</w:t>
                </w:r>
                <w:r w:rsidR="005C755A" w:rsidRPr="00470E5A">
                  <w:rPr>
                    <w:rStyle w:val="Hyperlink"/>
                  </w:rPr>
                  <w:t>Ề TÀI)</w:t>
                </w:r>
                <w:r w:rsidR="005C755A">
                  <w:rPr>
                    <w:webHidden/>
                  </w:rPr>
                  <w:tab/>
                </w:r>
                <w:r w:rsidR="005C755A">
                  <w:rPr>
                    <w:webHidden/>
                  </w:rPr>
                  <w:fldChar w:fldCharType="begin"/>
                </w:r>
                <w:r w:rsidR="005C755A">
                  <w:rPr>
                    <w:webHidden/>
                  </w:rPr>
                  <w:instrText xml:space="preserve"> PAGEREF _Toc200921804 \h </w:instrText>
                </w:r>
                <w:r w:rsidR="005C755A">
                  <w:rPr>
                    <w:webHidden/>
                  </w:rPr>
                </w:r>
                <w:r w:rsidR="005C755A">
                  <w:rPr>
                    <w:webHidden/>
                  </w:rPr>
                  <w:fldChar w:fldCharType="separate"/>
                </w:r>
                <w:r w:rsidR="005C755A">
                  <w:rPr>
                    <w:webHidden/>
                  </w:rPr>
                  <w:t>5</w:t>
                </w:r>
                <w:r w:rsidR="005C755A">
                  <w:rPr>
                    <w:webHidden/>
                  </w:rPr>
                  <w:fldChar w:fldCharType="end"/>
                </w:r>
              </w:hyperlink>
            </w:p>
            <w:p w14:paraId="28985FC0" w14:textId="3B6942B4" w:rsidR="005C755A" w:rsidRDefault="005C755A">
              <w:pPr>
                <w:pStyle w:val="TOC2"/>
                <w:rPr>
                  <w:rFonts w:asciiTheme="minorHAnsi" w:eastAsiaTheme="minorEastAsia" w:hAnsiTheme="minorHAnsi" w:cstheme="minorBidi"/>
                  <w:noProof/>
                  <w:kern w:val="2"/>
                  <w:sz w:val="24"/>
                  <w14:ligatures w14:val="standardContextual"/>
                </w:rPr>
              </w:pPr>
              <w:hyperlink w:anchor="_Toc200921805" w:history="1">
                <w:r w:rsidRPr="00470E5A">
                  <w:rPr>
                    <w:rStyle w:val="Hyperlink"/>
                    <w:noProof/>
                  </w:rPr>
                  <w:t>1.1 Giới thiệu</w:t>
                </w:r>
                <w:r>
                  <w:rPr>
                    <w:noProof/>
                    <w:webHidden/>
                  </w:rPr>
                  <w:tab/>
                </w:r>
                <w:r>
                  <w:rPr>
                    <w:noProof/>
                    <w:webHidden/>
                  </w:rPr>
                  <w:fldChar w:fldCharType="begin"/>
                </w:r>
                <w:r>
                  <w:rPr>
                    <w:noProof/>
                    <w:webHidden/>
                  </w:rPr>
                  <w:instrText xml:space="preserve"> PAGEREF _Toc200921805 \h </w:instrText>
                </w:r>
                <w:r>
                  <w:rPr>
                    <w:noProof/>
                    <w:webHidden/>
                  </w:rPr>
                </w:r>
                <w:r>
                  <w:rPr>
                    <w:noProof/>
                    <w:webHidden/>
                  </w:rPr>
                  <w:fldChar w:fldCharType="separate"/>
                </w:r>
                <w:r>
                  <w:rPr>
                    <w:noProof/>
                    <w:webHidden/>
                  </w:rPr>
                  <w:t>5</w:t>
                </w:r>
                <w:r>
                  <w:rPr>
                    <w:noProof/>
                    <w:webHidden/>
                  </w:rPr>
                  <w:fldChar w:fldCharType="end"/>
                </w:r>
              </w:hyperlink>
            </w:p>
            <w:p w14:paraId="789E1D31" w14:textId="78BA3F12"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06" w:history="1">
                <w:r w:rsidRPr="00470E5A">
                  <w:rPr>
                    <w:rStyle w:val="Hyperlink"/>
                    <w:noProof/>
                  </w:rPr>
                  <w:t>1.1.1 Mục đích</w:t>
                </w:r>
                <w:r>
                  <w:rPr>
                    <w:noProof/>
                    <w:webHidden/>
                  </w:rPr>
                  <w:tab/>
                </w:r>
                <w:r>
                  <w:rPr>
                    <w:noProof/>
                    <w:webHidden/>
                  </w:rPr>
                  <w:fldChar w:fldCharType="begin"/>
                </w:r>
                <w:r>
                  <w:rPr>
                    <w:noProof/>
                    <w:webHidden/>
                  </w:rPr>
                  <w:instrText xml:space="preserve"> PAGEREF _Toc200921806 \h </w:instrText>
                </w:r>
                <w:r>
                  <w:rPr>
                    <w:noProof/>
                    <w:webHidden/>
                  </w:rPr>
                </w:r>
                <w:r>
                  <w:rPr>
                    <w:noProof/>
                    <w:webHidden/>
                  </w:rPr>
                  <w:fldChar w:fldCharType="separate"/>
                </w:r>
                <w:r>
                  <w:rPr>
                    <w:noProof/>
                    <w:webHidden/>
                  </w:rPr>
                  <w:t>5</w:t>
                </w:r>
                <w:r>
                  <w:rPr>
                    <w:noProof/>
                    <w:webHidden/>
                  </w:rPr>
                  <w:fldChar w:fldCharType="end"/>
                </w:r>
              </w:hyperlink>
            </w:p>
            <w:p w14:paraId="64D2D5D6" w14:textId="10522869"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07" w:history="1">
                <w:r w:rsidRPr="00470E5A">
                  <w:rPr>
                    <w:rStyle w:val="Hyperlink"/>
                    <w:noProof/>
                  </w:rPr>
                  <w:t>1.1.2 Phạm vi</w:t>
                </w:r>
                <w:r>
                  <w:rPr>
                    <w:noProof/>
                    <w:webHidden/>
                  </w:rPr>
                  <w:tab/>
                </w:r>
                <w:r>
                  <w:rPr>
                    <w:noProof/>
                    <w:webHidden/>
                  </w:rPr>
                  <w:fldChar w:fldCharType="begin"/>
                </w:r>
                <w:r>
                  <w:rPr>
                    <w:noProof/>
                    <w:webHidden/>
                  </w:rPr>
                  <w:instrText xml:space="preserve"> PAGEREF _Toc200921807 \h </w:instrText>
                </w:r>
                <w:r>
                  <w:rPr>
                    <w:noProof/>
                    <w:webHidden/>
                  </w:rPr>
                </w:r>
                <w:r>
                  <w:rPr>
                    <w:noProof/>
                    <w:webHidden/>
                  </w:rPr>
                  <w:fldChar w:fldCharType="separate"/>
                </w:r>
                <w:r>
                  <w:rPr>
                    <w:noProof/>
                    <w:webHidden/>
                  </w:rPr>
                  <w:t>5</w:t>
                </w:r>
                <w:r>
                  <w:rPr>
                    <w:noProof/>
                    <w:webHidden/>
                  </w:rPr>
                  <w:fldChar w:fldCharType="end"/>
                </w:r>
              </w:hyperlink>
            </w:p>
            <w:p w14:paraId="07626875" w14:textId="7F272778" w:rsidR="005C755A" w:rsidRDefault="005C755A">
              <w:pPr>
                <w:pStyle w:val="TOC2"/>
                <w:rPr>
                  <w:rFonts w:asciiTheme="minorHAnsi" w:eastAsiaTheme="minorEastAsia" w:hAnsiTheme="minorHAnsi" w:cstheme="minorBidi"/>
                  <w:noProof/>
                  <w:kern w:val="2"/>
                  <w:sz w:val="24"/>
                  <w14:ligatures w14:val="standardContextual"/>
                </w:rPr>
              </w:pPr>
              <w:hyperlink w:anchor="_Toc200921808" w:history="1">
                <w:r w:rsidRPr="00470E5A">
                  <w:rPr>
                    <w:rStyle w:val="Hyperlink"/>
                    <w:noProof/>
                  </w:rPr>
                  <w:t>1.2 Mô tả bài toán</w:t>
                </w:r>
                <w:r>
                  <w:rPr>
                    <w:noProof/>
                    <w:webHidden/>
                  </w:rPr>
                  <w:tab/>
                </w:r>
                <w:r>
                  <w:rPr>
                    <w:noProof/>
                    <w:webHidden/>
                  </w:rPr>
                  <w:fldChar w:fldCharType="begin"/>
                </w:r>
                <w:r>
                  <w:rPr>
                    <w:noProof/>
                    <w:webHidden/>
                  </w:rPr>
                  <w:instrText xml:space="preserve"> PAGEREF _Toc200921808 \h </w:instrText>
                </w:r>
                <w:r>
                  <w:rPr>
                    <w:noProof/>
                    <w:webHidden/>
                  </w:rPr>
                </w:r>
                <w:r>
                  <w:rPr>
                    <w:noProof/>
                    <w:webHidden/>
                  </w:rPr>
                  <w:fldChar w:fldCharType="separate"/>
                </w:r>
                <w:r>
                  <w:rPr>
                    <w:noProof/>
                    <w:webHidden/>
                  </w:rPr>
                  <w:t>5</w:t>
                </w:r>
                <w:r>
                  <w:rPr>
                    <w:noProof/>
                    <w:webHidden/>
                  </w:rPr>
                  <w:fldChar w:fldCharType="end"/>
                </w:r>
              </w:hyperlink>
            </w:p>
            <w:p w14:paraId="654E11B1" w14:textId="66AFC0FD"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09" w:history="1">
                <w:r w:rsidRPr="00470E5A">
                  <w:rPr>
                    <w:rStyle w:val="Hyperlink"/>
                    <w:noProof/>
                  </w:rPr>
                  <w:t>1.2.1 Mô tả bài toán</w:t>
                </w:r>
                <w:r>
                  <w:rPr>
                    <w:noProof/>
                    <w:webHidden/>
                  </w:rPr>
                  <w:tab/>
                </w:r>
                <w:r>
                  <w:rPr>
                    <w:noProof/>
                    <w:webHidden/>
                  </w:rPr>
                  <w:fldChar w:fldCharType="begin"/>
                </w:r>
                <w:r>
                  <w:rPr>
                    <w:noProof/>
                    <w:webHidden/>
                  </w:rPr>
                  <w:instrText xml:space="preserve"> PAGEREF _Toc200921809 \h </w:instrText>
                </w:r>
                <w:r>
                  <w:rPr>
                    <w:noProof/>
                    <w:webHidden/>
                  </w:rPr>
                </w:r>
                <w:r>
                  <w:rPr>
                    <w:noProof/>
                    <w:webHidden/>
                  </w:rPr>
                  <w:fldChar w:fldCharType="separate"/>
                </w:r>
                <w:r>
                  <w:rPr>
                    <w:noProof/>
                    <w:webHidden/>
                  </w:rPr>
                  <w:t>5</w:t>
                </w:r>
                <w:r>
                  <w:rPr>
                    <w:noProof/>
                    <w:webHidden/>
                  </w:rPr>
                  <w:fldChar w:fldCharType="end"/>
                </w:r>
              </w:hyperlink>
            </w:p>
            <w:p w14:paraId="7F098E2F" w14:textId="27E53BEE" w:rsidR="005C755A" w:rsidRDefault="005C755A">
              <w:pPr>
                <w:pStyle w:val="TOC1"/>
                <w:rPr>
                  <w:rFonts w:asciiTheme="minorHAnsi" w:eastAsiaTheme="minorEastAsia" w:hAnsiTheme="minorHAnsi" w:cstheme="minorBidi"/>
                  <w:kern w:val="2"/>
                  <w:sz w:val="24"/>
                  <w14:ligatures w14:val="standardContextual"/>
                </w:rPr>
              </w:pPr>
              <w:hyperlink w:anchor="_Toc200921810" w:history="1">
                <w:r w:rsidRPr="00470E5A">
                  <w:rPr>
                    <w:rStyle w:val="Hyperlink"/>
                  </w:rPr>
                  <w:t>2. CÁC LOẠI YÊU CẦU</w:t>
                </w:r>
                <w:r>
                  <w:rPr>
                    <w:webHidden/>
                  </w:rPr>
                  <w:tab/>
                </w:r>
                <w:r>
                  <w:rPr>
                    <w:webHidden/>
                  </w:rPr>
                  <w:fldChar w:fldCharType="begin"/>
                </w:r>
                <w:r>
                  <w:rPr>
                    <w:webHidden/>
                  </w:rPr>
                  <w:instrText xml:space="preserve"> PAGEREF _Toc200921810 \h </w:instrText>
                </w:r>
                <w:r>
                  <w:rPr>
                    <w:webHidden/>
                  </w:rPr>
                </w:r>
                <w:r>
                  <w:rPr>
                    <w:webHidden/>
                  </w:rPr>
                  <w:fldChar w:fldCharType="separate"/>
                </w:r>
                <w:r>
                  <w:rPr>
                    <w:webHidden/>
                  </w:rPr>
                  <w:t>10</w:t>
                </w:r>
                <w:r>
                  <w:rPr>
                    <w:webHidden/>
                  </w:rPr>
                  <w:fldChar w:fldCharType="end"/>
                </w:r>
              </w:hyperlink>
            </w:p>
            <w:p w14:paraId="2CA0ADF1" w14:textId="41B87B37" w:rsidR="005C755A" w:rsidRDefault="005C755A">
              <w:pPr>
                <w:pStyle w:val="TOC2"/>
                <w:rPr>
                  <w:rFonts w:asciiTheme="minorHAnsi" w:eastAsiaTheme="minorEastAsia" w:hAnsiTheme="minorHAnsi" w:cstheme="minorBidi"/>
                  <w:noProof/>
                  <w:kern w:val="2"/>
                  <w:sz w:val="24"/>
                  <w14:ligatures w14:val="standardContextual"/>
                </w:rPr>
              </w:pPr>
              <w:hyperlink w:anchor="_Toc200921811" w:history="1">
                <w:r w:rsidRPr="00470E5A">
                  <w:rPr>
                    <w:rStyle w:val="Hyperlink"/>
                    <w:noProof/>
                  </w:rPr>
                  <w:t>2.1 Yêu cầu kinh doanh</w:t>
                </w:r>
                <w:r>
                  <w:rPr>
                    <w:noProof/>
                    <w:webHidden/>
                  </w:rPr>
                  <w:tab/>
                </w:r>
                <w:r>
                  <w:rPr>
                    <w:noProof/>
                    <w:webHidden/>
                  </w:rPr>
                  <w:fldChar w:fldCharType="begin"/>
                </w:r>
                <w:r>
                  <w:rPr>
                    <w:noProof/>
                    <w:webHidden/>
                  </w:rPr>
                  <w:instrText xml:space="preserve"> PAGEREF _Toc200921811 \h </w:instrText>
                </w:r>
                <w:r>
                  <w:rPr>
                    <w:noProof/>
                    <w:webHidden/>
                  </w:rPr>
                </w:r>
                <w:r>
                  <w:rPr>
                    <w:noProof/>
                    <w:webHidden/>
                  </w:rPr>
                  <w:fldChar w:fldCharType="separate"/>
                </w:r>
                <w:r>
                  <w:rPr>
                    <w:noProof/>
                    <w:webHidden/>
                  </w:rPr>
                  <w:t>10</w:t>
                </w:r>
                <w:r>
                  <w:rPr>
                    <w:noProof/>
                    <w:webHidden/>
                  </w:rPr>
                  <w:fldChar w:fldCharType="end"/>
                </w:r>
              </w:hyperlink>
            </w:p>
            <w:p w14:paraId="2B3DBC9C" w14:textId="27319D95" w:rsidR="005C755A" w:rsidRDefault="005C755A">
              <w:pPr>
                <w:pStyle w:val="TOC2"/>
                <w:rPr>
                  <w:rFonts w:asciiTheme="minorHAnsi" w:eastAsiaTheme="minorEastAsia" w:hAnsiTheme="minorHAnsi" w:cstheme="minorBidi"/>
                  <w:noProof/>
                  <w:kern w:val="2"/>
                  <w:sz w:val="24"/>
                  <w14:ligatures w14:val="standardContextual"/>
                </w:rPr>
              </w:pPr>
              <w:hyperlink w:anchor="_Toc200921812" w:history="1">
                <w:r w:rsidRPr="00470E5A">
                  <w:rPr>
                    <w:rStyle w:val="Hyperlink"/>
                    <w:noProof/>
                  </w:rPr>
                  <w:t>2.2 Yêu cầu người dùng</w:t>
                </w:r>
                <w:r>
                  <w:rPr>
                    <w:noProof/>
                    <w:webHidden/>
                  </w:rPr>
                  <w:tab/>
                </w:r>
                <w:r>
                  <w:rPr>
                    <w:noProof/>
                    <w:webHidden/>
                  </w:rPr>
                  <w:fldChar w:fldCharType="begin"/>
                </w:r>
                <w:r>
                  <w:rPr>
                    <w:noProof/>
                    <w:webHidden/>
                  </w:rPr>
                  <w:instrText xml:space="preserve"> PAGEREF _Toc200921812 \h </w:instrText>
                </w:r>
                <w:r>
                  <w:rPr>
                    <w:noProof/>
                    <w:webHidden/>
                  </w:rPr>
                </w:r>
                <w:r>
                  <w:rPr>
                    <w:noProof/>
                    <w:webHidden/>
                  </w:rPr>
                  <w:fldChar w:fldCharType="separate"/>
                </w:r>
                <w:r>
                  <w:rPr>
                    <w:noProof/>
                    <w:webHidden/>
                  </w:rPr>
                  <w:t>11</w:t>
                </w:r>
                <w:r>
                  <w:rPr>
                    <w:noProof/>
                    <w:webHidden/>
                  </w:rPr>
                  <w:fldChar w:fldCharType="end"/>
                </w:r>
              </w:hyperlink>
            </w:p>
            <w:p w14:paraId="7A798024" w14:textId="34321711"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13" w:history="1">
                <w:r w:rsidRPr="00470E5A">
                  <w:rPr>
                    <w:rStyle w:val="Hyperlink"/>
                    <w:noProof/>
                  </w:rPr>
                  <w:t>2.2.1 Xác định các Stackholder</w:t>
                </w:r>
                <w:r>
                  <w:rPr>
                    <w:noProof/>
                    <w:webHidden/>
                  </w:rPr>
                  <w:tab/>
                </w:r>
                <w:r>
                  <w:rPr>
                    <w:noProof/>
                    <w:webHidden/>
                  </w:rPr>
                  <w:fldChar w:fldCharType="begin"/>
                </w:r>
                <w:r>
                  <w:rPr>
                    <w:noProof/>
                    <w:webHidden/>
                  </w:rPr>
                  <w:instrText xml:space="preserve"> PAGEREF _Toc200921813 \h </w:instrText>
                </w:r>
                <w:r>
                  <w:rPr>
                    <w:noProof/>
                    <w:webHidden/>
                  </w:rPr>
                </w:r>
                <w:r>
                  <w:rPr>
                    <w:noProof/>
                    <w:webHidden/>
                  </w:rPr>
                  <w:fldChar w:fldCharType="separate"/>
                </w:r>
                <w:r>
                  <w:rPr>
                    <w:noProof/>
                    <w:webHidden/>
                  </w:rPr>
                  <w:t>11</w:t>
                </w:r>
                <w:r>
                  <w:rPr>
                    <w:noProof/>
                    <w:webHidden/>
                  </w:rPr>
                  <w:fldChar w:fldCharType="end"/>
                </w:r>
              </w:hyperlink>
            </w:p>
            <w:p w14:paraId="2235CC42" w14:textId="578E8E55"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14" w:history="1">
                <w:r w:rsidRPr="00470E5A">
                  <w:rPr>
                    <w:rStyle w:val="Hyperlink"/>
                    <w:noProof/>
                  </w:rPr>
                  <w:t>2.2.2 Các yêu cầu của từng Stackholder</w:t>
                </w:r>
                <w:r>
                  <w:rPr>
                    <w:noProof/>
                    <w:webHidden/>
                  </w:rPr>
                  <w:tab/>
                </w:r>
                <w:r>
                  <w:rPr>
                    <w:noProof/>
                    <w:webHidden/>
                  </w:rPr>
                  <w:fldChar w:fldCharType="begin"/>
                </w:r>
                <w:r>
                  <w:rPr>
                    <w:noProof/>
                    <w:webHidden/>
                  </w:rPr>
                  <w:instrText xml:space="preserve"> PAGEREF _Toc200921814 \h </w:instrText>
                </w:r>
                <w:r>
                  <w:rPr>
                    <w:noProof/>
                    <w:webHidden/>
                  </w:rPr>
                </w:r>
                <w:r>
                  <w:rPr>
                    <w:noProof/>
                    <w:webHidden/>
                  </w:rPr>
                  <w:fldChar w:fldCharType="separate"/>
                </w:r>
                <w:r>
                  <w:rPr>
                    <w:noProof/>
                    <w:webHidden/>
                  </w:rPr>
                  <w:t>11</w:t>
                </w:r>
                <w:r>
                  <w:rPr>
                    <w:noProof/>
                    <w:webHidden/>
                  </w:rPr>
                  <w:fldChar w:fldCharType="end"/>
                </w:r>
              </w:hyperlink>
            </w:p>
            <w:p w14:paraId="04E9B81A" w14:textId="30502269" w:rsidR="005C755A" w:rsidRDefault="005C755A">
              <w:pPr>
                <w:pStyle w:val="TOC2"/>
                <w:rPr>
                  <w:rFonts w:asciiTheme="minorHAnsi" w:eastAsiaTheme="minorEastAsia" w:hAnsiTheme="minorHAnsi" w:cstheme="minorBidi"/>
                  <w:noProof/>
                  <w:kern w:val="2"/>
                  <w:sz w:val="24"/>
                  <w14:ligatures w14:val="standardContextual"/>
                </w:rPr>
              </w:pPr>
              <w:hyperlink w:anchor="_Toc200921815" w:history="1">
                <w:r w:rsidRPr="00470E5A">
                  <w:rPr>
                    <w:rStyle w:val="Hyperlink"/>
                    <w:noProof/>
                  </w:rPr>
                  <w:t>2.3 Yêu cầu hệ thống</w:t>
                </w:r>
                <w:r>
                  <w:rPr>
                    <w:noProof/>
                    <w:webHidden/>
                  </w:rPr>
                  <w:tab/>
                </w:r>
                <w:r>
                  <w:rPr>
                    <w:noProof/>
                    <w:webHidden/>
                  </w:rPr>
                  <w:fldChar w:fldCharType="begin"/>
                </w:r>
                <w:r>
                  <w:rPr>
                    <w:noProof/>
                    <w:webHidden/>
                  </w:rPr>
                  <w:instrText xml:space="preserve"> PAGEREF _Toc200921815 \h </w:instrText>
                </w:r>
                <w:r>
                  <w:rPr>
                    <w:noProof/>
                    <w:webHidden/>
                  </w:rPr>
                </w:r>
                <w:r>
                  <w:rPr>
                    <w:noProof/>
                    <w:webHidden/>
                  </w:rPr>
                  <w:fldChar w:fldCharType="separate"/>
                </w:r>
                <w:r>
                  <w:rPr>
                    <w:noProof/>
                    <w:webHidden/>
                  </w:rPr>
                  <w:t>13</w:t>
                </w:r>
                <w:r>
                  <w:rPr>
                    <w:noProof/>
                    <w:webHidden/>
                  </w:rPr>
                  <w:fldChar w:fldCharType="end"/>
                </w:r>
              </w:hyperlink>
            </w:p>
            <w:p w14:paraId="154872CC" w14:textId="27BD5379"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16" w:history="1">
                <w:r w:rsidRPr="00470E5A">
                  <w:rPr>
                    <w:rStyle w:val="Hyperlink"/>
                    <w:noProof/>
                  </w:rPr>
                  <w:t>2.3.1 Yêu cầu chức năng (functional Requirements)</w:t>
                </w:r>
                <w:r>
                  <w:rPr>
                    <w:noProof/>
                    <w:webHidden/>
                  </w:rPr>
                  <w:tab/>
                </w:r>
                <w:r>
                  <w:rPr>
                    <w:noProof/>
                    <w:webHidden/>
                  </w:rPr>
                  <w:fldChar w:fldCharType="begin"/>
                </w:r>
                <w:r>
                  <w:rPr>
                    <w:noProof/>
                    <w:webHidden/>
                  </w:rPr>
                  <w:instrText xml:space="preserve"> PAGEREF _Toc200921816 \h </w:instrText>
                </w:r>
                <w:r>
                  <w:rPr>
                    <w:noProof/>
                    <w:webHidden/>
                  </w:rPr>
                </w:r>
                <w:r>
                  <w:rPr>
                    <w:noProof/>
                    <w:webHidden/>
                  </w:rPr>
                  <w:fldChar w:fldCharType="separate"/>
                </w:r>
                <w:r>
                  <w:rPr>
                    <w:noProof/>
                    <w:webHidden/>
                  </w:rPr>
                  <w:t>13</w:t>
                </w:r>
                <w:r>
                  <w:rPr>
                    <w:noProof/>
                    <w:webHidden/>
                  </w:rPr>
                  <w:fldChar w:fldCharType="end"/>
                </w:r>
              </w:hyperlink>
            </w:p>
            <w:p w14:paraId="1768BC2D" w14:textId="71C789E1"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17" w:history="1">
                <w:r w:rsidRPr="00470E5A">
                  <w:rPr>
                    <w:rStyle w:val="Hyperlink"/>
                    <w:noProof/>
                  </w:rPr>
                  <w:t>2.3.2 Yêu cầu phi chức năng (Nonfunctional Requirements)</w:t>
                </w:r>
                <w:r>
                  <w:rPr>
                    <w:noProof/>
                    <w:webHidden/>
                  </w:rPr>
                  <w:tab/>
                </w:r>
                <w:r>
                  <w:rPr>
                    <w:noProof/>
                    <w:webHidden/>
                  </w:rPr>
                  <w:fldChar w:fldCharType="begin"/>
                </w:r>
                <w:r>
                  <w:rPr>
                    <w:noProof/>
                    <w:webHidden/>
                  </w:rPr>
                  <w:instrText xml:space="preserve"> PAGEREF _Toc200921817 \h </w:instrText>
                </w:r>
                <w:r>
                  <w:rPr>
                    <w:noProof/>
                    <w:webHidden/>
                  </w:rPr>
                </w:r>
                <w:r>
                  <w:rPr>
                    <w:noProof/>
                    <w:webHidden/>
                  </w:rPr>
                  <w:fldChar w:fldCharType="separate"/>
                </w:r>
                <w:r>
                  <w:rPr>
                    <w:noProof/>
                    <w:webHidden/>
                  </w:rPr>
                  <w:t>14</w:t>
                </w:r>
                <w:r>
                  <w:rPr>
                    <w:noProof/>
                    <w:webHidden/>
                  </w:rPr>
                  <w:fldChar w:fldCharType="end"/>
                </w:r>
              </w:hyperlink>
            </w:p>
            <w:p w14:paraId="2807C970" w14:textId="44F27471" w:rsidR="005C755A" w:rsidRDefault="005C755A">
              <w:pPr>
                <w:pStyle w:val="TOC2"/>
                <w:rPr>
                  <w:rFonts w:asciiTheme="minorHAnsi" w:eastAsiaTheme="minorEastAsia" w:hAnsiTheme="minorHAnsi" w:cstheme="minorBidi"/>
                  <w:noProof/>
                  <w:kern w:val="2"/>
                  <w:sz w:val="24"/>
                  <w14:ligatures w14:val="standardContextual"/>
                </w:rPr>
              </w:pPr>
              <w:hyperlink w:anchor="_Toc200921818" w:history="1">
                <w:r w:rsidRPr="00470E5A">
                  <w:rPr>
                    <w:rStyle w:val="Hyperlink"/>
                    <w:noProof/>
                  </w:rPr>
                  <w:t>2.4 System Constraints</w:t>
                </w:r>
                <w:r>
                  <w:rPr>
                    <w:noProof/>
                    <w:webHidden/>
                  </w:rPr>
                  <w:tab/>
                </w:r>
                <w:r>
                  <w:rPr>
                    <w:noProof/>
                    <w:webHidden/>
                  </w:rPr>
                  <w:fldChar w:fldCharType="begin"/>
                </w:r>
                <w:r>
                  <w:rPr>
                    <w:noProof/>
                    <w:webHidden/>
                  </w:rPr>
                  <w:instrText xml:space="preserve"> PAGEREF _Toc200921818 \h </w:instrText>
                </w:r>
                <w:r>
                  <w:rPr>
                    <w:noProof/>
                    <w:webHidden/>
                  </w:rPr>
                </w:r>
                <w:r>
                  <w:rPr>
                    <w:noProof/>
                    <w:webHidden/>
                  </w:rPr>
                  <w:fldChar w:fldCharType="separate"/>
                </w:r>
                <w:r>
                  <w:rPr>
                    <w:noProof/>
                    <w:webHidden/>
                  </w:rPr>
                  <w:t>19</w:t>
                </w:r>
                <w:r>
                  <w:rPr>
                    <w:noProof/>
                    <w:webHidden/>
                  </w:rPr>
                  <w:fldChar w:fldCharType="end"/>
                </w:r>
              </w:hyperlink>
            </w:p>
            <w:p w14:paraId="4DC7A547" w14:textId="0E52DCC5"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19" w:history="1">
                <w:r w:rsidRPr="00470E5A">
                  <w:rPr>
                    <w:rStyle w:val="Hyperlink"/>
                    <w:noProof/>
                  </w:rPr>
                  <w:t>2.4.1 Business Rules</w:t>
                </w:r>
                <w:r>
                  <w:rPr>
                    <w:noProof/>
                    <w:webHidden/>
                  </w:rPr>
                  <w:tab/>
                </w:r>
                <w:r>
                  <w:rPr>
                    <w:noProof/>
                    <w:webHidden/>
                  </w:rPr>
                  <w:fldChar w:fldCharType="begin"/>
                </w:r>
                <w:r>
                  <w:rPr>
                    <w:noProof/>
                    <w:webHidden/>
                  </w:rPr>
                  <w:instrText xml:space="preserve"> PAGEREF _Toc200921819 \h </w:instrText>
                </w:r>
                <w:r>
                  <w:rPr>
                    <w:noProof/>
                    <w:webHidden/>
                  </w:rPr>
                </w:r>
                <w:r>
                  <w:rPr>
                    <w:noProof/>
                    <w:webHidden/>
                  </w:rPr>
                  <w:fldChar w:fldCharType="separate"/>
                </w:r>
                <w:r>
                  <w:rPr>
                    <w:noProof/>
                    <w:webHidden/>
                  </w:rPr>
                  <w:t>19</w:t>
                </w:r>
                <w:r>
                  <w:rPr>
                    <w:noProof/>
                    <w:webHidden/>
                  </w:rPr>
                  <w:fldChar w:fldCharType="end"/>
                </w:r>
              </w:hyperlink>
            </w:p>
            <w:p w14:paraId="7F1C7B97" w14:textId="5066A55C"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0" w:history="1">
                <w:r w:rsidRPr="00470E5A">
                  <w:rPr>
                    <w:rStyle w:val="Hyperlink"/>
                    <w:noProof/>
                  </w:rPr>
                  <w:t>2.4.2 Data and Content Constraints</w:t>
                </w:r>
                <w:r>
                  <w:rPr>
                    <w:noProof/>
                    <w:webHidden/>
                  </w:rPr>
                  <w:tab/>
                </w:r>
                <w:r>
                  <w:rPr>
                    <w:noProof/>
                    <w:webHidden/>
                  </w:rPr>
                  <w:fldChar w:fldCharType="begin"/>
                </w:r>
                <w:r>
                  <w:rPr>
                    <w:noProof/>
                    <w:webHidden/>
                  </w:rPr>
                  <w:instrText xml:space="preserve"> PAGEREF _Toc200921820 \h </w:instrText>
                </w:r>
                <w:r>
                  <w:rPr>
                    <w:noProof/>
                    <w:webHidden/>
                  </w:rPr>
                </w:r>
                <w:r>
                  <w:rPr>
                    <w:noProof/>
                    <w:webHidden/>
                  </w:rPr>
                  <w:fldChar w:fldCharType="separate"/>
                </w:r>
                <w:r>
                  <w:rPr>
                    <w:noProof/>
                    <w:webHidden/>
                  </w:rPr>
                  <w:t>19</w:t>
                </w:r>
                <w:r>
                  <w:rPr>
                    <w:noProof/>
                    <w:webHidden/>
                  </w:rPr>
                  <w:fldChar w:fldCharType="end"/>
                </w:r>
              </w:hyperlink>
            </w:p>
            <w:p w14:paraId="02BE5827" w14:textId="6F2D142B"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1" w:history="1">
                <w:r w:rsidRPr="00470E5A">
                  <w:rPr>
                    <w:rStyle w:val="Hyperlink"/>
                    <w:noProof/>
                  </w:rPr>
                  <w:t>2.4.3 Databases</w:t>
                </w:r>
                <w:r>
                  <w:rPr>
                    <w:noProof/>
                    <w:webHidden/>
                  </w:rPr>
                  <w:tab/>
                </w:r>
                <w:r>
                  <w:rPr>
                    <w:noProof/>
                    <w:webHidden/>
                  </w:rPr>
                  <w:fldChar w:fldCharType="begin"/>
                </w:r>
                <w:r>
                  <w:rPr>
                    <w:noProof/>
                    <w:webHidden/>
                  </w:rPr>
                  <w:instrText xml:space="preserve"> PAGEREF _Toc200921821 \h </w:instrText>
                </w:r>
                <w:r>
                  <w:rPr>
                    <w:noProof/>
                    <w:webHidden/>
                  </w:rPr>
                </w:r>
                <w:r>
                  <w:rPr>
                    <w:noProof/>
                    <w:webHidden/>
                  </w:rPr>
                  <w:fldChar w:fldCharType="separate"/>
                </w:r>
                <w:r>
                  <w:rPr>
                    <w:noProof/>
                    <w:webHidden/>
                  </w:rPr>
                  <w:t>20</w:t>
                </w:r>
                <w:r>
                  <w:rPr>
                    <w:noProof/>
                    <w:webHidden/>
                  </w:rPr>
                  <w:fldChar w:fldCharType="end"/>
                </w:r>
              </w:hyperlink>
            </w:p>
            <w:p w14:paraId="5B48933A" w14:textId="4FB5ADA5"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2" w:history="1">
                <w:r w:rsidRPr="00470E5A">
                  <w:rPr>
                    <w:rStyle w:val="Hyperlink"/>
                    <w:noProof/>
                  </w:rPr>
                  <w:t>2.4.4 Hardware Constraints</w:t>
                </w:r>
                <w:r>
                  <w:rPr>
                    <w:noProof/>
                    <w:webHidden/>
                  </w:rPr>
                  <w:tab/>
                </w:r>
                <w:r>
                  <w:rPr>
                    <w:noProof/>
                    <w:webHidden/>
                  </w:rPr>
                  <w:fldChar w:fldCharType="begin"/>
                </w:r>
                <w:r>
                  <w:rPr>
                    <w:noProof/>
                    <w:webHidden/>
                  </w:rPr>
                  <w:instrText xml:space="preserve"> PAGEREF _Toc200921822 \h </w:instrText>
                </w:r>
                <w:r>
                  <w:rPr>
                    <w:noProof/>
                    <w:webHidden/>
                  </w:rPr>
                </w:r>
                <w:r>
                  <w:rPr>
                    <w:noProof/>
                    <w:webHidden/>
                  </w:rPr>
                  <w:fldChar w:fldCharType="separate"/>
                </w:r>
                <w:r>
                  <w:rPr>
                    <w:noProof/>
                    <w:webHidden/>
                  </w:rPr>
                  <w:t>20</w:t>
                </w:r>
                <w:r>
                  <w:rPr>
                    <w:noProof/>
                    <w:webHidden/>
                  </w:rPr>
                  <w:fldChar w:fldCharType="end"/>
                </w:r>
              </w:hyperlink>
            </w:p>
            <w:p w14:paraId="0A4507B8" w14:textId="57F50450"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3" w:history="1">
                <w:r w:rsidRPr="00470E5A">
                  <w:rPr>
                    <w:rStyle w:val="Hyperlink"/>
                    <w:noProof/>
                  </w:rPr>
                  <w:t>2.4.5 Software Constraints</w:t>
                </w:r>
                <w:r>
                  <w:rPr>
                    <w:noProof/>
                    <w:webHidden/>
                  </w:rPr>
                  <w:tab/>
                </w:r>
                <w:r>
                  <w:rPr>
                    <w:noProof/>
                    <w:webHidden/>
                  </w:rPr>
                  <w:fldChar w:fldCharType="begin"/>
                </w:r>
                <w:r>
                  <w:rPr>
                    <w:noProof/>
                    <w:webHidden/>
                  </w:rPr>
                  <w:instrText xml:space="preserve"> PAGEREF _Toc200921823 \h </w:instrText>
                </w:r>
                <w:r>
                  <w:rPr>
                    <w:noProof/>
                    <w:webHidden/>
                  </w:rPr>
                </w:r>
                <w:r>
                  <w:rPr>
                    <w:noProof/>
                    <w:webHidden/>
                  </w:rPr>
                  <w:fldChar w:fldCharType="separate"/>
                </w:r>
                <w:r>
                  <w:rPr>
                    <w:noProof/>
                    <w:webHidden/>
                  </w:rPr>
                  <w:t>20</w:t>
                </w:r>
                <w:r>
                  <w:rPr>
                    <w:noProof/>
                    <w:webHidden/>
                  </w:rPr>
                  <w:fldChar w:fldCharType="end"/>
                </w:r>
              </w:hyperlink>
            </w:p>
            <w:p w14:paraId="1545DAB0" w14:textId="168900D6"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4" w:history="1">
                <w:r w:rsidRPr="00470E5A">
                  <w:rPr>
                    <w:rStyle w:val="Hyperlink"/>
                    <w:noProof/>
                  </w:rPr>
                  <w:t>2.4.6 High-Level Languages</w:t>
                </w:r>
                <w:r>
                  <w:rPr>
                    <w:noProof/>
                    <w:webHidden/>
                  </w:rPr>
                  <w:tab/>
                </w:r>
                <w:r>
                  <w:rPr>
                    <w:noProof/>
                    <w:webHidden/>
                  </w:rPr>
                  <w:fldChar w:fldCharType="begin"/>
                </w:r>
                <w:r>
                  <w:rPr>
                    <w:noProof/>
                    <w:webHidden/>
                  </w:rPr>
                  <w:instrText xml:space="preserve"> PAGEREF _Toc200921824 \h </w:instrText>
                </w:r>
                <w:r>
                  <w:rPr>
                    <w:noProof/>
                    <w:webHidden/>
                  </w:rPr>
                </w:r>
                <w:r>
                  <w:rPr>
                    <w:noProof/>
                    <w:webHidden/>
                  </w:rPr>
                  <w:fldChar w:fldCharType="separate"/>
                </w:r>
                <w:r>
                  <w:rPr>
                    <w:noProof/>
                    <w:webHidden/>
                  </w:rPr>
                  <w:t>20</w:t>
                </w:r>
                <w:r>
                  <w:rPr>
                    <w:noProof/>
                    <w:webHidden/>
                  </w:rPr>
                  <w:fldChar w:fldCharType="end"/>
                </w:r>
              </w:hyperlink>
            </w:p>
            <w:p w14:paraId="33E3584C" w14:textId="78FC266C"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5" w:history="1">
                <w:r w:rsidRPr="00470E5A">
                  <w:rPr>
                    <w:rStyle w:val="Hyperlink"/>
                    <w:noProof/>
                  </w:rPr>
                  <w:t>2.4.7 Legal and Regulatory Constraints</w:t>
                </w:r>
                <w:r>
                  <w:rPr>
                    <w:noProof/>
                    <w:webHidden/>
                  </w:rPr>
                  <w:tab/>
                </w:r>
                <w:r>
                  <w:rPr>
                    <w:noProof/>
                    <w:webHidden/>
                  </w:rPr>
                  <w:fldChar w:fldCharType="begin"/>
                </w:r>
                <w:r>
                  <w:rPr>
                    <w:noProof/>
                    <w:webHidden/>
                  </w:rPr>
                  <w:instrText xml:space="preserve"> PAGEREF _Toc200921825 \h </w:instrText>
                </w:r>
                <w:r>
                  <w:rPr>
                    <w:noProof/>
                    <w:webHidden/>
                  </w:rPr>
                </w:r>
                <w:r>
                  <w:rPr>
                    <w:noProof/>
                    <w:webHidden/>
                  </w:rPr>
                  <w:fldChar w:fldCharType="separate"/>
                </w:r>
                <w:r>
                  <w:rPr>
                    <w:noProof/>
                    <w:webHidden/>
                  </w:rPr>
                  <w:t>20</w:t>
                </w:r>
                <w:r>
                  <w:rPr>
                    <w:noProof/>
                    <w:webHidden/>
                  </w:rPr>
                  <w:fldChar w:fldCharType="end"/>
                </w:r>
              </w:hyperlink>
            </w:p>
            <w:p w14:paraId="33BF2497" w14:textId="4940C8DE"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6" w:history="1">
                <w:r w:rsidRPr="00470E5A">
                  <w:rPr>
                    <w:rStyle w:val="Hyperlink"/>
                    <w:noProof/>
                  </w:rPr>
                  <w:t>2.4.8 Mô hình Use case</w:t>
                </w:r>
                <w:r>
                  <w:rPr>
                    <w:noProof/>
                    <w:webHidden/>
                  </w:rPr>
                  <w:tab/>
                </w:r>
                <w:r>
                  <w:rPr>
                    <w:noProof/>
                    <w:webHidden/>
                  </w:rPr>
                  <w:fldChar w:fldCharType="begin"/>
                </w:r>
                <w:r>
                  <w:rPr>
                    <w:noProof/>
                    <w:webHidden/>
                  </w:rPr>
                  <w:instrText xml:space="preserve"> PAGEREF _Toc200921826 \h </w:instrText>
                </w:r>
                <w:r>
                  <w:rPr>
                    <w:noProof/>
                    <w:webHidden/>
                  </w:rPr>
                </w:r>
                <w:r>
                  <w:rPr>
                    <w:noProof/>
                    <w:webHidden/>
                  </w:rPr>
                  <w:fldChar w:fldCharType="separate"/>
                </w:r>
                <w:r>
                  <w:rPr>
                    <w:noProof/>
                    <w:webHidden/>
                  </w:rPr>
                  <w:t>21</w:t>
                </w:r>
                <w:r>
                  <w:rPr>
                    <w:noProof/>
                    <w:webHidden/>
                  </w:rPr>
                  <w:fldChar w:fldCharType="end"/>
                </w:r>
              </w:hyperlink>
            </w:p>
            <w:p w14:paraId="46EB8B8C" w14:textId="6107D008"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7" w:history="1">
                <w:r w:rsidRPr="00470E5A">
                  <w:rPr>
                    <w:rStyle w:val="Hyperlink"/>
                    <w:noProof/>
                  </w:rPr>
                  <w:t>2.4.9 Danh sách các tác nhân và mô tả</w:t>
                </w:r>
                <w:r>
                  <w:rPr>
                    <w:noProof/>
                    <w:webHidden/>
                  </w:rPr>
                  <w:tab/>
                </w:r>
                <w:r>
                  <w:rPr>
                    <w:noProof/>
                    <w:webHidden/>
                  </w:rPr>
                  <w:fldChar w:fldCharType="begin"/>
                </w:r>
                <w:r>
                  <w:rPr>
                    <w:noProof/>
                    <w:webHidden/>
                  </w:rPr>
                  <w:instrText xml:space="preserve"> PAGEREF _Toc200921827 \h </w:instrText>
                </w:r>
                <w:r>
                  <w:rPr>
                    <w:noProof/>
                    <w:webHidden/>
                  </w:rPr>
                </w:r>
                <w:r>
                  <w:rPr>
                    <w:noProof/>
                    <w:webHidden/>
                  </w:rPr>
                  <w:fldChar w:fldCharType="separate"/>
                </w:r>
                <w:r>
                  <w:rPr>
                    <w:noProof/>
                    <w:webHidden/>
                  </w:rPr>
                  <w:t>21</w:t>
                </w:r>
                <w:r>
                  <w:rPr>
                    <w:noProof/>
                    <w:webHidden/>
                  </w:rPr>
                  <w:fldChar w:fldCharType="end"/>
                </w:r>
              </w:hyperlink>
            </w:p>
            <w:p w14:paraId="555559C4" w14:textId="2AFD0332"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8" w:history="1">
                <w:r w:rsidRPr="00470E5A">
                  <w:rPr>
                    <w:rStyle w:val="Hyperlink"/>
                    <w:noProof/>
                  </w:rPr>
                  <w:t>2.4.10 Danh sách Use case và mô tả</w:t>
                </w:r>
                <w:r>
                  <w:rPr>
                    <w:noProof/>
                    <w:webHidden/>
                  </w:rPr>
                  <w:tab/>
                </w:r>
                <w:r>
                  <w:rPr>
                    <w:noProof/>
                    <w:webHidden/>
                  </w:rPr>
                  <w:fldChar w:fldCharType="begin"/>
                </w:r>
                <w:r>
                  <w:rPr>
                    <w:noProof/>
                    <w:webHidden/>
                  </w:rPr>
                  <w:instrText xml:space="preserve"> PAGEREF _Toc200921828 \h </w:instrText>
                </w:r>
                <w:r>
                  <w:rPr>
                    <w:noProof/>
                    <w:webHidden/>
                  </w:rPr>
                </w:r>
                <w:r>
                  <w:rPr>
                    <w:noProof/>
                    <w:webHidden/>
                  </w:rPr>
                  <w:fldChar w:fldCharType="separate"/>
                </w:r>
                <w:r>
                  <w:rPr>
                    <w:noProof/>
                    <w:webHidden/>
                  </w:rPr>
                  <w:t>22</w:t>
                </w:r>
                <w:r>
                  <w:rPr>
                    <w:noProof/>
                    <w:webHidden/>
                  </w:rPr>
                  <w:fldChar w:fldCharType="end"/>
                </w:r>
              </w:hyperlink>
            </w:p>
            <w:p w14:paraId="4661A139" w14:textId="3C852BE2"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29" w:history="1">
                <w:r w:rsidRPr="00470E5A">
                  <w:rPr>
                    <w:rStyle w:val="Hyperlink"/>
                    <w:noProof/>
                  </w:rPr>
                  <w:t>2.4.11 Các điều kiện phụ thuộc</w:t>
                </w:r>
                <w:r>
                  <w:rPr>
                    <w:noProof/>
                    <w:webHidden/>
                  </w:rPr>
                  <w:tab/>
                </w:r>
                <w:r>
                  <w:rPr>
                    <w:noProof/>
                    <w:webHidden/>
                  </w:rPr>
                  <w:fldChar w:fldCharType="begin"/>
                </w:r>
                <w:r>
                  <w:rPr>
                    <w:noProof/>
                    <w:webHidden/>
                  </w:rPr>
                  <w:instrText xml:space="preserve"> PAGEREF _Toc200921829 \h </w:instrText>
                </w:r>
                <w:r>
                  <w:rPr>
                    <w:noProof/>
                    <w:webHidden/>
                  </w:rPr>
                </w:r>
                <w:r>
                  <w:rPr>
                    <w:noProof/>
                    <w:webHidden/>
                  </w:rPr>
                  <w:fldChar w:fldCharType="separate"/>
                </w:r>
                <w:r>
                  <w:rPr>
                    <w:noProof/>
                    <w:webHidden/>
                  </w:rPr>
                  <w:t>23</w:t>
                </w:r>
                <w:r>
                  <w:rPr>
                    <w:noProof/>
                    <w:webHidden/>
                  </w:rPr>
                  <w:fldChar w:fldCharType="end"/>
                </w:r>
              </w:hyperlink>
            </w:p>
            <w:p w14:paraId="2A72EC90" w14:textId="56339B1E" w:rsidR="005C755A" w:rsidRDefault="005C755A">
              <w:pPr>
                <w:pStyle w:val="TOC1"/>
                <w:rPr>
                  <w:rFonts w:asciiTheme="minorHAnsi" w:eastAsiaTheme="minorEastAsia" w:hAnsiTheme="minorHAnsi" w:cstheme="minorBidi"/>
                  <w:kern w:val="2"/>
                  <w:sz w:val="24"/>
                  <w14:ligatures w14:val="standardContextual"/>
                </w:rPr>
              </w:pPr>
              <w:hyperlink w:anchor="_Toc200921830" w:history="1">
                <w:r w:rsidRPr="00470E5A">
                  <w:rPr>
                    <w:rStyle w:val="Hyperlink"/>
                  </w:rPr>
                  <w:t>3. ĐẶC TẢ CÁC YÊU CẦU CHỨC NĂNG (FUNCTIONAL)</w:t>
                </w:r>
                <w:r>
                  <w:rPr>
                    <w:webHidden/>
                  </w:rPr>
                  <w:tab/>
                </w:r>
                <w:r>
                  <w:rPr>
                    <w:webHidden/>
                  </w:rPr>
                  <w:fldChar w:fldCharType="begin"/>
                </w:r>
                <w:r>
                  <w:rPr>
                    <w:webHidden/>
                  </w:rPr>
                  <w:instrText xml:space="preserve"> PAGEREF _Toc200921830 \h </w:instrText>
                </w:r>
                <w:r>
                  <w:rPr>
                    <w:webHidden/>
                  </w:rPr>
                </w:r>
                <w:r>
                  <w:rPr>
                    <w:webHidden/>
                  </w:rPr>
                  <w:fldChar w:fldCharType="separate"/>
                </w:r>
                <w:r>
                  <w:rPr>
                    <w:webHidden/>
                  </w:rPr>
                  <w:t>25</w:t>
                </w:r>
                <w:r>
                  <w:rPr>
                    <w:webHidden/>
                  </w:rPr>
                  <w:fldChar w:fldCharType="end"/>
                </w:r>
              </w:hyperlink>
            </w:p>
            <w:p w14:paraId="15EA1686" w14:textId="702F12B1" w:rsidR="005C755A" w:rsidRDefault="005C755A">
              <w:pPr>
                <w:pStyle w:val="TOC2"/>
                <w:rPr>
                  <w:rFonts w:asciiTheme="minorHAnsi" w:eastAsiaTheme="minorEastAsia" w:hAnsiTheme="minorHAnsi" w:cstheme="minorBidi"/>
                  <w:noProof/>
                  <w:kern w:val="2"/>
                  <w:sz w:val="24"/>
                  <w14:ligatures w14:val="standardContextual"/>
                </w:rPr>
              </w:pPr>
              <w:hyperlink w:anchor="_Toc200921831" w:history="1">
                <w:r w:rsidRPr="00470E5A">
                  <w:rPr>
                    <w:rStyle w:val="Hyperlink"/>
                    <w:noProof/>
                  </w:rPr>
                  <w:t>3.1 UC001_Đăng nhập</w:t>
                </w:r>
                <w:r>
                  <w:rPr>
                    <w:noProof/>
                    <w:webHidden/>
                  </w:rPr>
                  <w:tab/>
                </w:r>
                <w:r>
                  <w:rPr>
                    <w:noProof/>
                    <w:webHidden/>
                  </w:rPr>
                  <w:fldChar w:fldCharType="begin"/>
                </w:r>
                <w:r>
                  <w:rPr>
                    <w:noProof/>
                    <w:webHidden/>
                  </w:rPr>
                  <w:instrText xml:space="preserve"> PAGEREF _Toc200921831 \h </w:instrText>
                </w:r>
                <w:r>
                  <w:rPr>
                    <w:noProof/>
                    <w:webHidden/>
                  </w:rPr>
                </w:r>
                <w:r>
                  <w:rPr>
                    <w:noProof/>
                    <w:webHidden/>
                  </w:rPr>
                  <w:fldChar w:fldCharType="separate"/>
                </w:r>
                <w:r>
                  <w:rPr>
                    <w:noProof/>
                    <w:webHidden/>
                  </w:rPr>
                  <w:t>25</w:t>
                </w:r>
                <w:r>
                  <w:rPr>
                    <w:noProof/>
                    <w:webHidden/>
                  </w:rPr>
                  <w:fldChar w:fldCharType="end"/>
                </w:r>
              </w:hyperlink>
            </w:p>
            <w:p w14:paraId="506ECDB9" w14:textId="185D0519"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32" w:history="1">
                <w:r w:rsidRPr="00470E5A">
                  <w:rPr>
                    <w:rStyle w:val="Hyperlink"/>
                    <w:noProof/>
                  </w:rPr>
                  <w:t>3.1.1 Mô tả use case UC001</w:t>
                </w:r>
                <w:r>
                  <w:rPr>
                    <w:noProof/>
                    <w:webHidden/>
                  </w:rPr>
                  <w:tab/>
                </w:r>
                <w:r>
                  <w:rPr>
                    <w:noProof/>
                    <w:webHidden/>
                  </w:rPr>
                  <w:fldChar w:fldCharType="begin"/>
                </w:r>
                <w:r>
                  <w:rPr>
                    <w:noProof/>
                    <w:webHidden/>
                  </w:rPr>
                  <w:instrText xml:space="preserve"> PAGEREF _Toc200921832 \h </w:instrText>
                </w:r>
                <w:r>
                  <w:rPr>
                    <w:noProof/>
                    <w:webHidden/>
                  </w:rPr>
                </w:r>
                <w:r>
                  <w:rPr>
                    <w:noProof/>
                    <w:webHidden/>
                  </w:rPr>
                  <w:fldChar w:fldCharType="separate"/>
                </w:r>
                <w:r>
                  <w:rPr>
                    <w:noProof/>
                    <w:webHidden/>
                  </w:rPr>
                  <w:t>25</w:t>
                </w:r>
                <w:r>
                  <w:rPr>
                    <w:noProof/>
                    <w:webHidden/>
                  </w:rPr>
                  <w:fldChar w:fldCharType="end"/>
                </w:r>
              </w:hyperlink>
            </w:p>
            <w:p w14:paraId="45D71124" w14:textId="6AE9A94C"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33" w:history="1">
                <w:r w:rsidRPr="00470E5A">
                  <w:rPr>
                    <w:rStyle w:val="Hyperlink"/>
                    <w:bCs/>
                    <w:noProof/>
                  </w:rPr>
                  <w:t xml:space="preserve">3.1.2 </w:t>
                </w:r>
                <w:r w:rsidRPr="00470E5A">
                  <w:rPr>
                    <w:rStyle w:val="Hyperlink"/>
                    <w:noProof/>
                  </w:rPr>
                  <w:t>Biểu đồ</w:t>
                </w:r>
                <w:r>
                  <w:rPr>
                    <w:noProof/>
                    <w:webHidden/>
                  </w:rPr>
                  <w:tab/>
                </w:r>
                <w:r>
                  <w:rPr>
                    <w:noProof/>
                    <w:webHidden/>
                  </w:rPr>
                  <w:fldChar w:fldCharType="begin"/>
                </w:r>
                <w:r>
                  <w:rPr>
                    <w:noProof/>
                    <w:webHidden/>
                  </w:rPr>
                  <w:instrText xml:space="preserve"> PAGEREF _Toc200921833 \h </w:instrText>
                </w:r>
                <w:r>
                  <w:rPr>
                    <w:noProof/>
                    <w:webHidden/>
                  </w:rPr>
                </w:r>
                <w:r>
                  <w:rPr>
                    <w:noProof/>
                    <w:webHidden/>
                  </w:rPr>
                  <w:fldChar w:fldCharType="separate"/>
                </w:r>
                <w:r>
                  <w:rPr>
                    <w:noProof/>
                    <w:webHidden/>
                  </w:rPr>
                  <w:t>25</w:t>
                </w:r>
                <w:r>
                  <w:rPr>
                    <w:noProof/>
                    <w:webHidden/>
                  </w:rPr>
                  <w:fldChar w:fldCharType="end"/>
                </w:r>
              </w:hyperlink>
            </w:p>
            <w:p w14:paraId="66B9713C" w14:textId="1B848A48" w:rsidR="005C755A" w:rsidRDefault="005C755A">
              <w:pPr>
                <w:pStyle w:val="TOC2"/>
                <w:rPr>
                  <w:rFonts w:asciiTheme="minorHAnsi" w:eastAsiaTheme="minorEastAsia" w:hAnsiTheme="minorHAnsi" w:cstheme="minorBidi"/>
                  <w:noProof/>
                  <w:kern w:val="2"/>
                  <w:sz w:val="24"/>
                  <w14:ligatures w14:val="standardContextual"/>
                </w:rPr>
              </w:pPr>
              <w:hyperlink w:anchor="_Toc200921834" w:history="1">
                <w:r w:rsidRPr="00470E5A">
                  <w:rPr>
                    <w:rStyle w:val="Hyperlink"/>
                    <w:noProof/>
                  </w:rPr>
                  <w:t>3.2 UC002_Nhập thuốc</w:t>
                </w:r>
                <w:r>
                  <w:rPr>
                    <w:noProof/>
                    <w:webHidden/>
                  </w:rPr>
                  <w:tab/>
                </w:r>
                <w:r>
                  <w:rPr>
                    <w:noProof/>
                    <w:webHidden/>
                  </w:rPr>
                  <w:fldChar w:fldCharType="begin"/>
                </w:r>
                <w:r>
                  <w:rPr>
                    <w:noProof/>
                    <w:webHidden/>
                  </w:rPr>
                  <w:instrText xml:space="preserve"> PAGEREF _Toc200921834 \h </w:instrText>
                </w:r>
                <w:r>
                  <w:rPr>
                    <w:noProof/>
                    <w:webHidden/>
                  </w:rPr>
                </w:r>
                <w:r>
                  <w:rPr>
                    <w:noProof/>
                    <w:webHidden/>
                  </w:rPr>
                  <w:fldChar w:fldCharType="separate"/>
                </w:r>
                <w:r>
                  <w:rPr>
                    <w:noProof/>
                    <w:webHidden/>
                  </w:rPr>
                  <w:t>26</w:t>
                </w:r>
                <w:r>
                  <w:rPr>
                    <w:noProof/>
                    <w:webHidden/>
                  </w:rPr>
                  <w:fldChar w:fldCharType="end"/>
                </w:r>
              </w:hyperlink>
            </w:p>
            <w:p w14:paraId="7339FEDC" w14:textId="5B336FC1"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35" w:history="1">
                <w:r w:rsidRPr="00470E5A">
                  <w:rPr>
                    <w:rStyle w:val="Hyperlink"/>
                    <w:noProof/>
                  </w:rPr>
                  <w:t>3.2.1 Mô tả use case UC002</w:t>
                </w:r>
                <w:r>
                  <w:rPr>
                    <w:noProof/>
                    <w:webHidden/>
                  </w:rPr>
                  <w:tab/>
                </w:r>
                <w:r>
                  <w:rPr>
                    <w:noProof/>
                    <w:webHidden/>
                  </w:rPr>
                  <w:fldChar w:fldCharType="begin"/>
                </w:r>
                <w:r>
                  <w:rPr>
                    <w:noProof/>
                    <w:webHidden/>
                  </w:rPr>
                  <w:instrText xml:space="preserve"> PAGEREF _Toc200921835 \h </w:instrText>
                </w:r>
                <w:r>
                  <w:rPr>
                    <w:noProof/>
                    <w:webHidden/>
                  </w:rPr>
                </w:r>
                <w:r>
                  <w:rPr>
                    <w:noProof/>
                    <w:webHidden/>
                  </w:rPr>
                  <w:fldChar w:fldCharType="separate"/>
                </w:r>
                <w:r>
                  <w:rPr>
                    <w:noProof/>
                    <w:webHidden/>
                  </w:rPr>
                  <w:t>26</w:t>
                </w:r>
                <w:r>
                  <w:rPr>
                    <w:noProof/>
                    <w:webHidden/>
                  </w:rPr>
                  <w:fldChar w:fldCharType="end"/>
                </w:r>
              </w:hyperlink>
            </w:p>
            <w:p w14:paraId="12F325A0" w14:textId="132A6C38"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36" w:history="1">
                <w:r w:rsidRPr="00470E5A">
                  <w:rPr>
                    <w:rStyle w:val="Hyperlink"/>
                    <w:bCs/>
                    <w:noProof/>
                  </w:rPr>
                  <w:t xml:space="preserve">3.2.2 </w:t>
                </w:r>
                <w:r w:rsidRPr="00470E5A">
                  <w:rPr>
                    <w:rStyle w:val="Hyperlink"/>
                    <w:noProof/>
                  </w:rPr>
                  <w:t>Biểu đồ</w:t>
                </w:r>
                <w:r>
                  <w:rPr>
                    <w:noProof/>
                    <w:webHidden/>
                  </w:rPr>
                  <w:tab/>
                </w:r>
                <w:r>
                  <w:rPr>
                    <w:noProof/>
                    <w:webHidden/>
                  </w:rPr>
                  <w:fldChar w:fldCharType="begin"/>
                </w:r>
                <w:r>
                  <w:rPr>
                    <w:noProof/>
                    <w:webHidden/>
                  </w:rPr>
                  <w:instrText xml:space="preserve"> PAGEREF _Toc200921836 \h </w:instrText>
                </w:r>
                <w:r>
                  <w:rPr>
                    <w:noProof/>
                    <w:webHidden/>
                  </w:rPr>
                </w:r>
                <w:r>
                  <w:rPr>
                    <w:noProof/>
                    <w:webHidden/>
                  </w:rPr>
                  <w:fldChar w:fldCharType="separate"/>
                </w:r>
                <w:r>
                  <w:rPr>
                    <w:noProof/>
                    <w:webHidden/>
                  </w:rPr>
                  <w:t>27</w:t>
                </w:r>
                <w:r>
                  <w:rPr>
                    <w:noProof/>
                    <w:webHidden/>
                  </w:rPr>
                  <w:fldChar w:fldCharType="end"/>
                </w:r>
              </w:hyperlink>
            </w:p>
            <w:p w14:paraId="14F72D97" w14:textId="06E57E79" w:rsidR="005C755A" w:rsidRDefault="005C755A">
              <w:pPr>
                <w:pStyle w:val="TOC2"/>
                <w:rPr>
                  <w:rFonts w:asciiTheme="minorHAnsi" w:eastAsiaTheme="minorEastAsia" w:hAnsiTheme="minorHAnsi" w:cstheme="minorBidi"/>
                  <w:noProof/>
                  <w:kern w:val="2"/>
                  <w:sz w:val="24"/>
                  <w14:ligatures w14:val="standardContextual"/>
                </w:rPr>
              </w:pPr>
              <w:hyperlink w:anchor="_Toc200921837" w:history="1">
                <w:r w:rsidRPr="00470E5A">
                  <w:rPr>
                    <w:rStyle w:val="Hyperlink"/>
                    <w:noProof/>
                  </w:rPr>
                  <w:t>3.3 UC003_Tìm kiếm thuốc</w:t>
                </w:r>
                <w:r>
                  <w:rPr>
                    <w:noProof/>
                    <w:webHidden/>
                  </w:rPr>
                  <w:tab/>
                </w:r>
                <w:r>
                  <w:rPr>
                    <w:noProof/>
                    <w:webHidden/>
                  </w:rPr>
                  <w:fldChar w:fldCharType="begin"/>
                </w:r>
                <w:r>
                  <w:rPr>
                    <w:noProof/>
                    <w:webHidden/>
                  </w:rPr>
                  <w:instrText xml:space="preserve"> PAGEREF _Toc200921837 \h </w:instrText>
                </w:r>
                <w:r>
                  <w:rPr>
                    <w:noProof/>
                    <w:webHidden/>
                  </w:rPr>
                </w:r>
                <w:r>
                  <w:rPr>
                    <w:noProof/>
                    <w:webHidden/>
                  </w:rPr>
                  <w:fldChar w:fldCharType="separate"/>
                </w:r>
                <w:r>
                  <w:rPr>
                    <w:noProof/>
                    <w:webHidden/>
                  </w:rPr>
                  <w:t>27</w:t>
                </w:r>
                <w:r>
                  <w:rPr>
                    <w:noProof/>
                    <w:webHidden/>
                  </w:rPr>
                  <w:fldChar w:fldCharType="end"/>
                </w:r>
              </w:hyperlink>
            </w:p>
            <w:p w14:paraId="699CB1C0" w14:textId="60FFBBB2"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38" w:history="1">
                <w:r w:rsidRPr="00470E5A">
                  <w:rPr>
                    <w:rStyle w:val="Hyperlink"/>
                    <w:noProof/>
                  </w:rPr>
                  <w:t>3.3.1 Mô tả use case UC003_Tìm kiếm khuốc</w:t>
                </w:r>
                <w:r>
                  <w:rPr>
                    <w:noProof/>
                    <w:webHidden/>
                  </w:rPr>
                  <w:tab/>
                </w:r>
                <w:r>
                  <w:rPr>
                    <w:noProof/>
                    <w:webHidden/>
                  </w:rPr>
                  <w:fldChar w:fldCharType="begin"/>
                </w:r>
                <w:r>
                  <w:rPr>
                    <w:noProof/>
                    <w:webHidden/>
                  </w:rPr>
                  <w:instrText xml:space="preserve"> PAGEREF _Toc200921838 \h </w:instrText>
                </w:r>
                <w:r>
                  <w:rPr>
                    <w:noProof/>
                    <w:webHidden/>
                  </w:rPr>
                </w:r>
                <w:r>
                  <w:rPr>
                    <w:noProof/>
                    <w:webHidden/>
                  </w:rPr>
                  <w:fldChar w:fldCharType="separate"/>
                </w:r>
                <w:r>
                  <w:rPr>
                    <w:noProof/>
                    <w:webHidden/>
                  </w:rPr>
                  <w:t>27</w:t>
                </w:r>
                <w:r>
                  <w:rPr>
                    <w:noProof/>
                    <w:webHidden/>
                  </w:rPr>
                  <w:fldChar w:fldCharType="end"/>
                </w:r>
              </w:hyperlink>
            </w:p>
            <w:p w14:paraId="3B5BFFEC" w14:textId="5421260A"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39" w:history="1">
                <w:r w:rsidRPr="00470E5A">
                  <w:rPr>
                    <w:rStyle w:val="Hyperlink"/>
                    <w:noProof/>
                  </w:rPr>
                  <w:t>3.3.2 Biểu đồ</w:t>
                </w:r>
                <w:r>
                  <w:rPr>
                    <w:noProof/>
                    <w:webHidden/>
                  </w:rPr>
                  <w:tab/>
                </w:r>
                <w:r>
                  <w:rPr>
                    <w:noProof/>
                    <w:webHidden/>
                  </w:rPr>
                  <w:fldChar w:fldCharType="begin"/>
                </w:r>
                <w:r>
                  <w:rPr>
                    <w:noProof/>
                    <w:webHidden/>
                  </w:rPr>
                  <w:instrText xml:space="preserve"> PAGEREF _Toc200921839 \h </w:instrText>
                </w:r>
                <w:r>
                  <w:rPr>
                    <w:noProof/>
                    <w:webHidden/>
                  </w:rPr>
                </w:r>
                <w:r>
                  <w:rPr>
                    <w:noProof/>
                    <w:webHidden/>
                  </w:rPr>
                  <w:fldChar w:fldCharType="separate"/>
                </w:r>
                <w:r>
                  <w:rPr>
                    <w:noProof/>
                    <w:webHidden/>
                  </w:rPr>
                  <w:t>28</w:t>
                </w:r>
                <w:r>
                  <w:rPr>
                    <w:noProof/>
                    <w:webHidden/>
                  </w:rPr>
                  <w:fldChar w:fldCharType="end"/>
                </w:r>
              </w:hyperlink>
            </w:p>
            <w:p w14:paraId="5375CD29" w14:textId="729473A2" w:rsidR="005C755A" w:rsidRDefault="005C755A">
              <w:pPr>
                <w:pStyle w:val="TOC2"/>
                <w:rPr>
                  <w:rFonts w:asciiTheme="minorHAnsi" w:eastAsiaTheme="minorEastAsia" w:hAnsiTheme="minorHAnsi" w:cstheme="minorBidi"/>
                  <w:noProof/>
                  <w:kern w:val="2"/>
                  <w:sz w:val="24"/>
                  <w14:ligatures w14:val="standardContextual"/>
                </w:rPr>
              </w:pPr>
              <w:hyperlink w:anchor="_Toc200921840" w:history="1">
                <w:r w:rsidRPr="00470E5A">
                  <w:rPr>
                    <w:rStyle w:val="Hyperlink"/>
                    <w:noProof/>
                  </w:rPr>
                  <w:t>3.4 UC004_Kiểm tra danh mục đầu thuốc</w:t>
                </w:r>
                <w:r>
                  <w:rPr>
                    <w:noProof/>
                    <w:webHidden/>
                  </w:rPr>
                  <w:tab/>
                </w:r>
                <w:r>
                  <w:rPr>
                    <w:noProof/>
                    <w:webHidden/>
                  </w:rPr>
                  <w:fldChar w:fldCharType="begin"/>
                </w:r>
                <w:r>
                  <w:rPr>
                    <w:noProof/>
                    <w:webHidden/>
                  </w:rPr>
                  <w:instrText xml:space="preserve"> PAGEREF _Toc200921840 \h </w:instrText>
                </w:r>
                <w:r>
                  <w:rPr>
                    <w:noProof/>
                    <w:webHidden/>
                  </w:rPr>
                </w:r>
                <w:r>
                  <w:rPr>
                    <w:noProof/>
                    <w:webHidden/>
                  </w:rPr>
                  <w:fldChar w:fldCharType="separate"/>
                </w:r>
                <w:r>
                  <w:rPr>
                    <w:noProof/>
                    <w:webHidden/>
                  </w:rPr>
                  <w:t>29</w:t>
                </w:r>
                <w:r>
                  <w:rPr>
                    <w:noProof/>
                    <w:webHidden/>
                  </w:rPr>
                  <w:fldChar w:fldCharType="end"/>
                </w:r>
              </w:hyperlink>
            </w:p>
            <w:p w14:paraId="694C8239" w14:textId="5BC72A59"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41" w:history="1">
                <w:r w:rsidRPr="00470E5A">
                  <w:rPr>
                    <w:rStyle w:val="Hyperlink"/>
                    <w:noProof/>
                  </w:rPr>
                  <w:t>3.4.1 Mô tả use case UC004</w:t>
                </w:r>
                <w:r>
                  <w:rPr>
                    <w:noProof/>
                    <w:webHidden/>
                  </w:rPr>
                  <w:tab/>
                </w:r>
                <w:r>
                  <w:rPr>
                    <w:noProof/>
                    <w:webHidden/>
                  </w:rPr>
                  <w:fldChar w:fldCharType="begin"/>
                </w:r>
                <w:r>
                  <w:rPr>
                    <w:noProof/>
                    <w:webHidden/>
                  </w:rPr>
                  <w:instrText xml:space="preserve"> PAGEREF _Toc200921841 \h </w:instrText>
                </w:r>
                <w:r>
                  <w:rPr>
                    <w:noProof/>
                    <w:webHidden/>
                  </w:rPr>
                </w:r>
                <w:r>
                  <w:rPr>
                    <w:noProof/>
                    <w:webHidden/>
                  </w:rPr>
                  <w:fldChar w:fldCharType="separate"/>
                </w:r>
                <w:r>
                  <w:rPr>
                    <w:noProof/>
                    <w:webHidden/>
                  </w:rPr>
                  <w:t>29</w:t>
                </w:r>
                <w:r>
                  <w:rPr>
                    <w:noProof/>
                    <w:webHidden/>
                  </w:rPr>
                  <w:fldChar w:fldCharType="end"/>
                </w:r>
              </w:hyperlink>
            </w:p>
            <w:p w14:paraId="372CA6DD" w14:textId="473566DA"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42" w:history="1">
                <w:r w:rsidRPr="00470E5A">
                  <w:rPr>
                    <w:rStyle w:val="Hyperlink"/>
                    <w:noProof/>
                  </w:rPr>
                  <w:t>3.4.2 Biểu đồ</w:t>
                </w:r>
                <w:r>
                  <w:rPr>
                    <w:noProof/>
                    <w:webHidden/>
                  </w:rPr>
                  <w:tab/>
                </w:r>
                <w:r>
                  <w:rPr>
                    <w:noProof/>
                    <w:webHidden/>
                  </w:rPr>
                  <w:fldChar w:fldCharType="begin"/>
                </w:r>
                <w:r>
                  <w:rPr>
                    <w:noProof/>
                    <w:webHidden/>
                  </w:rPr>
                  <w:instrText xml:space="preserve"> PAGEREF _Toc200921842 \h </w:instrText>
                </w:r>
                <w:r>
                  <w:rPr>
                    <w:noProof/>
                    <w:webHidden/>
                  </w:rPr>
                </w:r>
                <w:r>
                  <w:rPr>
                    <w:noProof/>
                    <w:webHidden/>
                  </w:rPr>
                  <w:fldChar w:fldCharType="separate"/>
                </w:r>
                <w:r>
                  <w:rPr>
                    <w:noProof/>
                    <w:webHidden/>
                  </w:rPr>
                  <w:t>30</w:t>
                </w:r>
                <w:r>
                  <w:rPr>
                    <w:noProof/>
                    <w:webHidden/>
                  </w:rPr>
                  <w:fldChar w:fldCharType="end"/>
                </w:r>
              </w:hyperlink>
            </w:p>
            <w:p w14:paraId="470A442D" w14:textId="2D98F18A" w:rsidR="005C755A" w:rsidRDefault="005C755A">
              <w:pPr>
                <w:pStyle w:val="TOC2"/>
                <w:rPr>
                  <w:rFonts w:asciiTheme="minorHAnsi" w:eastAsiaTheme="minorEastAsia" w:hAnsiTheme="minorHAnsi" w:cstheme="minorBidi"/>
                  <w:noProof/>
                  <w:kern w:val="2"/>
                  <w:sz w:val="24"/>
                  <w14:ligatures w14:val="standardContextual"/>
                </w:rPr>
              </w:pPr>
              <w:hyperlink w:anchor="_Toc200921843" w:history="1">
                <w:r w:rsidRPr="00470E5A">
                  <w:rPr>
                    <w:rStyle w:val="Hyperlink"/>
                    <w:noProof/>
                  </w:rPr>
                  <w:t>3.5 UC005_Kiểm tra tình trạng thuốc</w:t>
                </w:r>
                <w:r>
                  <w:rPr>
                    <w:noProof/>
                    <w:webHidden/>
                  </w:rPr>
                  <w:tab/>
                </w:r>
                <w:r>
                  <w:rPr>
                    <w:noProof/>
                    <w:webHidden/>
                  </w:rPr>
                  <w:fldChar w:fldCharType="begin"/>
                </w:r>
                <w:r>
                  <w:rPr>
                    <w:noProof/>
                    <w:webHidden/>
                  </w:rPr>
                  <w:instrText xml:space="preserve"> PAGEREF _Toc200921843 \h </w:instrText>
                </w:r>
                <w:r>
                  <w:rPr>
                    <w:noProof/>
                    <w:webHidden/>
                  </w:rPr>
                </w:r>
                <w:r>
                  <w:rPr>
                    <w:noProof/>
                    <w:webHidden/>
                  </w:rPr>
                  <w:fldChar w:fldCharType="separate"/>
                </w:r>
                <w:r>
                  <w:rPr>
                    <w:noProof/>
                    <w:webHidden/>
                  </w:rPr>
                  <w:t>31</w:t>
                </w:r>
                <w:r>
                  <w:rPr>
                    <w:noProof/>
                    <w:webHidden/>
                  </w:rPr>
                  <w:fldChar w:fldCharType="end"/>
                </w:r>
              </w:hyperlink>
            </w:p>
            <w:p w14:paraId="6FE64EA8" w14:textId="7272D3E8"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44" w:history="1">
                <w:r w:rsidRPr="00470E5A">
                  <w:rPr>
                    <w:rStyle w:val="Hyperlink"/>
                    <w:noProof/>
                  </w:rPr>
                  <w:t>3.5.1 Mô tả use case UC005</w:t>
                </w:r>
                <w:r>
                  <w:rPr>
                    <w:noProof/>
                    <w:webHidden/>
                  </w:rPr>
                  <w:tab/>
                </w:r>
                <w:r>
                  <w:rPr>
                    <w:noProof/>
                    <w:webHidden/>
                  </w:rPr>
                  <w:fldChar w:fldCharType="begin"/>
                </w:r>
                <w:r>
                  <w:rPr>
                    <w:noProof/>
                    <w:webHidden/>
                  </w:rPr>
                  <w:instrText xml:space="preserve"> PAGEREF _Toc200921844 \h </w:instrText>
                </w:r>
                <w:r>
                  <w:rPr>
                    <w:noProof/>
                    <w:webHidden/>
                  </w:rPr>
                </w:r>
                <w:r>
                  <w:rPr>
                    <w:noProof/>
                    <w:webHidden/>
                  </w:rPr>
                  <w:fldChar w:fldCharType="separate"/>
                </w:r>
                <w:r>
                  <w:rPr>
                    <w:noProof/>
                    <w:webHidden/>
                  </w:rPr>
                  <w:t>31</w:t>
                </w:r>
                <w:r>
                  <w:rPr>
                    <w:noProof/>
                    <w:webHidden/>
                  </w:rPr>
                  <w:fldChar w:fldCharType="end"/>
                </w:r>
              </w:hyperlink>
            </w:p>
            <w:p w14:paraId="71647AD7" w14:textId="219744C3"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45" w:history="1">
                <w:r w:rsidRPr="00470E5A">
                  <w:rPr>
                    <w:rStyle w:val="Hyperlink"/>
                    <w:bCs/>
                    <w:noProof/>
                  </w:rPr>
                  <w:t xml:space="preserve">3.5.2 </w:t>
                </w:r>
                <w:r w:rsidRPr="00470E5A">
                  <w:rPr>
                    <w:rStyle w:val="Hyperlink"/>
                    <w:noProof/>
                  </w:rPr>
                  <w:t>Biểu đồ</w:t>
                </w:r>
                <w:r>
                  <w:rPr>
                    <w:noProof/>
                    <w:webHidden/>
                  </w:rPr>
                  <w:tab/>
                </w:r>
                <w:r>
                  <w:rPr>
                    <w:noProof/>
                    <w:webHidden/>
                  </w:rPr>
                  <w:fldChar w:fldCharType="begin"/>
                </w:r>
                <w:r>
                  <w:rPr>
                    <w:noProof/>
                    <w:webHidden/>
                  </w:rPr>
                  <w:instrText xml:space="preserve"> PAGEREF _Toc200921845 \h </w:instrText>
                </w:r>
                <w:r>
                  <w:rPr>
                    <w:noProof/>
                    <w:webHidden/>
                  </w:rPr>
                </w:r>
                <w:r>
                  <w:rPr>
                    <w:noProof/>
                    <w:webHidden/>
                  </w:rPr>
                  <w:fldChar w:fldCharType="separate"/>
                </w:r>
                <w:r>
                  <w:rPr>
                    <w:noProof/>
                    <w:webHidden/>
                  </w:rPr>
                  <w:t>31</w:t>
                </w:r>
                <w:r>
                  <w:rPr>
                    <w:noProof/>
                    <w:webHidden/>
                  </w:rPr>
                  <w:fldChar w:fldCharType="end"/>
                </w:r>
              </w:hyperlink>
            </w:p>
            <w:p w14:paraId="36C97507" w14:textId="7D1D2088" w:rsidR="005C755A" w:rsidRDefault="005C755A">
              <w:pPr>
                <w:pStyle w:val="TOC2"/>
                <w:rPr>
                  <w:rFonts w:asciiTheme="minorHAnsi" w:eastAsiaTheme="minorEastAsia" w:hAnsiTheme="minorHAnsi" w:cstheme="minorBidi"/>
                  <w:noProof/>
                  <w:kern w:val="2"/>
                  <w:sz w:val="24"/>
                  <w14:ligatures w14:val="standardContextual"/>
                </w:rPr>
              </w:pPr>
              <w:hyperlink w:anchor="_Toc200921846" w:history="1">
                <w:r w:rsidRPr="00470E5A">
                  <w:rPr>
                    <w:rStyle w:val="Hyperlink"/>
                    <w:noProof/>
                  </w:rPr>
                  <w:t>3.6 UC006_Kiểm tra thông tin khách hàng</w:t>
                </w:r>
                <w:r>
                  <w:rPr>
                    <w:noProof/>
                    <w:webHidden/>
                  </w:rPr>
                  <w:tab/>
                </w:r>
                <w:r>
                  <w:rPr>
                    <w:noProof/>
                    <w:webHidden/>
                  </w:rPr>
                  <w:fldChar w:fldCharType="begin"/>
                </w:r>
                <w:r>
                  <w:rPr>
                    <w:noProof/>
                    <w:webHidden/>
                  </w:rPr>
                  <w:instrText xml:space="preserve"> PAGEREF _Toc200921846 \h </w:instrText>
                </w:r>
                <w:r>
                  <w:rPr>
                    <w:noProof/>
                    <w:webHidden/>
                  </w:rPr>
                </w:r>
                <w:r>
                  <w:rPr>
                    <w:noProof/>
                    <w:webHidden/>
                  </w:rPr>
                  <w:fldChar w:fldCharType="separate"/>
                </w:r>
                <w:r>
                  <w:rPr>
                    <w:noProof/>
                    <w:webHidden/>
                  </w:rPr>
                  <w:t>32</w:t>
                </w:r>
                <w:r>
                  <w:rPr>
                    <w:noProof/>
                    <w:webHidden/>
                  </w:rPr>
                  <w:fldChar w:fldCharType="end"/>
                </w:r>
              </w:hyperlink>
            </w:p>
            <w:p w14:paraId="699B6F2C" w14:textId="06A1756D"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47" w:history="1">
                <w:r w:rsidRPr="00470E5A">
                  <w:rPr>
                    <w:rStyle w:val="Hyperlink"/>
                    <w:noProof/>
                  </w:rPr>
                  <w:t>3.6.1 Mô tả use case UC006</w:t>
                </w:r>
                <w:r>
                  <w:rPr>
                    <w:noProof/>
                    <w:webHidden/>
                  </w:rPr>
                  <w:tab/>
                </w:r>
                <w:r>
                  <w:rPr>
                    <w:noProof/>
                    <w:webHidden/>
                  </w:rPr>
                  <w:fldChar w:fldCharType="begin"/>
                </w:r>
                <w:r>
                  <w:rPr>
                    <w:noProof/>
                    <w:webHidden/>
                  </w:rPr>
                  <w:instrText xml:space="preserve"> PAGEREF _Toc200921847 \h </w:instrText>
                </w:r>
                <w:r>
                  <w:rPr>
                    <w:noProof/>
                    <w:webHidden/>
                  </w:rPr>
                </w:r>
                <w:r>
                  <w:rPr>
                    <w:noProof/>
                    <w:webHidden/>
                  </w:rPr>
                  <w:fldChar w:fldCharType="separate"/>
                </w:r>
                <w:r>
                  <w:rPr>
                    <w:noProof/>
                    <w:webHidden/>
                  </w:rPr>
                  <w:t>32</w:t>
                </w:r>
                <w:r>
                  <w:rPr>
                    <w:noProof/>
                    <w:webHidden/>
                  </w:rPr>
                  <w:fldChar w:fldCharType="end"/>
                </w:r>
              </w:hyperlink>
            </w:p>
            <w:p w14:paraId="0B04DED4" w14:textId="774E6A1D"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48" w:history="1">
                <w:r w:rsidRPr="00470E5A">
                  <w:rPr>
                    <w:rStyle w:val="Hyperlink"/>
                    <w:bCs/>
                    <w:noProof/>
                  </w:rPr>
                  <w:t xml:space="preserve">3.6.2 </w:t>
                </w:r>
                <w:r w:rsidRPr="00470E5A">
                  <w:rPr>
                    <w:rStyle w:val="Hyperlink"/>
                    <w:noProof/>
                  </w:rPr>
                  <w:t>Biểu đồ</w:t>
                </w:r>
                <w:r>
                  <w:rPr>
                    <w:noProof/>
                    <w:webHidden/>
                  </w:rPr>
                  <w:tab/>
                </w:r>
                <w:r>
                  <w:rPr>
                    <w:noProof/>
                    <w:webHidden/>
                  </w:rPr>
                  <w:fldChar w:fldCharType="begin"/>
                </w:r>
                <w:r>
                  <w:rPr>
                    <w:noProof/>
                    <w:webHidden/>
                  </w:rPr>
                  <w:instrText xml:space="preserve"> PAGEREF _Toc200921848 \h </w:instrText>
                </w:r>
                <w:r>
                  <w:rPr>
                    <w:noProof/>
                    <w:webHidden/>
                  </w:rPr>
                </w:r>
                <w:r>
                  <w:rPr>
                    <w:noProof/>
                    <w:webHidden/>
                  </w:rPr>
                  <w:fldChar w:fldCharType="separate"/>
                </w:r>
                <w:r>
                  <w:rPr>
                    <w:noProof/>
                    <w:webHidden/>
                  </w:rPr>
                  <w:t>33</w:t>
                </w:r>
                <w:r>
                  <w:rPr>
                    <w:noProof/>
                    <w:webHidden/>
                  </w:rPr>
                  <w:fldChar w:fldCharType="end"/>
                </w:r>
              </w:hyperlink>
            </w:p>
            <w:p w14:paraId="54E51772" w14:textId="2A0E99C5" w:rsidR="005C755A" w:rsidRDefault="005C755A">
              <w:pPr>
                <w:pStyle w:val="TOC2"/>
                <w:rPr>
                  <w:rFonts w:asciiTheme="minorHAnsi" w:eastAsiaTheme="minorEastAsia" w:hAnsiTheme="minorHAnsi" w:cstheme="minorBidi"/>
                  <w:noProof/>
                  <w:kern w:val="2"/>
                  <w:sz w:val="24"/>
                  <w14:ligatures w14:val="standardContextual"/>
                </w:rPr>
              </w:pPr>
              <w:hyperlink w:anchor="_Toc200921849" w:history="1">
                <w:r w:rsidRPr="00470E5A">
                  <w:rPr>
                    <w:rStyle w:val="Hyperlink"/>
                    <w:noProof/>
                  </w:rPr>
                  <w:t>3.7 UC007_Quản lí doanh thu</w:t>
                </w:r>
                <w:r>
                  <w:rPr>
                    <w:noProof/>
                    <w:webHidden/>
                  </w:rPr>
                  <w:tab/>
                </w:r>
                <w:r>
                  <w:rPr>
                    <w:noProof/>
                    <w:webHidden/>
                  </w:rPr>
                  <w:fldChar w:fldCharType="begin"/>
                </w:r>
                <w:r>
                  <w:rPr>
                    <w:noProof/>
                    <w:webHidden/>
                  </w:rPr>
                  <w:instrText xml:space="preserve"> PAGEREF _Toc200921849 \h </w:instrText>
                </w:r>
                <w:r>
                  <w:rPr>
                    <w:noProof/>
                    <w:webHidden/>
                  </w:rPr>
                </w:r>
                <w:r>
                  <w:rPr>
                    <w:noProof/>
                    <w:webHidden/>
                  </w:rPr>
                  <w:fldChar w:fldCharType="separate"/>
                </w:r>
                <w:r>
                  <w:rPr>
                    <w:noProof/>
                    <w:webHidden/>
                  </w:rPr>
                  <w:t>34</w:t>
                </w:r>
                <w:r>
                  <w:rPr>
                    <w:noProof/>
                    <w:webHidden/>
                  </w:rPr>
                  <w:fldChar w:fldCharType="end"/>
                </w:r>
              </w:hyperlink>
            </w:p>
            <w:p w14:paraId="73C16599" w14:textId="36CF6DE9"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50" w:history="1">
                <w:r w:rsidRPr="00470E5A">
                  <w:rPr>
                    <w:rStyle w:val="Hyperlink"/>
                    <w:noProof/>
                  </w:rPr>
                  <w:t>3.7.1 Mô tả use case UC007</w:t>
                </w:r>
                <w:r>
                  <w:rPr>
                    <w:noProof/>
                    <w:webHidden/>
                  </w:rPr>
                  <w:tab/>
                </w:r>
                <w:r>
                  <w:rPr>
                    <w:noProof/>
                    <w:webHidden/>
                  </w:rPr>
                  <w:fldChar w:fldCharType="begin"/>
                </w:r>
                <w:r>
                  <w:rPr>
                    <w:noProof/>
                    <w:webHidden/>
                  </w:rPr>
                  <w:instrText xml:space="preserve"> PAGEREF _Toc200921850 \h </w:instrText>
                </w:r>
                <w:r>
                  <w:rPr>
                    <w:noProof/>
                    <w:webHidden/>
                  </w:rPr>
                </w:r>
                <w:r>
                  <w:rPr>
                    <w:noProof/>
                    <w:webHidden/>
                  </w:rPr>
                  <w:fldChar w:fldCharType="separate"/>
                </w:r>
                <w:r>
                  <w:rPr>
                    <w:noProof/>
                    <w:webHidden/>
                  </w:rPr>
                  <w:t>34</w:t>
                </w:r>
                <w:r>
                  <w:rPr>
                    <w:noProof/>
                    <w:webHidden/>
                  </w:rPr>
                  <w:fldChar w:fldCharType="end"/>
                </w:r>
              </w:hyperlink>
            </w:p>
            <w:p w14:paraId="5D63A214" w14:textId="12124DC8"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51" w:history="1">
                <w:r w:rsidRPr="00470E5A">
                  <w:rPr>
                    <w:rStyle w:val="Hyperlink"/>
                    <w:noProof/>
                  </w:rPr>
                  <w:t>3.7.2 Biểu đồ</w:t>
                </w:r>
                <w:r>
                  <w:rPr>
                    <w:noProof/>
                    <w:webHidden/>
                  </w:rPr>
                  <w:tab/>
                </w:r>
                <w:r>
                  <w:rPr>
                    <w:noProof/>
                    <w:webHidden/>
                  </w:rPr>
                  <w:fldChar w:fldCharType="begin"/>
                </w:r>
                <w:r>
                  <w:rPr>
                    <w:noProof/>
                    <w:webHidden/>
                  </w:rPr>
                  <w:instrText xml:space="preserve"> PAGEREF _Toc200921851 \h </w:instrText>
                </w:r>
                <w:r>
                  <w:rPr>
                    <w:noProof/>
                    <w:webHidden/>
                  </w:rPr>
                </w:r>
                <w:r>
                  <w:rPr>
                    <w:noProof/>
                    <w:webHidden/>
                  </w:rPr>
                  <w:fldChar w:fldCharType="separate"/>
                </w:r>
                <w:r>
                  <w:rPr>
                    <w:noProof/>
                    <w:webHidden/>
                  </w:rPr>
                  <w:t>35</w:t>
                </w:r>
                <w:r>
                  <w:rPr>
                    <w:noProof/>
                    <w:webHidden/>
                  </w:rPr>
                  <w:fldChar w:fldCharType="end"/>
                </w:r>
              </w:hyperlink>
            </w:p>
            <w:p w14:paraId="524DD113" w14:textId="777CA20F" w:rsidR="005C755A" w:rsidRDefault="005C755A">
              <w:pPr>
                <w:pStyle w:val="TOC2"/>
                <w:rPr>
                  <w:rFonts w:asciiTheme="minorHAnsi" w:eastAsiaTheme="minorEastAsia" w:hAnsiTheme="minorHAnsi" w:cstheme="minorBidi"/>
                  <w:noProof/>
                  <w:kern w:val="2"/>
                  <w:sz w:val="24"/>
                  <w14:ligatures w14:val="standardContextual"/>
                </w:rPr>
              </w:pPr>
              <w:hyperlink w:anchor="_Toc200921852" w:history="1">
                <w:r w:rsidRPr="00470E5A">
                  <w:rPr>
                    <w:rStyle w:val="Hyperlink"/>
                    <w:noProof/>
                  </w:rPr>
                  <w:t>3.8 UC008_Quản lí thông tin bán thuốc kê đơn</w:t>
                </w:r>
                <w:r>
                  <w:rPr>
                    <w:noProof/>
                    <w:webHidden/>
                  </w:rPr>
                  <w:tab/>
                </w:r>
                <w:r>
                  <w:rPr>
                    <w:noProof/>
                    <w:webHidden/>
                  </w:rPr>
                  <w:fldChar w:fldCharType="begin"/>
                </w:r>
                <w:r>
                  <w:rPr>
                    <w:noProof/>
                    <w:webHidden/>
                  </w:rPr>
                  <w:instrText xml:space="preserve"> PAGEREF _Toc200921852 \h </w:instrText>
                </w:r>
                <w:r>
                  <w:rPr>
                    <w:noProof/>
                    <w:webHidden/>
                  </w:rPr>
                </w:r>
                <w:r>
                  <w:rPr>
                    <w:noProof/>
                    <w:webHidden/>
                  </w:rPr>
                  <w:fldChar w:fldCharType="separate"/>
                </w:r>
                <w:r>
                  <w:rPr>
                    <w:noProof/>
                    <w:webHidden/>
                  </w:rPr>
                  <w:t>35</w:t>
                </w:r>
                <w:r>
                  <w:rPr>
                    <w:noProof/>
                    <w:webHidden/>
                  </w:rPr>
                  <w:fldChar w:fldCharType="end"/>
                </w:r>
              </w:hyperlink>
            </w:p>
            <w:p w14:paraId="0E5AB0C1" w14:textId="66F77C8C"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53" w:history="1">
                <w:r w:rsidRPr="00470E5A">
                  <w:rPr>
                    <w:rStyle w:val="Hyperlink"/>
                    <w:noProof/>
                  </w:rPr>
                  <w:t>3.8.1 Mô tả use case UC008</w:t>
                </w:r>
                <w:r>
                  <w:rPr>
                    <w:noProof/>
                    <w:webHidden/>
                  </w:rPr>
                  <w:tab/>
                </w:r>
                <w:r>
                  <w:rPr>
                    <w:noProof/>
                    <w:webHidden/>
                  </w:rPr>
                  <w:fldChar w:fldCharType="begin"/>
                </w:r>
                <w:r>
                  <w:rPr>
                    <w:noProof/>
                    <w:webHidden/>
                  </w:rPr>
                  <w:instrText xml:space="preserve"> PAGEREF _Toc200921853 \h </w:instrText>
                </w:r>
                <w:r>
                  <w:rPr>
                    <w:noProof/>
                    <w:webHidden/>
                  </w:rPr>
                </w:r>
                <w:r>
                  <w:rPr>
                    <w:noProof/>
                    <w:webHidden/>
                  </w:rPr>
                  <w:fldChar w:fldCharType="separate"/>
                </w:r>
                <w:r>
                  <w:rPr>
                    <w:noProof/>
                    <w:webHidden/>
                  </w:rPr>
                  <w:t>35</w:t>
                </w:r>
                <w:r>
                  <w:rPr>
                    <w:noProof/>
                    <w:webHidden/>
                  </w:rPr>
                  <w:fldChar w:fldCharType="end"/>
                </w:r>
              </w:hyperlink>
            </w:p>
            <w:p w14:paraId="483B9057" w14:textId="10611235"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54" w:history="1">
                <w:r w:rsidRPr="00470E5A">
                  <w:rPr>
                    <w:rStyle w:val="Hyperlink"/>
                    <w:bCs/>
                    <w:noProof/>
                  </w:rPr>
                  <w:t xml:space="preserve">3.8.2 </w:t>
                </w:r>
                <w:r w:rsidRPr="00470E5A">
                  <w:rPr>
                    <w:rStyle w:val="Hyperlink"/>
                    <w:noProof/>
                  </w:rPr>
                  <w:t>Biểu đồ</w:t>
                </w:r>
                <w:r>
                  <w:rPr>
                    <w:noProof/>
                    <w:webHidden/>
                  </w:rPr>
                  <w:tab/>
                </w:r>
                <w:r>
                  <w:rPr>
                    <w:noProof/>
                    <w:webHidden/>
                  </w:rPr>
                  <w:fldChar w:fldCharType="begin"/>
                </w:r>
                <w:r>
                  <w:rPr>
                    <w:noProof/>
                    <w:webHidden/>
                  </w:rPr>
                  <w:instrText xml:space="preserve"> PAGEREF _Toc200921854 \h </w:instrText>
                </w:r>
                <w:r>
                  <w:rPr>
                    <w:noProof/>
                    <w:webHidden/>
                  </w:rPr>
                </w:r>
                <w:r>
                  <w:rPr>
                    <w:noProof/>
                    <w:webHidden/>
                  </w:rPr>
                  <w:fldChar w:fldCharType="separate"/>
                </w:r>
                <w:r>
                  <w:rPr>
                    <w:noProof/>
                    <w:webHidden/>
                  </w:rPr>
                  <w:t>37</w:t>
                </w:r>
                <w:r>
                  <w:rPr>
                    <w:noProof/>
                    <w:webHidden/>
                  </w:rPr>
                  <w:fldChar w:fldCharType="end"/>
                </w:r>
              </w:hyperlink>
            </w:p>
            <w:p w14:paraId="301D243C" w14:textId="7A1C4417" w:rsidR="005C755A" w:rsidRDefault="005C755A">
              <w:pPr>
                <w:pStyle w:val="TOC2"/>
                <w:rPr>
                  <w:rFonts w:asciiTheme="minorHAnsi" w:eastAsiaTheme="minorEastAsia" w:hAnsiTheme="minorHAnsi" w:cstheme="minorBidi"/>
                  <w:noProof/>
                  <w:kern w:val="2"/>
                  <w:sz w:val="24"/>
                  <w14:ligatures w14:val="standardContextual"/>
                </w:rPr>
              </w:pPr>
              <w:hyperlink w:anchor="_Toc200921855" w:history="1">
                <w:r w:rsidRPr="00470E5A">
                  <w:rPr>
                    <w:rStyle w:val="Hyperlink"/>
                    <w:noProof/>
                  </w:rPr>
                  <w:t>3.9 UC009_Quản lí thông tin bán thuốc không kê đơn</w:t>
                </w:r>
                <w:r>
                  <w:rPr>
                    <w:noProof/>
                    <w:webHidden/>
                  </w:rPr>
                  <w:tab/>
                </w:r>
                <w:r>
                  <w:rPr>
                    <w:noProof/>
                    <w:webHidden/>
                  </w:rPr>
                  <w:fldChar w:fldCharType="begin"/>
                </w:r>
                <w:r>
                  <w:rPr>
                    <w:noProof/>
                    <w:webHidden/>
                  </w:rPr>
                  <w:instrText xml:space="preserve"> PAGEREF _Toc200921855 \h </w:instrText>
                </w:r>
                <w:r>
                  <w:rPr>
                    <w:noProof/>
                    <w:webHidden/>
                  </w:rPr>
                </w:r>
                <w:r>
                  <w:rPr>
                    <w:noProof/>
                    <w:webHidden/>
                  </w:rPr>
                  <w:fldChar w:fldCharType="separate"/>
                </w:r>
                <w:r>
                  <w:rPr>
                    <w:noProof/>
                    <w:webHidden/>
                  </w:rPr>
                  <w:t>37</w:t>
                </w:r>
                <w:r>
                  <w:rPr>
                    <w:noProof/>
                    <w:webHidden/>
                  </w:rPr>
                  <w:fldChar w:fldCharType="end"/>
                </w:r>
              </w:hyperlink>
            </w:p>
            <w:p w14:paraId="6903E856" w14:textId="5898AE49"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56" w:history="1">
                <w:r w:rsidRPr="00470E5A">
                  <w:rPr>
                    <w:rStyle w:val="Hyperlink"/>
                    <w:noProof/>
                  </w:rPr>
                  <w:t>3.9.1 Mô tả use case UC009</w:t>
                </w:r>
                <w:r>
                  <w:rPr>
                    <w:noProof/>
                    <w:webHidden/>
                  </w:rPr>
                  <w:tab/>
                </w:r>
                <w:r>
                  <w:rPr>
                    <w:noProof/>
                    <w:webHidden/>
                  </w:rPr>
                  <w:fldChar w:fldCharType="begin"/>
                </w:r>
                <w:r>
                  <w:rPr>
                    <w:noProof/>
                    <w:webHidden/>
                  </w:rPr>
                  <w:instrText xml:space="preserve"> PAGEREF _Toc200921856 \h </w:instrText>
                </w:r>
                <w:r>
                  <w:rPr>
                    <w:noProof/>
                    <w:webHidden/>
                  </w:rPr>
                </w:r>
                <w:r>
                  <w:rPr>
                    <w:noProof/>
                    <w:webHidden/>
                  </w:rPr>
                  <w:fldChar w:fldCharType="separate"/>
                </w:r>
                <w:r>
                  <w:rPr>
                    <w:noProof/>
                    <w:webHidden/>
                  </w:rPr>
                  <w:t>38</w:t>
                </w:r>
                <w:r>
                  <w:rPr>
                    <w:noProof/>
                    <w:webHidden/>
                  </w:rPr>
                  <w:fldChar w:fldCharType="end"/>
                </w:r>
              </w:hyperlink>
            </w:p>
            <w:p w14:paraId="55F52393" w14:textId="16732B31"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57" w:history="1">
                <w:r w:rsidRPr="00470E5A">
                  <w:rPr>
                    <w:rStyle w:val="Hyperlink"/>
                    <w:bCs/>
                    <w:noProof/>
                  </w:rPr>
                  <w:t xml:space="preserve">3.9.2 </w:t>
                </w:r>
                <w:r w:rsidRPr="00470E5A">
                  <w:rPr>
                    <w:rStyle w:val="Hyperlink"/>
                    <w:noProof/>
                  </w:rPr>
                  <w:t>Biểu đồ</w:t>
                </w:r>
                <w:r>
                  <w:rPr>
                    <w:noProof/>
                    <w:webHidden/>
                  </w:rPr>
                  <w:tab/>
                </w:r>
                <w:r>
                  <w:rPr>
                    <w:noProof/>
                    <w:webHidden/>
                  </w:rPr>
                  <w:fldChar w:fldCharType="begin"/>
                </w:r>
                <w:r>
                  <w:rPr>
                    <w:noProof/>
                    <w:webHidden/>
                  </w:rPr>
                  <w:instrText xml:space="preserve"> PAGEREF _Toc200921857 \h </w:instrText>
                </w:r>
                <w:r>
                  <w:rPr>
                    <w:noProof/>
                    <w:webHidden/>
                  </w:rPr>
                </w:r>
                <w:r>
                  <w:rPr>
                    <w:noProof/>
                    <w:webHidden/>
                  </w:rPr>
                  <w:fldChar w:fldCharType="separate"/>
                </w:r>
                <w:r>
                  <w:rPr>
                    <w:noProof/>
                    <w:webHidden/>
                  </w:rPr>
                  <w:t>38</w:t>
                </w:r>
                <w:r>
                  <w:rPr>
                    <w:noProof/>
                    <w:webHidden/>
                  </w:rPr>
                  <w:fldChar w:fldCharType="end"/>
                </w:r>
              </w:hyperlink>
            </w:p>
            <w:p w14:paraId="3862B3AA" w14:textId="25E58636" w:rsidR="005C755A" w:rsidRDefault="005C755A">
              <w:pPr>
                <w:pStyle w:val="TOC2"/>
                <w:rPr>
                  <w:rFonts w:asciiTheme="minorHAnsi" w:eastAsiaTheme="minorEastAsia" w:hAnsiTheme="minorHAnsi" w:cstheme="minorBidi"/>
                  <w:noProof/>
                  <w:kern w:val="2"/>
                  <w:sz w:val="24"/>
                  <w14:ligatures w14:val="standardContextual"/>
                </w:rPr>
              </w:pPr>
              <w:hyperlink w:anchor="_Toc200921858" w:history="1">
                <w:r w:rsidRPr="00470E5A">
                  <w:rPr>
                    <w:rStyle w:val="Hyperlink"/>
                    <w:noProof/>
                  </w:rPr>
                  <w:t>3.10 UC010_Thống kê tổng thuốc đã bán</w:t>
                </w:r>
                <w:r>
                  <w:rPr>
                    <w:noProof/>
                    <w:webHidden/>
                  </w:rPr>
                  <w:tab/>
                </w:r>
                <w:r>
                  <w:rPr>
                    <w:noProof/>
                    <w:webHidden/>
                  </w:rPr>
                  <w:fldChar w:fldCharType="begin"/>
                </w:r>
                <w:r>
                  <w:rPr>
                    <w:noProof/>
                    <w:webHidden/>
                  </w:rPr>
                  <w:instrText xml:space="preserve"> PAGEREF _Toc200921858 \h </w:instrText>
                </w:r>
                <w:r>
                  <w:rPr>
                    <w:noProof/>
                    <w:webHidden/>
                  </w:rPr>
                </w:r>
                <w:r>
                  <w:rPr>
                    <w:noProof/>
                    <w:webHidden/>
                  </w:rPr>
                  <w:fldChar w:fldCharType="separate"/>
                </w:r>
                <w:r>
                  <w:rPr>
                    <w:noProof/>
                    <w:webHidden/>
                  </w:rPr>
                  <w:t>39</w:t>
                </w:r>
                <w:r>
                  <w:rPr>
                    <w:noProof/>
                    <w:webHidden/>
                  </w:rPr>
                  <w:fldChar w:fldCharType="end"/>
                </w:r>
              </w:hyperlink>
            </w:p>
            <w:p w14:paraId="3D9364DD" w14:textId="383D4FDF"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59" w:history="1">
                <w:r w:rsidRPr="00470E5A">
                  <w:rPr>
                    <w:rStyle w:val="Hyperlink"/>
                    <w:noProof/>
                  </w:rPr>
                  <w:t>3.10.1 Mô tả use case UC010</w:t>
                </w:r>
                <w:r>
                  <w:rPr>
                    <w:noProof/>
                    <w:webHidden/>
                  </w:rPr>
                  <w:tab/>
                </w:r>
                <w:r>
                  <w:rPr>
                    <w:noProof/>
                    <w:webHidden/>
                  </w:rPr>
                  <w:fldChar w:fldCharType="begin"/>
                </w:r>
                <w:r>
                  <w:rPr>
                    <w:noProof/>
                    <w:webHidden/>
                  </w:rPr>
                  <w:instrText xml:space="preserve"> PAGEREF _Toc200921859 \h </w:instrText>
                </w:r>
                <w:r>
                  <w:rPr>
                    <w:noProof/>
                    <w:webHidden/>
                  </w:rPr>
                </w:r>
                <w:r>
                  <w:rPr>
                    <w:noProof/>
                    <w:webHidden/>
                  </w:rPr>
                  <w:fldChar w:fldCharType="separate"/>
                </w:r>
                <w:r>
                  <w:rPr>
                    <w:noProof/>
                    <w:webHidden/>
                  </w:rPr>
                  <w:t>39</w:t>
                </w:r>
                <w:r>
                  <w:rPr>
                    <w:noProof/>
                    <w:webHidden/>
                  </w:rPr>
                  <w:fldChar w:fldCharType="end"/>
                </w:r>
              </w:hyperlink>
            </w:p>
            <w:p w14:paraId="5A913F89" w14:textId="361FB125"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60" w:history="1">
                <w:r w:rsidRPr="00470E5A">
                  <w:rPr>
                    <w:rStyle w:val="Hyperlink"/>
                    <w:noProof/>
                  </w:rPr>
                  <w:t>3.10.2 Biểu đồ</w:t>
                </w:r>
                <w:r>
                  <w:rPr>
                    <w:noProof/>
                    <w:webHidden/>
                  </w:rPr>
                  <w:tab/>
                </w:r>
                <w:r>
                  <w:rPr>
                    <w:noProof/>
                    <w:webHidden/>
                  </w:rPr>
                  <w:fldChar w:fldCharType="begin"/>
                </w:r>
                <w:r>
                  <w:rPr>
                    <w:noProof/>
                    <w:webHidden/>
                  </w:rPr>
                  <w:instrText xml:space="preserve"> PAGEREF _Toc200921860 \h </w:instrText>
                </w:r>
                <w:r>
                  <w:rPr>
                    <w:noProof/>
                    <w:webHidden/>
                  </w:rPr>
                </w:r>
                <w:r>
                  <w:rPr>
                    <w:noProof/>
                    <w:webHidden/>
                  </w:rPr>
                  <w:fldChar w:fldCharType="separate"/>
                </w:r>
                <w:r>
                  <w:rPr>
                    <w:noProof/>
                    <w:webHidden/>
                  </w:rPr>
                  <w:t>40</w:t>
                </w:r>
                <w:r>
                  <w:rPr>
                    <w:noProof/>
                    <w:webHidden/>
                  </w:rPr>
                  <w:fldChar w:fldCharType="end"/>
                </w:r>
              </w:hyperlink>
            </w:p>
            <w:p w14:paraId="113F4F07" w14:textId="1BE3AD68" w:rsidR="005C755A" w:rsidRDefault="005C755A">
              <w:pPr>
                <w:pStyle w:val="TOC2"/>
                <w:rPr>
                  <w:rFonts w:asciiTheme="minorHAnsi" w:eastAsiaTheme="minorEastAsia" w:hAnsiTheme="minorHAnsi" w:cstheme="minorBidi"/>
                  <w:noProof/>
                  <w:kern w:val="2"/>
                  <w:sz w:val="24"/>
                  <w14:ligatures w14:val="standardContextual"/>
                </w:rPr>
              </w:pPr>
              <w:hyperlink w:anchor="_Toc200921861" w:history="1">
                <w:r w:rsidRPr="00470E5A">
                  <w:rPr>
                    <w:rStyle w:val="Hyperlink"/>
                    <w:noProof/>
                  </w:rPr>
                  <w:t>3.11 UC011_Thống kê thuốc hết hạn</w:t>
                </w:r>
                <w:r>
                  <w:rPr>
                    <w:noProof/>
                    <w:webHidden/>
                  </w:rPr>
                  <w:tab/>
                </w:r>
                <w:r>
                  <w:rPr>
                    <w:noProof/>
                    <w:webHidden/>
                  </w:rPr>
                  <w:fldChar w:fldCharType="begin"/>
                </w:r>
                <w:r>
                  <w:rPr>
                    <w:noProof/>
                    <w:webHidden/>
                  </w:rPr>
                  <w:instrText xml:space="preserve"> PAGEREF _Toc200921861 \h </w:instrText>
                </w:r>
                <w:r>
                  <w:rPr>
                    <w:noProof/>
                    <w:webHidden/>
                  </w:rPr>
                </w:r>
                <w:r>
                  <w:rPr>
                    <w:noProof/>
                    <w:webHidden/>
                  </w:rPr>
                  <w:fldChar w:fldCharType="separate"/>
                </w:r>
                <w:r>
                  <w:rPr>
                    <w:noProof/>
                    <w:webHidden/>
                  </w:rPr>
                  <w:t>41</w:t>
                </w:r>
                <w:r>
                  <w:rPr>
                    <w:noProof/>
                    <w:webHidden/>
                  </w:rPr>
                  <w:fldChar w:fldCharType="end"/>
                </w:r>
              </w:hyperlink>
            </w:p>
            <w:p w14:paraId="44C7745E" w14:textId="35E018F6"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62" w:history="1">
                <w:r w:rsidRPr="00470E5A">
                  <w:rPr>
                    <w:rStyle w:val="Hyperlink"/>
                    <w:noProof/>
                  </w:rPr>
                  <w:t>3.11.1 Mô tả use case UC011</w:t>
                </w:r>
                <w:r>
                  <w:rPr>
                    <w:noProof/>
                    <w:webHidden/>
                  </w:rPr>
                  <w:tab/>
                </w:r>
                <w:r>
                  <w:rPr>
                    <w:noProof/>
                    <w:webHidden/>
                  </w:rPr>
                  <w:fldChar w:fldCharType="begin"/>
                </w:r>
                <w:r>
                  <w:rPr>
                    <w:noProof/>
                    <w:webHidden/>
                  </w:rPr>
                  <w:instrText xml:space="preserve"> PAGEREF _Toc200921862 \h </w:instrText>
                </w:r>
                <w:r>
                  <w:rPr>
                    <w:noProof/>
                    <w:webHidden/>
                  </w:rPr>
                </w:r>
                <w:r>
                  <w:rPr>
                    <w:noProof/>
                    <w:webHidden/>
                  </w:rPr>
                  <w:fldChar w:fldCharType="separate"/>
                </w:r>
                <w:r>
                  <w:rPr>
                    <w:noProof/>
                    <w:webHidden/>
                  </w:rPr>
                  <w:t>41</w:t>
                </w:r>
                <w:r>
                  <w:rPr>
                    <w:noProof/>
                    <w:webHidden/>
                  </w:rPr>
                  <w:fldChar w:fldCharType="end"/>
                </w:r>
              </w:hyperlink>
            </w:p>
            <w:p w14:paraId="32C81629" w14:textId="0260E84B"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63" w:history="1">
                <w:r w:rsidRPr="00470E5A">
                  <w:rPr>
                    <w:rStyle w:val="Hyperlink"/>
                    <w:bCs/>
                    <w:noProof/>
                  </w:rPr>
                  <w:t xml:space="preserve">3.11.2 </w:t>
                </w:r>
                <w:r w:rsidRPr="00470E5A">
                  <w:rPr>
                    <w:rStyle w:val="Hyperlink"/>
                    <w:noProof/>
                  </w:rPr>
                  <w:t>Biểu đồ</w:t>
                </w:r>
                <w:r>
                  <w:rPr>
                    <w:noProof/>
                    <w:webHidden/>
                  </w:rPr>
                  <w:tab/>
                </w:r>
                <w:r>
                  <w:rPr>
                    <w:noProof/>
                    <w:webHidden/>
                  </w:rPr>
                  <w:fldChar w:fldCharType="begin"/>
                </w:r>
                <w:r>
                  <w:rPr>
                    <w:noProof/>
                    <w:webHidden/>
                  </w:rPr>
                  <w:instrText xml:space="preserve"> PAGEREF _Toc200921863 \h </w:instrText>
                </w:r>
                <w:r>
                  <w:rPr>
                    <w:noProof/>
                    <w:webHidden/>
                  </w:rPr>
                </w:r>
                <w:r>
                  <w:rPr>
                    <w:noProof/>
                    <w:webHidden/>
                  </w:rPr>
                  <w:fldChar w:fldCharType="separate"/>
                </w:r>
                <w:r>
                  <w:rPr>
                    <w:noProof/>
                    <w:webHidden/>
                  </w:rPr>
                  <w:t>42</w:t>
                </w:r>
                <w:r>
                  <w:rPr>
                    <w:noProof/>
                    <w:webHidden/>
                  </w:rPr>
                  <w:fldChar w:fldCharType="end"/>
                </w:r>
              </w:hyperlink>
            </w:p>
            <w:p w14:paraId="4106FED5" w14:textId="033D52D9" w:rsidR="005C755A" w:rsidRDefault="005C755A">
              <w:pPr>
                <w:pStyle w:val="TOC2"/>
                <w:rPr>
                  <w:rFonts w:asciiTheme="minorHAnsi" w:eastAsiaTheme="minorEastAsia" w:hAnsiTheme="minorHAnsi" w:cstheme="minorBidi"/>
                  <w:noProof/>
                  <w:kern w:val="2"/>
                  <w:sz w:val="24"/>
                  <w14:ligatures w14:val="standardContextual"/>
                </w:rPr>
              </w:pPr>
              <w:hyperlink w:anchor="_Toc200921864" w:history="1">
                <w:r w:rsidRPr="00470E5A">
                  <w:rPr>
                    <w:rStyle w:val="Hyperlink"/>
                    <w:noProof/>
                  </w:rPr>
                  <w:t>3.12 UC012_ Thống kê thuốc mới nhập</w:t>
                </w:r>
                <w:r>
                  <w:rPr>
                    <w:noProof/>
                    <w:webHidden/>
                  </w:rPr>
                  <w:tab/>
                </w:r>
                <w:r>
                  <w:rPr>
                    <w:noProof/>
                    <w:webHidden/>
                  </w:rPr>
                  <w:fldChar w:fldCharType="begin"/>
                </w:r>
                <w:r>
                  <w:rPr>
                    <w:noProof/>
                    <w:webHidden/>
                  </w:rPr>
                  <w:instrText xml:space="preserve"> PAGEREF _Toc200921864 \h </w:instrText>
                </w:r>
                <w:r>
                  <w:rPr>
                    <w:noProof/>
                    <w:webHidden/>
                  </w:rPr>
                </w:r>
                <w:r>
                  <w:rPr>
                    <w:noProof/>
                    <w:webHidden/>
                  </w:rPr>
                  <w:fldChar w:fldCharType="separate"/>
                </w:r>
                <w:r>
                  <w:rPr>
                    <w:noProof/>
                    <w:webHidden/>
                  </w:rPr>
                  <w:t>43</w:t>
                </w:r>
                <w:r>
                  <w:rPr>
                    <w:noProof/>
                    <w:webHidden/>
                  </w:rPr>
                  <w:fldChar w:fldCharType="end"/>
                </w:r>
              </w:hyperlink>
            </w:p>
            <w:p w14:paraId="446B0659" w14:textId="310F30A8"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65" w:history="1">
                <w:r w:rsidRPr="00470E5A">
                  <w:rPr>
                    <w:rStyle w:val="Hyperlink"/>
                    <w:noProof/>
                  </w:rPr>
                  <w:t>3.12.1 Mô tả use case UC012</w:t>
                </w:r>
                <w:r>
                  <w:rPr>
                    <w:noProof/>
                    <w:webHidden/>
                  </w:rPr>
                  <w:tab/>
                </w:r>
                <w:r>
                  <w:rPr>
                    <w:noProof/>
                    <w:webHidden/>
                  </w:rPr>
                  <w:fldChar w:fldCharType="begin"/>
                </w:r>
                <w:r>
                  <w:rPr>
                    <w:noProof/>
                    <w:webHidden/>
                  </w:rPr>
                  <w:instrText xml:space="preserve"> PAGEREF _Toc200921865 \h </w:instrText>
                </w:r>
                <w:r>
                  <w:rPr>
                    <w:noProof/>
                    <w:webHidden/>
                  </w:rPr>
                </w:r>
                <w:r>
                  <w:rPr>
                    <w:noProof/>
                    <w:webHidden/>
                  </w:rPr>
                  <w:fldChar w:fldCharType="separate"/>
                </w:r>
                <w:r>
                  <w:rPr>
                    <w:noProof/>
                    <w:webHidden/>
                  </w:rPr>
                  <w:t>43</w:t>
                </w:r>
                <w:r>
                  <w:rPr>
                    <w:noProof/>
                    <w:webHidden/>
                  </w:rPr>
                  <w:fldChar w:fldCharType="end"/>
                </w:r>
              </w:hyperlink>
            </w:p>
            <w:p w14:paraId="58DF5D6C" w14:textId="27816339"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66" w:history="1">
                <w:r w:rsidRPr="00470E5A">
                  <w:rPr>
                    <w:rStyle w:val="Hyperlink"/>
                    <w:noProof/>
                  </w:rPr>
                  <w:t>3.12.2 Biểu đồ</w:t>
                </w:r>
                <w:r>
                  <w:rPr>
                    <w:noProof/>
                    <w:webHidden/>
                  </w:rPr>
                  <w:tab/>
                </w:r>
                <w:r>
                  <w:rPr>
                    <w:noProof/>
                    <w:webHidden/>
                  </w:rPr>
                  <w:fldChar w:fldCharType="begin"/>
                </w:r>
                <w:r>
                  <w:rPr>
                    <w:noProof/>
                    <w:webHidden/>
                  </w:rPr>
                  <w:instrText xml:space="preserve"> PAGEREF _Toc200921866 \h </w:instrText>
                </w:r>
                <w:r>
                  <w:rPr>
                    <w:noProof/>
                    <w:webHidden/>
                  </w:rPr>
                </w:r>
                <w:r>
                  <w:rPr>
                    <w:noProof/>
                    <w:webHidden/>
                  </w:rPr>
                  <w:fldChar w:fldCharType="separate"/>
                </w:r>
                <w:r>
                  <w:rPr>
                    <w:noProof/>
                    <w:webHidden/>
                  </w:rPr>
                  <w:t>43</w:t>
                </w:r>
                <w:r>
                  <w:rPr>
                    <w:noProof/>
                    <w:webHidden/>
                  </w:rPr>
                  <w:fldChar w:fldCharType="end"/>
                </w:r>
              </w:hyperlink>
            </w:p>
            <w:p w14:paraId="0C0FD0F4" w14:textId="01201894" w:rsidR="005C755A" w:rsidRDefault="005C755A">
              <w:pPr>
                <w:pStyle w:val="TOC2"/>
                <w:rPr>
                  <w:rFonts w:asciiTheme="minorHAnsi" w:eastAsiaTheme="minorEastAsia" w:hAnsiTheme="minorHAnsi" w:cstheme="minorBidi"/>
                  <w:noProof/>
                  <w:kern w:val="2"/>
                  <w:sz w:val="24"/>
                  <w14:ligatures w14:val="standardContextual"/>
                </w:rPr>
              </w:pPr>
              <w:hyperlink w:anchor="_Toc200921867" w:history="1">
                <w:r w:rsidRPr="00470E5A">
                  <w:rPr>
                    <w:rStyle w:val="Hyperlink"/>
                    <w:noProof/>
                  </w:rPr>
                  <w:t>3.13 UC013_ Thống kê doanh thu</w:t>
                </w:r>
                <w:r>
                  <w:rPr>
                    <w:noProof/>
                    <w:webHidden/>
                  </w:rPr>
                  <w:tab/>
                </w:r>
                <w:r>
                  <w:rPr>
                    <w:noProof/>
                    <w:webHidden/>
                  </w:rPr>
                  <w:fldChar w:fldCharType="begin"/>
                </w:r>
                <w:r>
                  <w:rPr>
                    <w:noProof/>
                    <w:webHidden/>
                  </w:rPr>
                  <w:instrText xml:space="preserve"> PAGEREF _Toc200921867 \h </w:instrText>
                </w:r>
                <w:r>
                  <w:rPr>
                    <w:noProof/>
                    <w:webHidden/>
                  </w:rPr>
                </w:r>
                <w:r>
                  <w:rPr>
                    <w:noProof/>
                    <w:webHidden/>
                  </w:rPr>
                  <w:fldChar w:fldCharType="separate"/>
                </w:r>
                <w:r>
                  <w:rPr>
                    <w:noProof/>
                    <w:webHidden/>
                  </w:rPr>
                  <w:t>44</w:t>
                </w:r>
                <w:r>
                  <w:rPr>
                    <w:noProof/>
                    <w:webHidden/>
                  </w:rPr>
                  <w:fldChar w:fldCharType="end"/>
                </w:r>
              </w:hyperlink>
            </w:p>
            <w:p w14:paraId="55CFD683" w14:textId="1E4C85A2"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68" w:history="1">
                <w:r w:rsidRPr="00470E5A">
                  <w:rPr>
                    <w:rStyle w:val="Hyperlink"/>
                    <w:noProof/>
                  </w:rPr>
                  <w:t>3.13.1 Mô tả use case UC013</w:t>
                </w:r>
                <w:r>
                  <w:rPr>
                    <w:noProof/>
                    <w:webHidden/>
                  </w:rPr>
                  <w:tab/>
                </w:r>
                <w:r>
                  <w:rPr>
                    <w:noProof/>
                    <w:webHidden/>
                  </w:rPr>
                  <w:fldChar w:fldCharType="begin"/>
                </w:r>
                <w:r>
                  <w:rPr>
                    <w:noProof/>
                    <w:webHidden/>
                  </w:rPr>
                  <w:instrText xml:space="preserve"> PAGEREF _Toc200921868 \h </w:instrText>
                </w:r>
                <w:r>
                  <w:rPr>
                    <w:noProof/>
                    <w:webHidden/>
                  </w:rPr>
                </w:r>
                <w:r>
                  <w:rPr>
                    <w:noProof/>
                    <w:webHidden/>
                  </w:rPr>
                  <w:fldChar w:fldCharType="separate"/>
                </w:r>
                <w:r>
                  <w:rPr>
                    <w:noProof/>
                    <w:webHidden/>
                  </w:rPr>
                  <w:t>44</w:t>
                </w:r>
                <w:r>
                  <w:rPr>
                    <w:noProof/>
                    <w:webHidden/>
                  </w:rPr>
                  <w:fldChar w:fldCharType="end"/>
                </w:r>
              </w:hyperlink>
            </w:p>
            <w:p w14:paraId="2165506F" w14:textId="7967F5FC"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69" w:history="1">
                <w:r w:rsidRPr="00470E5A">
                  <w:rPr>
                    <w:rStyle w:val="Hyperlink"/>
                    <w:bCs/>
                    <w:noProof/>
                  </w:rPr>
                  <w:t xml:space="preserve">3.13.1 </w:t>
                </w:r>
                <w:r w:rsidRPr="00470E5A">
                  <w:rPr>
                    <w:rStyle w:val="Hyperlink"/>
                    <w:noProof/>
                  </w:rPr>
                  <w:t>Biểu đồ</w:t>
                </w:r>
                <w:r>
                  <w:rPr>
                    <w:noProof/>
                    <w:webHidden/>
                  </w:rPr>
                  <w:tab/>
                </w:r>
                <w:r>
                  <w:rPr>
                    <w:noProof/>
                    <w:webHidden/>
                  </w:rPr>
                  <w:fldChar w:fldCharType="begin"/>
                </w:r>
                <w:r>
                  <w:rPr>
                    <w:noProof/>
                    <w:webHidden/>
                  </w:rPr>
                  <w:instrText xml:space="preserve"> PAGEREF _Toc200921869 \h </w:instrText>
                </w:r>
                <w:r>
                  <w:rPr>
                    <w:noProof/>
                    <w:webHidden/>
                  </w:rPr>
                </w:r>
                <w:r>
                  <w:rPr>
                    <w:noProof/>
                    <w:webHidden/>
                  </w:rPr>
                  <w:fldChar w:fldCharType="separate"/>
                </w:r>
                <w:r>
                  <w:rPr>
                    <w:noProof/>
                    <w:webHidden/>
                  </w:rPr>
                  <w:t>45</w:t>
                </w:r>
                <w:r>
                  <w:rPr>
                    <w:noProof/>
                    <w:webHidden/>
                  </w:rPr>
                  <w:fldChar w:fldCharType="end"/>
                </w:r>
              </w:hyperlink>
            </w:p>
            <w:p w14:paraId="46CB7AEE" w14:textId="6157DF27" w:rsidR="005C755A" w:rsidRDefault="005C755A">
              <w:pPr>
                <w:pStyle w:val="TOC2"/>
                <w:rPr>
                  <w:rFonts w:asciiTheme="minorHAnsi" w:eastAsiaTheme="minorEastAsia" w:hAnsiTheme="minorHAnsi" w:cstheme="minorBidi"/>
                  <w:noProof/>
                  <w:kern w:val="2"/>
                  <w:sz w:val="24"/>
                  <w14:ligatures w14:val="standardContextual"/>
                </w:rPr>
              </w:pPr>
              <w:hyperlink w:anchor="_Toc200921870" w:history="1">
                <w:r w:rsidRPr="00470E5A">
                  <w:rPr>
                    <w:rStyle w:val="Hyperlink"/>
                    <w:noProof/>
                  </w:rPr>
                  <w:t>3.14 UC014_Thống kê thông tin khách hàng</w:t>
                </w:r>
                <w:r>
                  <w:rPr>
                    <w:noProof/>
                    <w:webHidden/>
                  </w:rPr>
                  <w:tab/>
                </w:r>
                <w:r>
                  <w:rPr>
                    <w:noProof/>
                    <w:webHidden/>
                  </w:rPr>
                  <w:fldChar w:fldCharType="begin"/>
                </w:r>
                <w:r>
                  <w:rPr>
                    <w:noProof/>
                    <w:webHidden/>
                  </w:rPr>
                  <w:instrText xml:space="preserve"> PAGEREF _Toc200921870 \h </w:instrText>
                </w:r>
                <w:r>
                  <w:rPr>
                    <w:noProof/>
                    <w:webHidden/>
                  </w:rPr>
                </w:r>
                <w:r>
                  <w:rPr>
                    <w:noProof/>
                    <w:webHidden/>
                  </w:rPr>
                  <w:fldChar w:fldCharType="separate"/>
                </w:r>
                <w:r>
                  <w:rPr>
                    <w:noProof/>
                    <w:webHidden/>
                  </w:rPr>
                  <w:t>46</w:t>
                </w:r>
                <w:r>
                  <w:rPr>
                    <w:noProof/>
                    <w:webHidden/>
                  </w:rPr>
                  <w:fldChar w:fldCharType="end"/>
                </w:r>
              </w:hyperlink>
            </w:p>
            <w:p w14:paraId="0737D6AE" w14:textId="68C1DE6B"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71" w:history="1">
                <w:r w:rsidRPr="00470E5A">
                  <w:rPr>
                    <w:rStyle w:val="Hyperlink"/>
                    <w:noProof/>
                  </w:rPr>
                  <w:t>3.14.1 Mô tả use case UC014</w:t>
                </w:r>
                <w:r>
                  <w:rPr>
                    <w:noProof/>
                    <w:webHidden/>
                  </w:rPr>
                  <w:tab/>
                </w:r>
                <w:r>
                  <w:rPr>
                    <w:noProof/>
                    <w:webHidden/>
                  </w:rPr>
                  <w:fldChar w:fldCharType="begin"/>
                </w:r>
                <w:r>
                  <w:rPr>
                    <w:noProof/>
                    <w:webHidden/>
                  </w:rPr>
                  <w:instrText xml:space="preserve"> PAGEREF _Toc200921871 \h </w:instrText>
                </w:r>
                <w:r>
                  <w:rPr>
                    <w:noProof/>
                    <w:webHidden/>
                  </w:rPr>
                </w:r>
                <w:r>
                  <w:rPr>
                    <w:noProof/>
                    <w:webHidden/>
                  </w:rPr>
                  <w:fldChar w:fldCharType="separate"/>
                </w:r>
                <w:r>
                  <w:rPr>
                    <w:noProof/>
                    <w:webHidden/>
                  </w:rPr>
                  <w:t>46</w:t>
                </w:r>
                <w:r>
                  <w:rPr>
                    <w:noProof/>
                    <w:webHidden/>
                  </w:rPr>
                  <w:fldChar w:fldCharType="end"/>
                </w:r>
              </w:hyperlink>
            </w:p>
            <w:p w14:paraId="04337900" w14:textId="44BC4F59" w:rsidR="005C755A" w:rsidRDefault="005C755A">
              <w:pPr>
                <w:pStyle w:val="TOC2"/>
                <w:rPr>
                  <w:rFonts w:asciiTheme="minorHAnsi" w:eastAsiaTheme="minorEastAsia" w:hAnsiTheme="minorHAnsi" w:cstheme="minorBidi"/>
                  <w:noProof/>
                  <w:kern w:val="2"/>
                  <w:sz w:val="24"/>
                  <w14:ligatures w14:val="standardContextual"/>
                </w:rPr>
              </w:pPr>
              <w:hyperlink w:anchor="_Toc200921872" w:history="1">
                <w:r w:rsidRPr="00470E5A">
                  <w:rPr>
                    <w:rStyle w:val="Hyperlink"/>
                    <w:noProof/>
                  </w:rPr>
                  <w:t>1.1 Nếu thất bại thông báo không thể thống kê và kết thúc.</w:t>
                </w:r>
                <w:r>
                  <w:rPr>
                    <w:noProof/>
                    <w:webHidden/>
                  </w:rPr>
                  <w:tab/>
                </w:r>
                <w:r>
                  <w:rPr>
                    <w:noProof/>
                    <w:webHidden/>
                  </w:rPr>
                  <w:fldChar w:fldCharType="begin"/>
                </w:r>
                <w:r>
                  <w:rPr>
                    <w:noProof/>
                    <w:webHidden/>
                  </w:rPr>
                  <w:instrText xml:space="preserve"> PAGEREF _Toc200921872 \h </w:instrText>
                </w:r>
                <w:r>
                  <w:rPr>
                    <w:noProof/>
                    <w:webHidden/>
                  </w:rPr>
                </w:r>
                <w:r>
                  <w:rPr>
                    <w:noProof/>
                    <w:webHidden/>
                  </w:rPr>
                  <w:fldChar w:fldCharType="separate"/>
                </w:r>
                <w:r>
                  <w:rPr>
                    <w:noProof/>
                    <w:webHidden/>
                  </w:rPr>
                  <w:t>47</w:t>
                </w:r>
                <w:r>
                  <w:rPr>
                    <w:noProof/>
                    <w:webHidden/>
                  </w:rPr>
                  <w:fldChar w:fldCharType="end"/>
                </w:r>
              </w:hyperlink>
            </w:p>
            <w:p w14:paraId="45B5B9C9" w14:textId="45D8612C" w:rsidR="005C755A" w:rsidRDefault="005C755A">
              <w:pPr>
                <w:pStyle w:val="TOC3"/>
                <w:tabs>
                  <w:tab w:val="right" w:leader="dot" w:pos="8297"/>
                </w:tabs>
                <w:rPr>
                  <w:rFonts w:asciiTheme="minorHAnsi" w:eastAsiaTheme="minorEastAsia" w:hAnsiTheme="minorHAnsi" w:cstheme="minorBidi"/>
                  <w:noProof/>
                  <w:kern w:val="2"/>
                  <w:sz w:val="24"/>
                  <w14:ligatures w14:val="standardContextual"/>
                </w:rPr>
              </w:pPr>
              <w:hyperlink w:anchor="_Toc200921873" w:history="1">
                <w:r w:rsidRPr="00470E5A">
                  <w:rPr>
                    <w:rStyle w:val="Hyperlink"/>
                    <w:noProof/>
                  </w:rPr>
                  <w:t>3.14.2 Biểu đồ</w:t>
                </w:r>
                <w:r>
                  <w:rPr>
                    <w:noProof/>
                    <w:webHidden/>
                  </w:rPr>
                  <w:tab/>
                </w:r>
                <w:r>
                  <w:rPr>
                    <w:noProof/>
                    <w:webHidden/>
                  </w:rPr>
                  <w:fldChar w:fldCharType="begin"/>
                </w:r>
                <w:r>
                  <w:rPr>
                    <w:noProof/>
                    <w:webHidden/>
                  </w:rPr>
                  <w:instrText xml:space="preserve"> PAGEREF _Toc200921873 \h </w:instrText>
                </w:r>
                <w:r>
                  <w:rPr>
                    <w:noProof/>
                    <w:webHidden/>
                  </w:rPr>
                </w:r>
                <w:r>
                  <w:rPr>
                    <w:noProof/>
                    <w:webHidden/>
                  </w:rPr>
                  <w:fldChar w:fldCharType="separate"/>
                </w:r>
                <w:r>
                  <w:rPr>
                    <w:noProof/>
                    <w:webHidden/>
                  </w:rPr>
                  <w:t>47</w:t>
                </w:r>
                <w:r>
                  <w:rPr>
                    <w:noProof/>
                    <w:webHidden/>
                  </w:rPr>
                  <w:fldChar w:fldCharType="end"/>
                </w:r>
              </w:hyperlink>
            </w:p>
            <w:p w14:paraId="67A5241E" w14:textId="4BEACAA6" w:rsidR="005C755A" w:rsidRDefault="005C755A">
              <w:pPr>
                <w:pStyle w:val="TOC1"/>
                <w:rPr>
                  <w:rFonts w:asciiTheme="minorHAnsi" w:eastAsiaTheme="minorEastAsia" w:hAnsiTheme="minorHAnsi" w:cstheme="minorBidi"/>
                  <w:kern w:val="2"/>
                  <w:sz w:val="24"/>
                  <w14:ligatures w14:val="standardContextual"/>
                </w:rPr>
              </w:pPr>
              <w:hyperlink w:anchor="_Toc200921874" w:history="1">
                <w:r w:rsidRPr="00470E5A">
                  <w:rPr>
                    <w:rStyle w:val="Hyperlink"/>
                  </w:rPr>
                  <w:t>4. THIẾT KẾ GIAO DIỆN</w:t>
                </w:r>
                <w:r>
                  <w:rPr>
                    <w:webHidden/>
                  </w:rPr>
                  <w:tab/>
                </w:r>
                <w:r>
                  <w:rPr>
                    <w:webHidden/>
                  </w:rPr>
                  <w:fldChar w:fldCharType="begin"/>
                </w:r>
                <w:r>
                  <w:rPr>
                    <w:webHidden/>
                  </w:rPr>
                  <w:instrText xml:space="preserve"> PAGEREF _Toc200921874 \h </w:instrText>
                </w:r>
                <w:r>
                  <w:rPr>
                    <w:webHidden/>
                  </w:rPr>
                </w:r>
                <w:r>
                  <w:rPr>
                    <w:webHidden/>
                  </w:rPr>
                  <w:fldChar w:fldCharType="separate"/>
                </w:r>
                <w:r>
                  <w:rPr>
                    <w:webHidden/>
                  </w:rPr>
                  <w:t>47</w:t>
                </w:r>
                <w:r>
                  <w:rPr>
                    <w:webHidden/>
                  </w:rPr>
                  <w:fldChar w:fldCharType="end"/>
                </w:r>
              </w:hyperlink>
            </w:p>
            <w:p w14:paraId="45677368" w14:textId="39DD891D" w:rsidR="005C755A" w:rsidRDefault="005C755A">
              <w:pPr>
                <w:pStyle w:val="TOC2"/>
                <w:rPr>
                  <w:rFonts w:asciiTheme="minorHAnsi" w:eastAsiaTheme="minorEastAsia" w:hAnsiTheme="minorHAnsi" w:cstheme="minorBidi"/>
                  <w:noProof/>
                  <w:kern w:val="2"/>
                  <w:sz w:val="24"/>
                  <w14:ligatures w14:val="standardContextual"/>
                </w:rPr>
              </w:pPr>
              <w:hyperlink w:anchor="_Toc200921875" w:history="1">
                <w:r w:rsidRPr="00470E5A">
                  <w:rPr>
                    <w:rStyle w:val="Hyperlink"/>
                    <w:noProof/>
                  </w:rPr>
                  <w:t>4.1 Giao diện Đăng nhập</w:t>
                </w:r>
                <w:r>
                  <w:rPr>
                    <w:noProof/>
                    <w:webHidden/>
                  </w:rPr>
                  <w:tab/>
                </w:r>
                <w:r>
                  <w:rPr>
                    <w:noProof/>
                    <w:webHidden/>
                  </w:rPr>
                  <w:fldChar w:fldCharType="begin"/>
                </w:r>
                <w:r>
                  <w:rPr>
                    <w:noProof/>
                    <w:webHidden/>
                  </w:rPr>
                  <w:instrText xml:space="preserve"> PAGEREF _Toc200921875 \h </w:instrText>
                </w:r>
                <w:r>
                  <w:rPr>
                    <w:noProof/>
                    <w:webHidden/>
                  </w:rPr>
                </w:r>
                <w:r>
                  <w:rPr>
                    <w:noProof/>
                    <w:webHidden/>
                  </w:rPr>
                  <w:fldChar w:fldCharType="separate"/>
                </w:r>
                <w:r>
                  <w:rPr>
                    <w:noProof/>
                    <w:webHidden/>
                  </w:rPr>
                  <w:t>48</w:t>
                </w:r>
                <w:r>
                  <w:rPr>
                    <w:noProof/>
                    <w:webHidden/>
                  </w:rPr>
                  <w:fldChar w:fldCharType="end"/>
                </w:r>
              </w:hyperlink>
            </w:p>
            <w:p w14:paraId="2CC334D3" w14:textId="31CAB053" w:rsidR="005C755A" w:rsidRDefault="005C755A">
              <w:pPr>
                <w:pStyle w:val="TOC2"/>
                <w:rPr>
                  <w:rFonts w:asciiTheme="minorHAnsi" w:eastAsiaTheme="minorEastAsia" w:hAnsiTheme="minorHAnsi" w:cstheme="minorBidi"/>
                  <w:noProof/>
                  <w:kern w:val="2"/>
                  <w:sz w:val="24"/>
                  <w14:ligatures w14:val="standardContextual"/>
                </w:rPr>
              </w:pPr>
              <w:hyperlink w:anchor="_Toc200921876" w:history="1">
                <w:r w:rsidRPr="00470E5A">
                  <w:rPr>
                    <w:rStyle w:val="Hyperlink"/>
                    <w:noProof/>
                  </w:rPr>
                  <w:t>4.2 Giao diện Nhập thuốc</w:t>
                </w:r>
                <w:r>
                  <w:rPr>
                    <w:noProof/>
                    <w:webHidden/>
                  </w:rPr>
                  <w:tab/>
                </w:r>
                <w:r>
                  <w:rPr>
                    <w:noProof/>
                    <w:webHidden/>
                  </w:rPr>
                  <w:fldChar w:fldCharType="begin"/>
                </w:r>
                <w:r>
                  <w:rPr>
                    <w:noProof/>
                    <w:webHidden/>
                  </w:rPr>
                  <w:instrText xml:space="preserve"> PAGEREF _Toc200921876 \h </w:instrText>
                </w:r>
                <w:r>
                  <w:rPr>
                    <w:noProof/>
                    <w:webHidden/>
                  </w:rPr>
                </w:r>
                <w:r>
                  <w:rPr>
                    <w:noProof/>
                    <w:webHidden/>
                  </w:rPr>
                  <w:fldChar w:fldCharType="separate"/>
                </w:r>
                <w:r>
                  <w:rPr>
                    <w:noProof/>
                    <w:webHidden/>
                  </w:rPr>
                  <w:t>48</w:t>
                </w:r>
                <w:r>
                  <w:rPr>
                    <w:noProof/>
                    <w:webHidden/>
                  </w:rPr>
                  <w:fldChar w:fldCharType="end"/>
                </w:r>
              </w:hyperlink>
            </w:p>
            <w:p w14:paraId="57CE4689" w14:textId="3E304643" w:rsidR="005C755A" w:rsidRDefault="005C755A">
              <w:pPr>
                <w:pStyle w:val="TOC2"/>
                <w:rPr>
                  <w:rFonts w:asciiTheme="minorHAnsi" w:eastAsiaTheme="minorEastAsia" w:hAnsiTheme="minorHAnsi" w:cstheme="minorBidi"/>
                  <w:noProof/>
                  <w:kern w:val="2"/>
                  <w:sz w:val="24"/>
                  <w14:ligatures w14:val="standardContextual"/>
                </w:rPr>
              </w:pPr>
              <w:hyperlink w:anchor="_Toc200921877" w:history="1">
                <w:r w:rsidRPr="00470E5A">
                  <w:rPr>
                    <w:rStyle w:val="Hyperlink"/>
                    <w:noProof/>
                  </w:rPr>
                  <w:t>4.3 Giao diện Tìm kiếm thuốc</w:t>
                </w:r>
                <w:r>
                  <w:rPr>
                    <w:noProof/>
                    <w:webHidden/>
                  </w:rPr>
                  <w:tab/>
                </w:r>
                <w:r>
                  <w:rPr>
                    <w:noProof/>
                    <w:webHidden/>
                  </w:rPr>
                  <w:fldChar w:fldCharType="begin"/>
                </w:r>
                <w:r>
                  <w:rPr>
                    <w:noProof/>
                    <w:webHidden/>
                  </w:rPr>
                  <w:instrText xml:space="preserve"> PAGEREF _Toc200921877 \h </w:instrText>
                </w:r>
                <w:r>
                  <w:rPr>
                    <w:noProof/>
                    <w:webHidden/>
                  </w:rPr>
                </w:r>
                <w:r>
                  <w:rPr>
                    <w:noProof/>
                    <w:webHidden/>
                  </w:rPr>
                  <w:fldChar w:fldCharType="separate"/>
                </w:r>
                <w:r>
                  <w:rPr>
                    <w:noProof/>
                    <w:webHidden/>
                  </w:rPr>
                  <w:t>48</w:t>
                </w:r>
                <w:r>
                  <w:rPr>
                    <w:noProof/>
                    <w:webHidden/>
                  </w:rPr>
                  <w:fldChar w:fldCharType="end"/>
                </w:r>
              </w:hyperlink>
            </w:p>
            <w:p w14:paraId="1F74E557" w14:textId="0983E3E1" w:rsidR="005C755A" w:rsidRDefault="005C755A">
              <w:pPr>
                <w:pStyle w:val="TOC2"/>
                <w:rPr>
                  <w:rFonts w:asciiTheme="minorHAnsi" w:eastAsiaTheme="minorEastAsia" w:hAnsiTheme="minorHAnsi" w:cstheme="minorBidi"/>
                  <w:noProof/>
                  <w:kern w:val="2"/>
                  <w:sz w:val="24"/>
                  <w14:ligatures w14:val="standardContextual"/>
                </w:rPr>
              </w:pPr>
              <w:hyperlink w:anchor="_Toc200921878" w:history="1">
                <w:r w:rsidRPr="00470E5A">
                  <w:rPr>
                    <w:rStyle w:val="Hyperlink"/>
                    <w:noProof/>
                  </w:rPr>
                  <w:t>4.4 Giao diện Kiểm tra danh mục đầu thuốc</w:t>
                </w:r>
                <w:r>
                  <w:rPr>
                    <w:noProof/>
                    <w:webHidden/>
                  </w:rPr>
                  <w:tab/>
                </w:r>
                <w:r>
                  <w:rPr>
                    <w:noProof/>
                    <w:webHidden/>
                  </w:rPr>
                  <w:fldChar w:fldCharType="begin"/>
                </w:r>
                <w:r>
                  <w:rPr>
                    <w:noProof/>
                    <w:webHidden/>
                  </w:rPr>
                  <w:instrText xml:space="preserve"> PAGEREF _Toc200921878 \h </w:instrText>
                </w:r>
                <w:r>
                  <w:rPr>
                    <w:noProof/>
                    <w:webHidden/>
                  </w:rPr>
                </w:r>
                <w:r>
                  <w:rPr>
                    <w:noProof/>
                    <w:webHidden/>
                  </w:rPr>
                  <w:fldChar w:fldCharType="separate"/>
                </w:r>
                <w:r>
                  <w:rPr>
                    <w:noProof/>
                    <w:webHidden/>
                  </w:rPr>
                  <w:t>48</w:t>
                </w:r>
                <w:r>
                  <w:rPr>
                    <w:noProof/>
                    <w:webHidden/>
                  </w:rPr>
                  <w:fldChar w:fldCharType="end"/>
                </w:r>
              </w:hyperlink>
            </w:p>
            <w:p w14:paraId="628EFFD6" w14:textId="12545107" w:rsidR="005C755A" w:rsidRDefault="005C755A">
              <w:pPr>
                <w:pStyle w:val="TOC2"/>
                <w:rPr>
                  <w:rFonts w:asciiTheme="minorHAnsi" w:eastAsiaTheme="minorEastAsia" w:hAnsiTheme="minorHAnsi" w:cstheme="minorBidi"/>
                  <w:noProof/>
                  <w:kern w:val="2"/>
                  <w:sz w:val="24"/>
                  <w14:ligatures w14:val="standardContextual"/>
                </w:rPr>
              </w:pPr>
              <w:hyperlink w:anchor="_Toc200921879" w:history="1">
                <w:r w:rsidRPr="00470E5A">
                  <w:rPr>
                    <w:rStyle w:val="Hyperlink"/>
                    <w:noProof/>
                  </w:rPr>
                  <w:t>4.5 Giao diện Kiểm tra tình trạng thuốc</w:t>
                </w:r>
                <w:r>
                  <w:rPr>
                    <w:noProof/>
                    <w:webHidden/>
                  </w:rPr>
                  <w:tab/>
                </w:r>
                <w:r>
                  <w:rPr>
                    <w:noProof/>
                    <w:webHidden/>
                  </w:rPr>
                  <w:fldChar w:fldCharType="begin"/>
                </w:r>
                <w:r>
                  <w:rPr>
                    <w:noProof/>
                    <w:webHidden/>
                  </w:rPr>
                  <w:instrText xml:space="preserve"> PAGEREF _Toc200921879 \h </w:instrText>
                </w:r>
                <w:r>
                  <w:rPr>
                    <w:noProof/>
                    <w:webHidden/>
                  </w:rPr>
                </w:r>
                <w:r>
                  <w:rPr>
                    <w:noProof/>
                    <w:webHidden/>
                  </w:rPr>
                  <w:fldChar w:fldCharType="separate"/>
                </w:r>
                <w:r>
                  <w:rPr>
                    <w:noProof/>
                    <w:webHidden/>
                  </w:rPr>
                  <w:t>48</w:t>
                </w:r>
                <w:r>
                  <w:rPr>
                    <w:noProof/>
                    <w:webHidden/>
                  </w:rPr>
                  <w:fldChar w:fldCharType="end"/>
                </w:r>
              </w:hyperlink>
            </w:p>
            <w:p w14:paraId="22F9AEA7" w14:textId="0D30C31F" w:rsidR="005C755A" w:rsidRDefault="005C755A">
              <w:pPr>
                <w:pStyle w:val="TOC2"/>
                <w:rPr>
                  <w:rFonts w:asciiTheme="minorHAnsi" w:eastAsiaTheme="minorEastAsia" w:hAnsiTheme="minorHAnsi" w:cstheme="minorBidi"/>
                  <w:noProof/>
                  <w:kern w:val="2"/>
                  <w:sz w:val="24"/>
                  <w14:ligatures w14:val="standardContextual"/>
                </w:rPr>
              </w:pPr>
              <w:hyperlink w:anchor="_Toc200921880" w:history="1">
                <w:r w:rsidRPr="00470E5A">
                  <w:rPr>
                    <w:rStyle w:val="Hyperlink"/>
                    <w:noProof/>
                  </w:rPr>
                  <w:t>4.6 Giao diện Kiểm tra thông tin khách hàng</w:t>
                </w:r>
                <w:r>
                  <w:rPr>
                    <w:noProof/>
                    <w:webHidden/>
                  </w:rPr>
                  <w:tab/>
                </w:r>
                <w:r>
                  <w:rPr>
                    <w:noProof/>
                    <w:webHidden/>
                  </w:rPr>
                  <w:fldChar w:fldCharType="begin"/>
                </w:r>
                <w:r>
                  <w:rPr>
                    <w:noProof/>
                    <w:webHidden/>
                  </w:rPr>
                  <w:instrText xml:space="preserve"> PAGEREF _Toc200921880 \h </w:instrText>
                </w:r>
                <w:r>
                  <w:rPr>
                    <w:noProof/>
                    <w:webHidden/>
                  </w:rPr>
                </w:r>
                <w:r>
                  <w:rPr>
                    <w:noProof/>
                    <w:webHidden/>
                  </w:rPr>
                  <w:fldChar w:fldCharType="separate"/>
                </w:r>
                <w:r>
                  <w:rPr>
                    <w:noProof/>
                    <w:webHidden/>
                  </w:rPr>
                  <w:t>48</w:t>
                </w:r>
                <w:r>
                  <w:rPr>
                    <w:noProof/>
                    <w:webHidden/>
                  </w:rPr>
                  <w:fldChar w:fldCharType="end"/>
                </w:r>
              </w:hyperlink>
            </w:p>
            <w:p w14:paraId="5FAE0473" w14:textId="5AFFE041" w:rsidR="005C755A" w:rsidRDefault="005C755A">
              <w:pPr>
                <w:pStyle w:val="TOC2"/>
                <w:rPr>
                  <w:rFonts w:asciiTheme="minorHAnsi" w:eastAsiaTheme="minorEastAsia" w:hAnsiTheme="minorHAnsi" w:cstheme="minorBidi"/>
                  <w:noProof/>
                  <w:kern w:val="2"/>
                  <w:sz w:val="24"/>
                  <w14:ligatures w14:val="standardContextual"/>
                </w:rPr>
              </w:pPr>
              <w:hyperlink w:anchor="_Toc200921881" w:history="1">
                <w:r w:rsidRPr="00470E5A">
                  <w:rPr>
                    <w:rStyle w:val="Hyperlink"/>
                    <w:noProof/>
                  </w:rPr>
                  <w:t>4.7 Giao diện Quản lí doanh thu</w:t>
                </w:r>
                <w:r>
                  <w:rPr>
                    <w:noProof/>
                    <w:webHidden/>
                  </w:rPr>
                  <w:tab/>
                </w:r>
                <w:r>
                  <w:rPr>
                    <w:noProof/>
                    <w:webHidden/>
                  </w:rPr>
                  <w:fldChar w:fldCharType="begin"/>
                </w:r>
                <w:r>
                  <w:rPr>
                    <w:noProof/>
                    <w:webHidden/>
                  </w:rPr>
                  <w:instrText xml:space="preserve"> PAGEREF _Toc200921881 \h </w:instrText>
                </w:r>
                <w:r>
                  <w:rPr>
                    <w:noProof/>
                    <w:webHidden/>
                  </w:rPr>
                </w:r>
                <w:r>
                  <w:rPr>
                    <w:noProof/>
                    <w:webHidden/>
                  </w:rPr>
                  <w:fldChar w:fldCharType="separate"/>
                </w:r>
                <w:r>
                  <w:rPr>
                    <w:noProof/>
                    <w:webHidden/>
                  </w:rPr>
                  <w:t>48</w:t>
                </w:r>
                <w:r>
                  <w:rPr>
                    <w:noProof/>
                    <w:webHidden/>
                  </w:rPr>
                  <w:fldChar w:fldCharType="end"/>
                </w:r>
              </w:hyperlink>
            </w:p>
            <w:p w14:paraId="31ED8A11" w14:textId="4A51344D" w:rsidR="005C755A" w:rsidRDefault="005C755A">
              <w:pPr>
                <w:pStyle w:val="TOC2"/>
                <w:rPr>
                  <w:rFonts w:asciiTheme="minorHAnsi" w:eastAsiaTheme="minorEastAsia" w:hAnsiTheme="minorHAnsi" w:cstheme="minorBidi"/>
                  <w:noProof/>
                  <w:kern w:val="2"/>
                  <w:sz w:val="24"/>
                  <w14:ligatures w14:val="standardContextual"/>
                </w:rPr>
              </w:pPr>
              <w:hyperlink w:anchor="_Toc200921882" w:history="1">
                <w:r w:rsidRPr="00470E5A">
                  <w:rPr>
                    <w:rStyle w:val="Hyperlink"/>
                    <w:noProof/>
                  </w:rPr>
                  <w:t>4.8 Giao diện Quản lí thông tin bán thuốc kê đơn</w:t>
                </w:r>
                <w:r>
                  <w:rPr>
                    <w:noProof/>
                    <w:webHidden/>
                  </w:rPr>
                  <w:tab/>
                </w:r>
                <w:r>
                  <w:rPr>
                    <w:noProof/>
                    <w:webHidden/>
                  </w:rPr>
                  <w:fldChar w:fldCharType="begin"/>
                </w:r>
                <w:r>
                  <w:rPr>
                    <w:noProof/>
                    <w:webHidden/>
                  </w:rPr>
                  <w:instrText xml:space="preserve"> PAGEREF _Toc200921882 \h </w:instrText>
                </w:r>
                <w:r>
                  <w:rPr>
                    <w:noProof/>
                    <w:webHidden/>
                  </w:rPr>
                </w:r>
                <w:r>
                  <w:rPr>
                    <w:noProof/>
                    <w:webHidden/>
                  </w:rPr>
                  <w:fldChar w:fldCharType="separate"/>
                </w:r>
                <w:r>
                  <w:rPr>
                    <w:noProof/>
                    <w:webHidden/>
                  </w:rPr>
                  <w:t>48</w:t>
                </w:r>
                <w:r>
                  <w:rPr>
                    <w:noProof/>
                    <w:webHidden/>
                  </w:rPr>
                  <w:fldChar w:fldCharType="end"/>
                </w:r>
              </w:hyperlink>
            </w:p>
            <w:p w14:paraId="00D6834C" w14:textId="2AAEEA6F" w:rsidR="005C755A" w:rsidRDefault="005C755A">
              <w:pPr>
                <w:pStyle w:val="TOC2"/>
                <w:rPr>
                  <w:rFonts w:asciiTheme="minorHAnsi" w:eastAsiaTheme="minorEastAsia" w:hAnsiTheme="minorHAnsi" w:cstheme="minorBidi"/>
                  <w:noProof/>
                  <w:kern w:val="2"/>
                  <w:sz w:val="24"/>
                  <w14:ligatures w14:val="standardContextual"/>
                </w:rPr>
              </w:pPr>
              <w:hyperlink w:anchor="_Toc200921883" w:history="1">
                <w:r w:rsidRPr="00470E5A">
                  <w:rPr>
                    <w:rStyle w:val="Hyperlink"/>
                    <w:noProof/>
                  </w:rPr>
                  <w:t>4.9 Giao diện Quản lí thông tin bán thuốc không kê đơn</w:t>
                </w:r>
                <w:r>
                  <w:rPr>
                    <w:noProof/>
                    <w:webHidden/>
                  </w:rPr>
                  <w:tab/>
                </w:r>
                <w:r>
                  <w:rPr>
                    <w:noProof/>
                    <w:webHidden/>
                  </w:rPr>
                  <w:fldChar w:fldCharType="begin"/>
                </w:r>
                <w:r>
                  <w:rPr>
                    <w:noProof/>
                    <w:webHidden/>
                  </w:rPr>
                  <w:instrText xml:space="preserve"> PAGEREF _Toc200921883 \h </w:instrText>
                </w:r>
                <w:r>
                  <w:rPr>
                    <w:noProof/>
                    <w:webHidden/>
                  </w:rPr>
                </w:r>
                <w:r>
                  <w:rPr>
                    <w:noProof/>
                    <w:webHidden/>
                  </w:rPr>
                  <w:fldChar w:fldCharType="separate"/>
                </w:r>
                <w:r>
                  <w:rPr>
                    <w:noProof/>
                    <w:webHidden/>
                  </w:rPr>
                  <w:t>48</w:t>
                </w:r>
                <w:r>
                  <w:rPr>
                    <w:noProof/>
                    <w:webHidden/>
                  </w:rPr>
                  <w:fldChar w:fldCharType="end"/>
                </w:r>
              </w:hyperlink>
            </w:p>
            <w:p w14:paraId="4077BB46" w14:textId="1037CF38" w:rsidR="005C755A" w:rsidRDefault="005C755A">
              <w:pPr>
                <w:pStyle w:val="TOC2"/>
                <w:rPr>
                  <w:rFonts w:asciiTheme="minorHAnsi" w:eastAsiaTheme="minorEastAsia" w:hAnsiTheme="minorHAnsi" w:cstheme="minorBidi"/>
                  <w:noProof/>
                  <w:kern w:val="2"/>
                  <w:sz w:val="24"/>
                  <w14:ligatures w14:val="standardContextual"/>
                </w:rPr>
              </w:pPr>
              <w:hyperlink w:anchor="_Toc200921884" w:history="1">
                <w:r w:rsidRPr="00470E5A">
                  <w:rPr>
                    <w:rStyle w:val="Hyperlink"/>
                    <w:noProof/>
                  </w:rPr>
                  <w:t>4.10 Giao diện Thống kê tổng thuốc đã bán</w:t>
                </w:r>
                <w:r>
                  <w:rPr>
                    <w:noProof/>
                    <w:webHidden/>
                  </w:rPr>
                  <w:tab/>
                </w:r>
                <w:r>
                  <w:rPr>
                    <w:noProof/>
                    <w:webHidden/>
                  </w:rPr>
                  <w:fldChar w:fldCharType="begin"/>
                </w:r>
                <w:r>
                  <w:rPr>
                    <w:noProof/>
                    <w:webHidden/>
                  </w:rPr>
                  <w:instrText xml:space="preserve"> PAGEREF _Toc200921884 \h </w:instrText>
                </w:r>
                <w:r>
                  <w:rPr>
                    <w:noProof/>
                    <w:webHidden/>
                  </w:rPr>
                </w:r>
                <w:r>
                  <w:rPr>
                    <w:noProof/>
                    <w:webHidden/>
                  </w:rPr>
                  <w:fldChar w:fldCharType="separate"/>
                </w:r>
                <w:r>
                  <w:rPr>
                    <w:noProof/>
                    <w:webHidden/>
                  </w:rPr>
                  <w:t>48</w:t>
                </w:r>
                <w:r>
                  <w:rPr>
                    <w:noProof/>
                    <w:webHidden/>
                  </w:rPr>
                  <w:fldChar w:fldCharType="end"/>
                </w:r>
              </w:hyperlink>
            </w:p>
            <w:p w14:paraId="4C583CE7" w14:textId="7500BF28" w:rsidR="005C755A" w:rsidRDefault="005C755A">
              <w:pPr>
                <w:pStyle w:val="TOC2"/>
                <w:rPr>
                  <w:rFonts w:asciiTheme="minorHAnsi" w:eastAsiaTheme="minorEastAsia" w:hAnsiTheme="minorHAnsi" w:cstheme="minorBidi"/>
                  <w:noProof/>
                  <w:kern w:val="2"/>
                  <w:sz w:val="24"/>
                  <w14:ligatures w14:val="standardContextual"/>
                </w:rPr>
              </w:pPr>
              <w:hyperlink w:anchor="_Toc200921885" w:history="1">
                <w:r w:rsidRPr="00470E5A">
                  <w:rPr>
                    <w:rStyle w:val="Hyperlink"/>
                    <w:noProof/>
                  </w:rPr>
                  <w:t>4.11 Giao diện Thống kê thuốc hết hạn</w:t>
                </w:r>
                <w:r>
                  <w:rPr>
                    <w:noProof/>
                    <w:webHidden/>
                  </w:rPr>
                  <w:tab/>
                </w:r>
                <w:r>
                  <w:rPr>
                    <w:noProof/>
                    <w:webHidden/>
                  </w:rPr>
                  <w:fldChar w:fldCharType="begin"/>
                </w:r>
                <w:r>
                  <w:rPr>
                    <w:noProof/>
                    <w:webHidden/>
                  </w:rPr>
                  <w:instrText xml:space="preserve"> PAGEREF _Toc200921885 \h </w:instrText>
                </w:r>
                <w:r>
                  <w:rPr>
                    <w:noProof/>
                    <w:webHidden/>
                  </w:rPr>
                </w:r>
                <w:r>
                  <w:rPr>
                    <w:noProof/>
                    <w:webHidden/>
                  </w:rPr>
                  <w:fldChar w:fldCharType="separate"/>
                </w:r>
                <w:r>
                  <w:rPr>
                    <w:noProof/>
                    <w:webHidden/>
                  </w:rPr>
                  <w:t>48</w:t>
                </w:r>
                <w:r>
                  <w:rPr>
                    <w:noProof/>
                    <w:webHidden/>
                  </w:rPr>
                  <w:fldChar w:fldCharType="end"/>
                </w:r>
              </w:hyperlink>
            </w:p>
            <w:p w14:paraId="7025525E" w14:textId="2AA4C5C7" w:rsidR="005C755A" w:rsidRDefault="005C755A">
              <w:pPr>
                <w:pStyle w:val="TOC2"/>
                <w:rPr>
                  <w:rFonts w:asciiTheme="minorHAnsi" w:eastAsiaTheme="minorEastAsia" w:hAnsiTheme="minorHAnsi" w:cstheme="minorBidi"/>
                  <w:noProof/>
                  <w:kern w:val="2"/>
                  <w:sz w:val="24"/>
                  <w14:ligatures w14:val="standardContextual"/>
                </w:rPr>
              </w:pPr>
              <w:hyperlink w:anchor="_Toc200921886" w:history="1">
                <w:r w:rsidRPr="00470E5A">
                  <w:rPr>
                    <w:rStyle w:val="Hyperlink"/>
                    <w:noProof/>
                  </w:rPr>
                  <w:t>4.12 Giao diện Thống kê thuốc mới nhập</w:t>
                </w:r>
                <w:r>
                  <w:rPr>
                    <w:noProof/>
                    <w:webHidden/>
                  </w:rPr>
                  <w:tab/>
                </w:r>
                <w:r>
                  <w:rPr>
                    <w:noProof/>
                    <w:webHidden/>
                  </w:rPr>
                  <w:fldChar w:fldCharType="begin"/>
                </w:r>
                <w:r>
                  <w:rPr>
                    <w:noProof/>
                    <w:webHidden/>
                  </w:rPr>
                  <w:instrText xml:space="preserve"> PAGEREF _Toc200921886 \h </w:instrText>
                </w:r>
                <w:r>
                  <w:rPr>
                    <w:noProof/>
                    <w:webHidden/>
                  </w:rPr>
                </w:r>
                <w:r>
                  <w:rPr>
                    <w:noProof/>
                    <w:webHidden/>
                  </w:rPr>
                  <w:fldChar w:fldCharType="separate"/>
                </w:r>
                <w:r>
                  <w:rPr>
                    <w:noProof/>
                    <w:webHidden/>
                  </w:rPr>
                  <w:t>48</w:t>
                </w:r>
                <w:r>
                  <w:rPr>
                    <w:noProof/>
                    <w:webHidden/>
                  </w:rPr>
                  <w:fldChar w:fldCharType="end"/>
                </w:r>
              </w:hyperlink>
            </w:p>
            <w:p w14:paraId="62D5C1EE" w14:textId="684C5127" w:rsidR="005C755A" w:rsidRDefault="005C755A">
              <w:pPr>
                <w:pStyle w:val="TOC2"/>
                <w:rPr>
                  <w:rFonts w:asciiTheme="minorHAnsi" w:eastAsiaTheme="minorEastAsia" w:hAnsiTheme="minorHAnsi" w:cstheme="minorBidi"/>
                  <w:noProof/>
                  <w:kern w:val="2"/>
                  <w:sz w:val="24"/>
                  <w14:ligatures w14:val="standardContextual"/>
                </w:rPr>
              </w:pPr>
              <w:hyperlink w:anchor="_Toc200921887" w:history="1">
                <w:r w:rsidRPr="00470E5A">
                  <w:rPr>
                    <w:rStyle w:val="Hyperlink"/>
                    <w:noProof/>
                  </w:rPr>
                  <w:t>4.13 Giao diện Thống kê doanh thu</w:t>
                </w:r>
                <w:r>
                  <w:rPr>
                    <w:noProof/>
                    <w:webHidden/>
                  </w:rPr>
                  <w:tab/>
                </w:r>
                <w:r>
                  <w:rPr>
                    <w:noProof/>
                    <w:webHidden/>
                  </w:rPr>
                  <w:fldChar w:fldCharType="begin"/>
                </w:r>
                <w:r>
                  <w:rPr>
                    <w:noProof/>
                    <w:webHidden/>
                  </w:rPr>
                  <w:instrText xml:space="preserve"> PAGEREF _Toc200921887 \h </w:instrText>
                </w:r>
                <w:r>
                  <w:rPr>
                    <w:noProof/>
                    <w:webHidden/>
                  </w:rPr>
                </w:r>
                <w:r>
                  <w:rPr>
                    <w:noProof/>
                    <w:webHidden/>
                  </w:rPr>
                  <w:fldChar w:fldCharType="separate"/>
                </w:r>
                <w:r>
                  <w:rPr>
                    <w:noProof/>
                    <w:webHidden/>
                  </w:rPr>
                  <w:t>48</w:t>
                </w:r>
                <w:r>
                  <w:rPr>
                    <w:noProof/>
                    <w:webHidden/>
                  </w:rPr>
                  <w:fldChar w:fldCharType="end"/>
                </w:r>
              </w:hyperlink>
            </w:p>
            <w:p w14:paraId="3D7DA2F3" w14:textId="67D5FE04" w:rsidR="005C755A" w:rsidRDefault="005C755A">
              <w:pPr>
                <w:pStyle w:val="TOC2"/>
                <w:rPr>
                  <w:rFonts w:asciiTheme="minorHAnsi" w:eastAsiaTheme="minorEastAsia" w:hAnsiTheme="minorHAnsi" w:cstheme="minorBidi"/>
                  <w:noProof/>
                  <w:kern w:val="2"/>
                  <w:sz w:val="24"/>
                  <w14:ligatures w14:val="standardContextual"/>
                </w:rPr>
              </w:pPr>
              <w:hyperlink w:anchor="_Toc200921888" w:history="1">
                <w:r w:rsidRPr="00470E5A">
                  <w:rPr>
                    <w:rStyle w:val="Hyperlink"/>
                    <w:noProof/>
                  </w:rPr>
                  <w:t>4.14 Giao diện Thống kê thông tin khách hàng</w:t>
                </w:r>
                <w:r>
                  <w:rPr>
                    <w:noProof/>
                    <w:webHidden/>
                  </w:rPr>
                  <w:tab/>
                </w:r>
                <w:r>
                  <w:rPr>
                    <w:noProof/>
                    <w:webHidden/>
                  </w:rPr>
                  <w:fldChar w:fldCharType="begin"/>
                </w:r>
                <w:r>
                  <w:rPr>
                    <w:noProof/>
                    <w:webHidden/>
                  </w:rPr>
                  <w:instrText xml:space="preserve"> PAGEREF _Toc200921888 \h </w:instrText>
                </w:r>
                <w:r>
                  <w:rPr>
                    <w:noProof/>
                    <w:webHidden/>
                  </w:rPr>
                </w:r>
                <w:r>
                  <w:rPr>
                    <w:noProof/>
                    <w:webHidden/>
                  </w:rPr>
                  <w:fldChar w:fldCharType="separate"/>
                </w:r>
                <w:r>
                  <w:rPr>
                    <w:noProof/>
                    <w:webHidden/>
                  </w:rPr>
                  <w:t>48</w:t>
                </w:r>
                <w:r>
                  <w:rPr>
                    <w:noProof/>
                    <w:webHidden/>
                  </w:rPr>
                  <w:fldChar w:fldCharType="end"/>
                </w:r>
              </w:hyperlink>
            </w:p>
            <w:p w14:paraId="17E115CD" w14:textId="7976A047" w:rsidR="005C755A" w:rsidRDefault="005C755A">
              <w:pPr>
                <w:pStyle w:val="TOC1"/>
                <w:rPr>
                  <w:rFonts w:asciiTheme="minorHAnsi" w:eastAsiaTheme="minorEastAsia" w:hAnsiTheme="minorHAnsi" w:cstheme="minorBidi"/>
                  <w:kern w:val="2"/>
                  <w:sz w:val="24"/>
                  <w14:ligatures w14:val="standardContextual"/>
                </w:rPr>
              </w:pPr>
              <w:hyperlink w:anchor="_Toc200921889" w:history="1">
                <w:r w:rsidRPr="00470E5A">
                  <w:rPr>
                    <w:rStyle w:val="Hyperlink"/>
                  </w:rPr>
                  <w:t>5. TEST CASE</w:t>
                </w:r>
                <w:r>
                  <w:rPr>
                    <w:webHidden/>
                  </w:rPr>
                  <w:tab/>
                </w:r>
                <w:r>
                  <w:rPr>
                    <w:webHidden/>
                  </w:rPr>
                  <w:fldChar w:fldCharType="begin"/>
                </w:r>
                <w:r>
                  <w:rPr>
                    <w:webHidden/>
                  </w:rPr>
                  <w:instrText xml:space="preserve"> PAGEREF _Toc200921889 \h </w:instrText>
                </w:r>
                <w:r>
                  <w:rPr>
                    <w:webHidden/>
                  </w:rPr>
                </w:r>
                <w:r>
                  <w:rPr>
                    <w:webHidden/>
                  </w:rPr>
                  <w:fldChar w:fldCharType="separate"/>
                </w:r>
                <w:r>
                  <w:rPr>
                    <w:webHidden/>
                  </w:rPr>
                  <w:t>48</w:t>
                </w:r>
                <w:r>
                  <w:rPr>
                    <w:webHidden/>
                  </w:rPr>
                  <w:fldChar w:fldCharType="end"/>
                </w:r>
              </w:hyperlink>
            </w:p>
            <w:p w14:paraId="4A159B19" w14:textId="310E24ED" w:rsidR="0012021C" w:rsidRPr="001D5126" w:rsidRDefault="0012021C" w:rsidP="001D5126">
              <w:pPr>
                <w:spacing w:line="360" w:lineRule="auto"/>
                <w:rPr>
                  <w:b/>
                  <w:bCs/>
                  <w:noProof/>
                  <w:szCs w:val="26"/>
                </w:rPr>
              </w:pPr>
              <w:r w:rsidRPr="001D5126">
                <w:rPr>
                  <w:b/>
                  <w:bCs/>
                  <w:noProof/>
                  <w:szCs w:val="26"/>
                </w:rPr>
                <w:fldChar w:fldCharType="end"/>
              </w:r>
            </w:p>
          </w:sdtContent>
        </w:sdt>
        <w:p w14:paraId="5375FAF2" w14:textId="2ADC3D73" w:rsidR="0012021C" w:rsidRPr="001D5126" w:rsidRDefault="00000000" w:rsidP="001D5126">
          <w:pPr>
            <w:pStyle w:val="TOCHeading"/>
            <w:spacing w:line="360" w:lineRule="auto"/>
            <w:rPr>
              <w:rFonts w:ascii="Times New Roman" w:hAnsi="Times New Roman" w:cs="Times New Roman"/>
              <w:noProof/>
            </w:rPr>
          </w:pPr>
        </w:p>
      </w:sdtContent>
    </w:sdt>
    <w:p w14:paraId="37029CE2" w14:textId="6B2637EE" w:rsidR="004A3046" w:rsidRPr="001D5126" w:rsidRDefault="004A3046" w:rsidP="001D5126">
      <w:pPr>
        <w:pStyle w:val="Heading1"/>
        <w:spacing w:line="360" w:lineRule="auto"/>
        <w:rPr>
          <w:noProof/>
        </w:rPr>
        <w:sectPr w:rsidR="004A3046" w:rsidRPr="001D5126" w:rsidSect="009D3DCE">
          <w:headerReference w:type="default" r:id="rId9"/>
          <w:footerReference w:type="even" r:id="rId10"/>
          <w:footerReference w:type="default" r:id="rId11"/>
          <w:pgSz w:w="11907" w:h="16840" w:code="9"/>
          <w:pgMar w:top="1440" w:right="1800" w:bottom="1440" w:left="1800"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pPr>
    </w:p>
    <w:p w14:paraId="1081EF4B" w14:textId="463B2137" w:rsidR="00B3204A" w:rsidRPr="001D5126" w:rsidRDefault="00A743A8" w:rsidP="001D5126">
      <w:pPr>
        <w:pStyle w:val="Heading1"/>
        <w:spacing w:line="360" w:lineRule="auto"/>
      </w:pPr>
      <w:bookmarkStart w:id="2" w:name="_Toc200921804"/>
      <w:r w:rsidRPr="001D5126">
        <w:lastRenderedPageBreak/>
        <w:t>1</w:t>
      </w:r>
      <w:r w:rsidR="0012021C" w:rsidRPr="001D5126">
        <w:t>. GIỚI THIỆU CHUNG (TỔNG QUAN VỀ ĐỀ TÀI)</w:t>
      </w:r>
      <w:bookmarkEnd w:id="2"/>
    </w:p>
    <w:p w14:paraId="3C85D1E3" w14:textId="4C3272D2" w:rsidR="00A743A8" w:rsidRPr="001D5126" w:rsidRDefault="005638E5" w:rsidP="001D5126">
      <w:pPr>
        <w:pStyle w:val="Heading2"/>
        <w:spacing w:line="360" w:lineRule="auto"/>
      </w:pPr>
      <w:bookmarkStart w:id="3" w:name="_Toc207611046"/>
      <w:bookmarkStart w:id="4" w:name="_Toc200921805"/>
      <w:r w:rsidRPr="001D5126">
        <w:t xml:space="preserve">1.1 </w:t>
      </w:r>
      <w:r w:rsidR="00A743A8" w:rsidRPr="001D5126">
        <w:t>Giới thiệu</w:t>
      </w:r>
      <w:bookmarkEnd w:id="4"/>
    </w:p>
    <w:p w14:paraId="44B4D9E8" w14:textId="51B19F05" w:rsidR="0012021C" w:rsidRPr="001D5126" w:rsidRDefault="00E839E8" w:rsidP="001D5126">
      <w:pPr>
        <w:pStyle w:val="Heading3"/>
        <w:spacing w:line="360" w:lineRule="auto"/>
      </w:pPr>
      <w:bookmarkStart w:id="5" w:name="_Toc200921806"/>
      <w:r w:rsidRPr="001D5126">
        <w:t>1.1.1</w:t>
      </w:r>
      <w:r w:rsidR="00A743A8" w:rsidRPr="001D5126">
        <w:t xml:space="preserve"> </w:t>
      </w:r>
      <w:r w:rsidR="0012021C" w:rsidRPr="001D5126">
        <w:t>Mục đích</w:t>
      </w:r>
      <w:bookmarkEnd w:id="3"/>
      <w:bookmarkEnd w:id="5"/>
    </w:p>
    <w:p w14:paraId="11526744" w14:textId="24883822" w:rsidR="007204CF" w:rsidRPr="001D5126" w:rsidRDefault="007204CF" w:rsidP="001D5126">
      <w:pPr>
        <w:pStyle w:val="notes"/>
        <w:spacing w:before="0" w:after="0" w:line="360" w:lineRule="auto"/>
        <w:ind w:left="605"/>
        <w:rPr>
          <w:i w:val="0"/>
          <w:color w:val="auto"/>
        </w:rPr>
      </w:pPr>
      <w:r w:rsidRPr="001D5126">
        <w:rPr>
          <w:i w:val="0"/>
          <w:color w:val="auto"/>
        </w:rPr>
        <w:t>Phát triển thành công phần mềm</w:t>
      </w:r>
      <w:r w:rsidR="0012021C" w:rsidRPr="001D5126">
        <w:rPr>
          <w:i w:val="0"/>
          <w:color w:val="auto"/>
        </w:rPr>
        <w:t xml:space="preserve"> Quản lí</w:t>
      </w:r>
      <w:r w:rsidR="00FD3B3E" w:rsidRPr="001D5126">
        <w:rPr>
          <w:i w:val="0"/>
          <w:color w:val="auto"/>
        </w:rPr>
        <w:t xml:space="preserve"> thông tin quầ</w:t>
      </w:r>
      <w:r w:rsidR="0012021C" w:rsidRPr="001D5126">
        <w:rPr>
          <w:i w:val="0"/>
          <w:color w:val="auto"/>
        </w:rPr>
        <w:t>y</w:t>
      </w:r>
      <w:r w:rsidR="00FD3B3E" w:rsidRPr="001D5126">
        <w:rPr>
          <w:i w:val="0"/>
          <w:color w:val="auto"/>
        </w:rPr>
        <w:t xml:space="preserve"> của </w:t>
      </w:r>
      <w:r w:rsidR="0012021C" w:rsidRPr="001D5126">
        <w:rPr>
          <w:i w:val="0"/>
          <w:color w:val="auto"/>
        </w:rPr>
        <w:t>thuốc bệnh viện nhằm đáp ứng cho nhu cầu quản lí việc kinh doanh của nhà thuốc mà trong đó đảm bảo được các chức năng chính của quầy thuốc như việc quản lí thuốc</w:t>
      </w:r>
      <w:r w:rsidR="00FD3B3E" w:rsidRPr="001D5126">
        <w:rPr>
          <w:i w:val="0"/>
          <w:color w:val="auto"/>
        </w:rPr>
        <w:t>, đơn thuốc, kho thuốc</w:t>
      </w:r>
      <w:r w:rsidR="0012021C" w:rsidRPr="001D5126">
        <w:rPr>
          <w:i w:val="0"/>
          <w:color w:val="auto"/>
        </w:rPr>
        <w:t xml:space="preserve"> và các thông tin liên quan, quản lí bán hàng và doanh thu, thống kê số liệu việc kinh doanh,… Đảm bảo thực hiện được các yêu cầu phi chức năng chủ yếu như ứng dụng phải chạy được, và tương thích được với máy tính mức cấu hình phổ thông thường có trong quầy thuốc và sự chính xác tương đối có thể chấp nhận</w:t>
      </w:r>
      <w:r w:rsidR="00FD3B3E" w:rsidRPr="001D5126">
        <w:rPr>
          <w:i w:val="0"/>
          <w:color w:val="auto"/>
        </w:rPr>
        <w:t xml:space="preserve"> cũng như bảo mật thông tin khách hàng và sao lưu</w:t>
      </w:r>
      <w:r w:rsidR="0012021C" w:rsidRPr="001D5126">
        <w:rPr>
          <w:i w:val="0"/>
          <w:color w:val="auto"/>
        </w:rPr>
        <w:t>. Về mặt thiết kế thì phải đảm bảo được logic và giao diện sử dụng phải thân thiện với người dùng, dễ quan sát</w:t>
      </w:r>
      <w:r w:rsidR="00FD3B3E" w:rsidRPr="001D5126">
        <w:rPr>
          <w:i w:val="0"/>
          <w:color w:val="auto"/>
        </w:rPr>
        <w:t>,</w:t>
      </w:r>
      <w:r w:rsidR="0012021C" w:rsidRPr="001D5126">
        <w:rPr>
          <w:i w:val="0"/>
          <w:color w:val="auto"/>
        </w:rPr>
        <w:t xml:space="preserve"> dễ </w:t>
      </w:r>
      <w:bookmarkEnd w:id="1"/>
      <w:r w:rsidR="00C7217C" w:rsidRPr="001D5126">
        <w:rPr>
          <w:i w:val="0"/>
          <w:color w:val="auto"/>
        </w:rPr>
        <w:t>sử dụng.</w:t>
      </w:r>
    </w:p>
    <w:p w14:paraId="462F1046" w14:textId="057D8E0F" w:rsidR="00C7217C" w:rsidRPr="001D5126" w:rsidRDefault="00A743A8" w:rsidP="001D5126">
      <w:pPr>
        <w:pStyle w:val="Heading3"/>
        <w:spacing w:line="360" w:lineRule="auto"/>
      </w:pPr>
      <w:bookmarkStart w:id="6" w:name="_Toc207611047"/>
      <w:bookmarkStart w:id="7" w:name="_Toc200921807"/>
      <w:r w:rsidRPr="001D5126">
        <w:t xml:space="preserve">1.1.2 </w:t>
      </w:r>
      <w:r w:rsidR="00C7217C" w:rsidRPr="001D5126">
        <w:t>Phạm vi</w:t>
      </w:r>
      <w:bookmarkEnd w:id="6"/>
      <w:bookmarkEnd w:id="7"/>
    </w:p>
    <w:p w14:paraId="1DD3A934" w14:textId="58BDE095" w:rsidR="00C7217C" w:rsidRPr="001D5126" w:rsidRDefault="007204CF" w:rsidP="001D5126">
      <w:pPr>
        <w:pStyle w:val="ListParagraph"/>
        <w:numPr>
          <w:ilvl w:val="0"/>
          <w:numId w:val="10"/>
        </w:numPr>
        <w:spacing w:before="0" w:line="360" w:lineRule="auto"/>
        <w:rPr>
          <w:szCs w:val="26"/>
        </w:rPr>
      </w:pPr>
      <w:r w:rsidRPr="001D5126">
        <w:rPr>
          <w:szCs w:val="26"/>
        </w:rPr>
        <w:t xml:space="preserve">Phần mềm này được xây dựng nhắm phục vụ cho dự án xây dựng phần mềm </w:t>
      </w:r>
      <w:r w:rsidRPr="001D5126">
        <w:rPr>
          <w:i/>
        </w:rPr>
        <w:t xml:space="preserve"> </w:t>
      </w:r>
      <w:r w:rsidRPr="001D5126">
        <w:t>Quản lí thông tin quầy của thuốc bệnh viện</w:t>
      </w:r>
    </w:p>
    <w:p w14:paraId="5C0EE64A" w14:textId="7050D94B" w:rsidR="00C7217C" w:rsidRPr="001D5126" w:rsidRDefault="00C7217C" w:rsidP="001D5126">
      <w:pPr>
        <w:pStyle w:val="notes"/>
        <w:numPr>
          <w:ilvl w:val="0"/>
          <w:numId w:val="10"/>
        </w:numPr>
        <w:spacing w:before="0" w:after="0" w:line="360" w:lineRule="auto"/>
        <w:rPr>
          <w:i w:val="0"/>
          <w:color w:val="auto"/>
        </w:rPr>
      </w:pPr>
      <w:r w:rsidRPr="001D5126">
        <w:rPr>
          <w:i w:val="0"/>
          <w:color w:val="auto"/>
        </w:rPr>
        <w:t xml:space="preserve">Phục vụ cho nhân viên quản lí thuốc - </w:t>
      </w:r>
      <w:r w:rsidR="006101F5" w:rsidRPr="001D5126">
        <w:rPr>
          <w:i w:val="0"/>
          <w:color w:val="auto"/>
        </w:rPr>
        <w:t xml:space="preserve"> thực hiện được những chức năng </w:t>
      </w:r>
      <w:r w:rsidRPr="001D5126">
        <w:rPr>
          <w:i w:val="0"/>
          <w:color w:val="auto"/>
        </w:rPr>
        <w:t>chính như: nhập thuốc, tìm kiếm thuốc, kiểm tra danh mục đầu thuốc, kiểm tra tình trạng thuốc.</w:t>
      </w:r>
    </w:p>
    <w:p w14:paraId="64D7BF93" w14:textId="77777777" w:rsidR="006101F5" w:rsidRPr="001D5126" w:rsidRDefault="006101F5" w:rsidP="001D5126">
      <w:pPr>
        <w:numPr>
          <w:ilvl w:val="0"/>
          <w:numId w:val="10"/>
        </w:numPr>
        <w:spacing w:before="0" w:line="360" w:lineRule="auto"/>
      </w:pPr>
      <w:r w:rsidRPr="001D5126">
        <w:t>Phục vụ cho nhân viên bán hàng  -  thực hiện được những chức năng chính</w:t>
      </w:r>
    </w:p>
    <w:p w14:paraId="226AFBB7" w14:textId="77777777" w:rsidR="006101F5" w:rsidRPr="001D5126" w:rsidRDefault="006101F5" w:rsidP="001D5126">
      <w:pPr>
        <w:spacing w:before="0" w:line="360" w:lineRule="auto"/>
        <w:ind w:left="960" w:firstLine="0"/>
      </w:pPr>
      <w:r w:rsidRPr="001D5126">
        <w:t xml:space="preserve">như: quản lí doanh thu, kiểm tra thông tin khách hàng, bán thuốc theo kê </w:t>
      </w:r>
    </w:p>
    <w:p w14:paraId="4F70AB28" w14:textId="2F567248" w:rsidR="006101F5" w:rsidRPr="001D5126" w:rsidRDefault="006101F5" w:rsidP="001D5126">
      <w:pPr>
        <w:spacing w:before="0" w:line="360" w:lineRule="auto"/>
        <w:ind w:left="960" w:firstLine="0"/>
      </w:pPr>
      <w:r w:rsidRPr="001D5126">
        <w:t>đơn, bán thuốc theo toa(không theo kê đơn).</w:t>
      </w:r>
    </w:p>
    <w:p w14:paraId="0045C5D8" w14:textId="1C664D07" w:rsidR="00B3204A" w:rsidRPr="001D5126" w:rsidRDefault="006101F5" w:rsidP="001D5126">
      <w:pPr>
        <w:numPr>
          <w:ilvl w:val="0"/>
          <w:numId w:val="10"/>
        </w:numPr>
        <w:spacing w:before="0" w:line="360" w:lineRule="auto"/>
      </w:pPr>
      <w:r w:rsidRPr="001D5126">
        <w:t>Phục vụ cho nhân viên thống kê  -  thực hiện được những chức năng chính như: thống kê thuốc mơi nhập, thống kê thuốc hết hạn, thống kê doanh thu,  thống kê thông tin khách hàng, thống kê thuốc đã bán.</w:t>
      </w:r>
      <w:bookmarkStart w:id="8" w:name="_Toc207611050"/>
    </w:p>
    <w:p w14:paraId="512B0794" w14:textId="38F59348" w:rsidR="00940A58" w:rsidRPr="001D5126" w:rsidRDefault="003800FD" w:rsidP="001D5126">
      <w:pPr>
        <w:pStyle w:val="Heading2"/>
        <w:spacing w:line="360" w:lineRule="auto"/>
      </w:pPr>
      <w:bookmarkStart w:id="9" w:name="_Toc270500400"/>
      <w:bookmarkStart w:id="10" w:name="_Toc385707258"/>
      <w:bookmarkStart w:id="11" w:name="_Toc200921808"/>
      <w:r w:rsidRPr="001D5126">
        <w:t xml:space="preserve">1.2 </w:t>
      </w:r>
      <w:r w:rsidR="00C7217C" w:rsidRPr="001D5126">
        <w:t>Mô tả bài toán</w:t>
      </w:r>
      <w:bookmarkEnd w:id="11"/>
    </w:p>
    <w:p w14:paraId="7D136548" w14:textId="0AF394A3" w:rsidR="00940A58" w:rsidRPr="001D5126" w:rsidRDefault="00940A58" w:rsidP="001D5126">
      <w:pPr>
        <w:pStyle w:val="Heading3"/>
        <w:spacing w:line="360" w:lineRule="auto"/>
      </w:pPr>
      <w:bookmarkStart w:id="12" w:name="_Toc200921809"/>
      <w:r w:rsidRPr="001D5126">
        <w:t>1.2.1 Mô tả bài toán</w:t>
      </w:r>
      <w:bookmarkEnd w:id="12"/>
    </w:p>
    <w:p w14:paraId="17179B9C" w14:textId="77777777" w:rsidR="00C7217C" w:rsidRPr="001D5126" w:rsidRDefault="00C7217C" w:rsidP="001D5126">
      <w:pPr>
        <w:spacing w:line="360" w:lineRule="auto"/>
        <w:rPr>
          <w:szCs w:val="26"/>
        </w:rPr>
      </w:pPr>
      <w:r w:rsidRPr="001D5126">
        <w:rPr>
          <w:szCs w:val="26"/>
        </w:rPr>
        <w:t>Phần mềm hỗ trợ việc quản lí quầy thuốc của bệnh viện.</w:t>
      </w:r>
    </w:p>
    <w:p w14:paraId="7FB9610C" w14:textId="77777777" w:rsidR="00C7217C" w:rsidRPr="001D5126" w:rsidRDefault="00C7217C" w:rsidP="001D5126">
      <w:pPr>
        <w:spacing w:line="360" w:lineRule="auto"/>
        <w:rPr>
          <w:szCs w:val="26"/>
        </w:rPr>
      </w:pPr>
      <w:r w:rsidRPr="001D5126">
        <w:rPr>
          <w:szCs w:val="26"/>
        </w:rPr>
        <w:lastRenderedPageBreak/>
        <w:t xml:space="preserve">Muốn vào được hệ thống thì người dùng cần phải đăng nhập trước khi sử dụng bất kì chức năng nào. Sau khi đăng nhập thành công kích hoạt được hệ thống tùy theo phân quyền tài khoản người dùng mà có thể sử dụng được một trong ba nhóm chức năng: </w:t>
      </w:r>
    </w:p>
    <w:p w14:paraId="05CCFE1A" w14:textId="77777777" w:rsidR="00C7217C" w:rsidRPr="001D5126" w:rsidRDefault="00C7217C" w:rsidP="001D5126">
      <w:pPr>
        <w:spacing w:line="360" w:lineRule="auto"/>
        <w:rPr>
          <w:szCs w:val="26"/>
        </w:rPr>
      </w:pPr>
      <w:r w:rsidRPr="001D5126">
        <w:rPr>
          <w:szCs w:val="26"/>
        </w:rPr>
        <w:tab/>
        <w:t>+ Quản lí thuốc</w:t>
      </w:r>
    </w:p>
    <w:p w14:paraId="243CDEEC" w14:textId="77777777" w:rsidR="00C7217C" w:rsidRPr="001D5126" w:rsidRDefault="00C7217C" w:rsidP="001D5126">
      <w:pPr>
        <w:spacing w:line="360" w:lineRule="auto"/>
        <w:rPr>
          <w:szCs w:val="26"/>
        </w:rPr>
      </w:pPr>
      <w:r w:rsidRPr="001D5126">
        <w:rPr>
          <w:szCs w:val="26"/>
        </w:rPr>
        <w:tab/>
        <w:t>+ Quản lí bán hàng</w:t>
      </w:r>
    </w:p>
    <w:p w14:paraId="4E40D568" w14:textId="77777777" w:rsidR="00C7217C" w:rsidRPr="001D5126" w:rsidRDefault="00C7217C" w:rsidP="001D5126">
      <w:pPr>
        <w:spacing w:line="360" w:lineRule="auto"/>
        <w:rPr>
          <w:szCs w:val="26"/>
        </w:rPr>
      </w:pPr>
      <w:r w:rsidRPr="001D5126">
        <w:rPr>
          <w:szCs w:val="26"/>
        </w:rPr>
        <w:tab/>
        <w:t>+ Báo cáo thống kê</w:t>
      </w:r>
    </w:p>
    <w:p w14:paraId="2847D02C" w14:textId="77777777" w:rsidR="00C7217C" w:rsidRPr="001D5126" w:rsidRDefault="00C7217C" w:rsidP="001D5126">
      <w:pPr>
        <w:pStyle w:val="ListParagraph"/>
        <w:numPr>
          <w:ilvl w:val="0"/>
          <w:numId w:val="16"/>
        </w:numPr>
        <w:spacing w:before="0" w:after="160" w:line="360" w:lineRule="auto"/>
        <w:rPr>
          <w:b/>
          <w:szCs w:val="26"/>
          <w:u w:val="single"/>
        </w:rPr>
      </w:pPr>
      <w:r w:rsidRPr="001D5126">
        <w:rPr>
          <w:b/>
          <w:szCs w:val="26"/>
          <w:u w:val="single"/>
        </w:rPr>
        <w:t>Bộ phận quản lí thuốc:</w:t>
      </w:r>
    </w:p>
    <w:p w14:paraId="6609F635"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Điều kiện để sử dụng các chức năng này là tài khoản đăng nhập thành công là tài khoản được cấp trên phân quyền là nhân viên quản lí thuốc. Sau khi vào bộ phận quản lí thuốc cho phép kiểm tra được về các thông tin như mã thuốc, tên thuốc, đơn vị thuốc, đơn giá, nhà cung cấp và có những chức năng như: Nhập thuốc, Tìm kiếm thuốc, Kiểm tra danh mục thuốc, Kiểm tra tình trạng thuốc.</w:t>
      </w:r>
    </w:p>
    <w:p w14:paraId="2737415F"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Chức năng Nhập thuốc</w:t>
      </w:r>
      <w:r w:rsidRPr="001D5126">
        <w:rPr>
          <w:szCs w:val="26"/>
        </w:rPr>
        <w:t xml:space="preserve"> - khi chọn vào chức năng này thì hệ thống sẽ đưa ra giao diện nhập thuốc cho nhân viên nhập vào những thông tin: mã thuốc, tên thuốc, đơn vị thuốc, đơn giá, số lượng, nhà cung cấp, tổng tiền, số tiền dư thanh toán, hãng sản xuất, hạn sử dụng. Hệ thống kiểm tra nhân viên  nhập đầy đủ thông tin hợp lệ quá trình nhập thuốc thành công và lưu vào hệ thống.</w:t>
      </w:r>
    </w:p>
    <w:p w14:paraId="0DD3A57E"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Chức năng</w:t>
      </w:r>
      <w:r w:rsidRPr="001D5126">
        <w:rPr>
          <w:szCs w:val="26"/>
        </w:rPr>
        <w:t xml:space="preserve"> </w:t>
      </w:r>
      <w:r w:rsidRPr="001D5126">
        <w:rPr>
          <w:b/>
          <w:szCs w:val="26"/>
        </w:rPr>
        <w:t>Tìm kiếm thuốc</w:t>
      </w:r>
      <w:r w:rsidRPr="001D5126">
        <w:rPr>
          <w:szCs w:val="26"/>
        </w:rPr>
        <w:t xml:space="preserve"> – khi chọn vào chức năng này hệ thống hiển thị giao diện tìm kiếm thuốc yêu cầu nhân viên nhập vào mã thuốc hoặc tên thuốc hoặc nhà sản xuất để thực hiện tìm kiếm thuốc, hệ thống tra cứu dữ liệu rồi hiển thị kết quả thuốc tìm kiếm và thông tin liên quan của thuốc, hoặc báo lỗi nếu không tìm được và cho nhân viên nhập lại hoặc thoát chức năng tìm kiếm thuốc.</w:t>
      </w:r>
    </w:p>
    <w:p w14:paraId="0B808D4C"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 xml:space="preserve">Chức năng Kiểm tra danh mục đầu thuốc – </w:t>
      </w:r>
      <w:r w:rsidRPr="001D5126">
        <w:rPr>
          <w:szCs w:val="26"/>
        </w:rPr>
        <w:t xml:space="preserve">cho phép kiểm tra xem thuốc thuộc danh mục nào, các danh mục thuốc trong nhà thuốc và các loại thuốc cùng danh mục,… Khi chọn vào chức năng này hệ thống sẽ đưa ra giao diện cho nhân viên nhập tên thuốc hoặc mã thuốc để kiểm tra. Sau khi nhân viên nhập vào hệ thống sẽ kiểm tra và đưa ra kết quả thông tin danh mục thuốc </w:t>
      </w:r>
      <w:r w:rsidRPr="001D5126">
        <w:rPr>
          <w:szCs w:val="26"/>
        </w:rPr>
        <w:lastRenderedPageBreak/>
        <w:t>hoặc báo lỗi nếu nhân viên nhập sai và cho phép nhập lại hoặc thoát chức năng.</w:t>
      </w:r>
    </w:p>
    <w:p w14:paraId="5DB94AC4"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 xml:space="preserve">Chức năng Kiểm tra tình trạng thuốc </w:t>
      </w:r>
      <w:r w:rsidRPr="001D5126">
        <w:rPr>
          <w:szCs w:val="26"/>
        </w:rPr>
        <w:t>– cho phép kiểm tra được tình trạng thuốc trong nhà thuốc như: hạn sử dụng, thuốc còn hay hết, số lượng thuốc,… Khi chọn vào chức năng này hệ thống sẽ đưa ra giao diện cho nhân viên nhập mã thuốc và hệ thống kiểm tra rồi đưa ra màn kết quả tình trạng thuốc hoặc báo lỗi nếu mã thuốc nhập sai cho phép nhập lại hoặc kết thúc.</w:t>
      </w:r>
    </w:p>
    <w:p w14:paraId="287616D9" w14:textId="77777777" w:rsidR="00C7217C" w:rsidRPr="001D5126" w:rsidRDefault="00C7217C" w:rsidP="001D5126">
      <w:pPr>
        <w:pStyle w:val="ListParagraph"/>
        <w:numPr>
          <w:ilvl w:val="0"/>
          <w:numId w:val="16"/>
        </w:numPr>
        <w:spacing w:before="0" w:after="160" w:line="360" w:lineRule="auto"/>
        <w:rPr>
          <w:b/>
          <w:szCs w:val="26"/>
          <w:u w:val="single"/>
        </w:rPr>
      </w:pPr>
      <w:r w:rsidRPr="001D5126">
        <w:rPr>
          <w:b/>
          <w:szCs w:val="26"/>
          <w:u w:val="single"/>
        </w:rPr>
        <w:t>Bộ phận bán hàng:</w:t>
      </w:r>
    </w:p>
    <w:p w14:paraId="55574DE9"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Điều kiện để sử dụng các chức năng này là tài khoản đăng nhập thành công là tài khoản được cấp trên phân quyền là nhân viên bán hàng. Sau khi vào bộ phận bán hàng cho phép quản lí được các thông tin bán hàng như quản lí doanh thu, bán kê đơn hay không kê đơn,… và có những chức năng như: Kiểm tra thông tin khách hàng, Quản lí doanh thu, Quản lí thông tin bán thuốc kê đơn, Quản lí thông tin bán thuốc không kê đơn.</w:t>
      </w:r>
    </w:p>
    <w:p w14:paraId="1154BDA3"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Chức năng Kiểm tra thông tin khách hàng</w:t>
      </w:r>
      <w:r w:rsidRPr="001D5126">
        <w:rPr>
          <w:szCs w:val="26"/>
        </w:rPr>
        <w:t xml:space="preserve"> – cho phép kiểm tra được xem thông tin của khách hàng như mã KH, tên KH, CMND, địa chỉ, nguyên nhân bệnh, khách mua thuốc theo kê đơn hay mua thuốc theo toa thuốc. Khi chọn vào chức năng này hệ thống sẽ đưa ra giao diện cho nhân viên nhập mã khách hàng hoặc tên khách hàng để tìm khách hàng cần kiểm tra thông tin. Hệ thống kiểm tra thông tin mà nhân viên nhập vào rồi đưa ra màn hình kết quả thông tin khách hàng hoặc báo lỗi nếu nhân viên nhập sai thông tin, không tra cứu được thông tin rồi cho phép thử lại hoặc kết thúc.</w:t>
      </w:r>
    </w:p>
    <w:p w14:paraId="7AFBCF75"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Chức năng quản lí doanh thu</w:t>
      </w:r>
      <w:r w:rsidRPr="001D5126">
        <w:rPr>
          <w:szCs w:val="26"/>
        </w:rPr>
        <w:t xml:space="preserve"> – cho phép quản lí thông tinh doanh thu và thu chi của quầy thuốc theo hai ca ca làm việc, theo tên nhân viên bán thuốc, theo toa thuốc của bác sĩ. (Ca thứ nhất từ 6g sáng đến 2 chiều, ca thứ 2 từ 2g chiều đến 10g đêm). Khi chọn vào chức năng này hệ thống sẽ hiển thị giao diện quản lí doanh thu gồm thông tin danh thu trong ngày, doanh thu trong tuần, doanh thu theo quý,… Và trong giao diện có những nút chức năng cho người dùng chọn để quản lí thông tin thu chi: thu chi theo ca làm việc, thu chi theo tên nhân viên bán thuốc, thu chi theo toa thuốc của bác sĩ. Nhân viên </w:t>
      </w:r>
      <w:r w:rsidRPr="001D5126">
        <w:rPr>
          <w:szCs w:val="26"/>
        </w:rPr>
        <w:lastRenderedPageBreak/>
        <w:t>xem doanh thu trên giao diện để kiểm tra và có thể nhấp chọn các chứng năng quản lí thu chi trên giao diện:</w:t>
      </w:r>
    </w:p>
    <w:p w14:paraId="2952B304" w14:textId="77777777" w:rsidR="00C7217C" w:rsidRPr="001D5126" w:rsidRDefault="00C7217C" w:rsidP="001D5126">
      <w:pPr>
        <w:pStyle w:val="ListParagraph"/>
        <w:spacing w:line="360" w:lineRule="auto"/>
        <w:ind w:left="1800"/>
        <w:rPr>
          <w:szCs w:val="26"/>
        </w:rPr>
      </w:pPr>
      <w:r w:rsidRPr="001D5126">
        <w:rPr>
          <w:b/>
          <w:szCs w:val="26"/>
        </w:rPr>
        <w:t>+</w:t>
      </w:r>
      <w:r w:rsidRPr="001D5126">
        <w:rPr>
          <w:b/>
          <w:szCs w:val="26"/>
        </w:rPr>
        <w:tab/>
      </w:r>
      <w:r w:rsidRPr="001D5126">
        <w:rPr>
          <w:szCs w:val="26"/>
        </w:rPr>
        <w:t>Khi nhân viên chọn Thu chi theo ca làm việc: Hệ thống đưa ra giao diện thể hiện thông tin thu chi theo 2 ca làm việc của bệnh viện và xem xong nhân viên có thể bấm thoát chức năng này.</w:t>
      </w:r>
    </w:p>
    <w:p w14:paraId="64AA6F80" w14:textId="77777777" w:rsidR="00C7217C" w:rsidRPr="001D5126" w:rsidRDefault="00C7217C" w:rsidP="001D5126">
      <w:pPr>
        <w:pStyle w:val="ListParagraph"/>
        <w:spacing w:line="360" w:lineRule="auto"/>
        <w:ind w:left="1800"/>
        <w:rPr>
          <w:szCs w:val="26"/>
        </w:rPr>
      </w:pPr>
      <w:r w:rsidRPr="001D5126">
        <w:rPr>
          <w:b/>
          <w:szCs w:val="26"/>
        </w:rPr>
        <w:t>+</w:t>
      </w:r>
      <w:r w:rsidRPr="001D5126">
        <w:rPr>
          <w:b/>
          <w:szCs w:val="26"/>
        </w:rPr>
        <w:tab/>
      </w:r>
      <w:r w:rsidRPr="001D5126">
        <w:rPr>
          <w:szCs w:val="26"/>
        </w:rPr>
        <w:t>Khi nhân viên chọn Thu chi theo nhân viên bán thuốc: Hệ thống đưa ra giao diện thể hiện thông tin thu chi nhân viên bán thuốc của bệnh viện và xem xong nhân viên có thể bấm thoát chức năng này.</w:t>
      </w:r>
    </w:p>
    <w:p w14:paraId="7984738A" w14:textId="77777777" w:rsidR="00C7217C" w:rsidRPr="001D5126" w:rsidRDefault="00C7217C" w:rsidP="001D5126">
      <w:pPr>
        <w:pStyle w:val="ListParagraph"/>
        <w:spacing w:line="360" w:lineRule="auto"/>
        <w:ind w:left="1800"/>
        <w:rPr>
          <w:szCs w:val="26"/>
        </w:rPr>
      </w:pPr>
      <w:r w:rsidRPr="001D5126">
        <w:rPr>
          <w:b/>
          <w:szCs w:val="26"/>
        </w:rPr>
        <w:t>+</w:t>
      </w:r>
      <w:r w:rsidRPr="001D5126">
        <w:rPr>
          <w:b/>
          <w:szCs w:val="26"/>
        </w:rPr>
        <w:tab/>
      </w:r>
      <w:r w:rsidRPr="001D5126">
        <w:rPr>
          <w:szCs w:val="26"/>
        </w:rPr>
        <w:t>Khi nhân viên chọn Thu chi theo toa thuốc của bác sĩ: Hệ thống đưa ra giao diện thể hiện thông tin thu theo toa thuốc của bác sĩ của bệnh viện và xem xong nhân viên có thể bấm thoát chức năng này.</w:t>
      </w:r>
    </w:p>
    <w:p w14:paraId="69516081" w14:textId="77777777" w:rsidR="00C7217C" w:rsidRPr="001D5126" w:rsidRDefault="00C7217C" w:rsidP="001D5126">
      <w:pPr>
        <w:spacing w:line="360" w:lineRule="auto"/>
        <w:ind w:left="1800"/>
        <w:rPr>
          <w:szCs w:val="26"/>
        </w:rPr>
      </w:pPr>
      <w:r w:rsidRPr="001D5126">
        <w:rPr>
          <w:szCs w:val="26"/>
        </w:rPr>
        <w:t>Khi đang xem mà không muốn xem nữa nhân viên có thể thoát giao diện hiện tại trên hệ thống bất cứ lúc nào.</w:t>
      </w:r>
    </w:p>
    <w:p w14:paraId="71F019F0"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Chức năng quản lí thông tin bán thuốc kê đơn</w:t>
      </w:r>
      <w:r w:rsidRPr="001D5126">
        <w:rPr>
          <w:szCs w:val="26"/>
        </w:rPr>
        <w:t xml:space="preserve"> – cho phép quản lí được thông tin bán thuốc kê đơn của khách hàng giúp nhân viên trong việc bán thuốc, kiểm tra thông tin bán thuốc kê đơn kiểm tra được thông tin của khách hàng, kiểm tra nguyên nhân bệnh để nhân viên bán hàng lấy thuốc theo kê đơn sẵn của khách hàng. Nếu thông tin chính xác thì hệ thống hiển thị giao diện thông tin khách hàng, nguyên nhân bệnh cho nhân viên kiểm tra, nếu thông tin nhập vào không có trong dữ liệu thì hệ thống báo lỗi và cho nhân viên nhập lại. Sau khi kiểm tra thông tin trên giao diện thành công và thỏa điều kiện bán thuốc theo kê  đơn thì nhân viên châp nhận kê đơn sẵn của khách hàng, nếu sau khi kiểm tra thông tin khách hàng, nguyên nhân bệnh,…mà không thỏa điều kiện bán thuốc theo kê đơn thì nhân viên từ chối việc bán thuốc theo kê đơn của khách hàng.</w:t>
      </w:r>
    </w:p>
    <w:p w14:paraId="23200DAA"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Chức năng quản lí thông tin bán thuốc không theo kê đơn</w:t>
      </w:r>
      <w:r w:rsidRPr="001D5126">
        <w:rPr>
          <w:szCs w:val="26"/>
        </w:rPr>
        <w:t xml:space="preserve"> – cho phép kiểm tra thông tin bán thuốc không kê đơn xem được toa thuốc của khách và bán thuốc theo toa của khách hàng mua. Khi chọn vào chức năng này hệ thống hiển thị form để nhân viên nhập mã khách hàng, hệ thống tra cứu thông tin nhập vào nếu thông tin chính xác thì hệ thống hiển thị giao diện thông tin </w:t>
      </w:r>
      <w:r w:rsidRPr="001D5126">
        <w:rPr>
          <w:szCs w:val="26"/>
        </w:rPr>
        <w:lastRenderedPageBreak/>
        <w:t>toa thuốc chi tiết của khách hàng, nếu thông tin nhập vào không có trong dữ liệu thì hệ thống báo lỗi và cho nhân viên nhập lại, sau đó nhân viên xác nhận việc bán thuốc cho khách hàng theo toa thuốc của họ mua.</w:t>
      </w:r>
    </w:p>
    <w:p w14:paraId="1FB907CE" w14:textId="77777777" w:rsidR="00C7217C" w:rsidRPr="001D5126" w:rsidRDefault="00C7217C" w:rsidP="001D5126">
      <w:pPr>
        <w:pStyle w:val="ListParagraph"/>
        <w:numPr>
          <w:ilvl w:val="0"/>
          <w:numId w:val="16"/>
        </w:numPr>
        <w:spacing w:before="0" w:after="160" w:line="360" w:lineRule="auto"/>
        <w:rPr>
          <w:b/>
          <w:szCs w:val="26"/>
          <w:u w:val="single"/>
        </w:rPr>
      </w:pPr>
      <w:r w:rsidRPr="001D5126">
        <w:rPr>
          <w:b/>
          <w:szCs w:val="26"/>
          <w:u w:val="single"/>
        </w:rPr>
        <w:t>Bộ phận báo cáo thống kê:</w:t>
      </w:r>
    </w:p>
    <w:p w14:paraId="186D2389"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Điều kiện để sử dụng các chức năng này là tài khoản đăng nhập thành công là tài khoản được cấp trên phân quyền là nhân viên báo cáo thống kê. Sau khi vào bộ báo cáo thống kê có những chức năng như:</w:t>
      </w:r>
    </w:p>
    <w:p w14:paraId="2DF8ED00"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Chức năng thống kê tổng số lượng thuốc đã bán</w:t>
      </w:r>
      <w:r w:rsidRPr="001D5126">
        <w:rPr>
          <w:szCs w:val="26"/>
        </w:rPr>
        <w:t xml:space="preserve"> – cho phép </w:t>
      </w:r>
      <w:r w:rsidRPr="001D5126">
        <w:rPr>
          <w:color w:val="000000"/>
          <w:szCs w:val="26"/>
        </w:rPr>
        <w:t>lập danh sách các loại thuốc đã bán được trong ngày, tuần, tháng, năm. tạo 1 bảng thống kê tất cả các loại thuốc có trong hệ thống, sau đó cho biết số lượng đã bán đi của từng loại trong thời gian chỉ định với các thành phần: ngày, mã thuốc, tên thuốc, số lượng đã ban, số lượng còn lại, đơn vị, đơn giá, tổng tiền bán thuốc. Khi chọn vào chức năng này hệ thống sẽ đưa ra giao diện yêu cầu chọn hình thức thống kê, nhân viên thống kê chọn hình thức thống kê xong hệ thống yêu cầu nhân viên nhập thời gian cần thống kê, nhân viên thống kê nhập thời gian muốn thống kê, hệ thống bắt đầu tạo danh sách. Nếu thành công hệ thống sẽ đưa danh sách lên giao diện Bảng thống kê thuốc đã bán, nếu không tạo được danh sách hệ thống sẽ báo lỗi không thể tạo thống kê.</w:t>
      </w:r>
    </w:p>
    <w:p w14:paraId="41A8F59D"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Chức năng thống kê thuốc hết hạn</w:t>
      </w:r>
      <w:r w:rsidRPr="001D5126">
        <w:rPr>
          <w:szCs w:val="26"/>
        </w:rPr>
        <w:t xml:space="preserve"> -  cho phép </w:t>
      </w:r>
      <w:r w:rsidRPr="001D5126">
        <w:rPr>
          <w:color w:val="000000"/>
          <w:szCs w:val="26"/>
        </w:rPr>
        <w:t>lập danh sách các loại thuốc hết hạn, lọc ra danh sách các loại thuốc có hạn sử dụng( ngày hết hạn) nhỏ hơn ngày hiện hành, gồm các thành phần: mã thuốc, tên thuốc, đơn vị, số lượng, nhà cung cấp, hạn sử dụng. Khi nhấp chọn chức năng này hệ thống sẽ tìm và lọc ra các loại thuốc có hạn sử dụng nhỏ hơn ngày hiện hành sau đó nếu thành công, hệ thống sẽ trình bày danh sách lên giao diện bảng thống kê thuốc hết hạn, nếu việc tìm kiếm thất bại hoặc không có thuốc hết hạn hệ thống sẽ báo lỗi tìm kiếm hoặc không có thuốc hết hạn.</w:t>
      </w:r>
    </w:p>
    <w:p w14:paraId="09E34EFF"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 xml:space="preserve">Chức năng thống kê thuốc mới nhập – </w:t>
      </w:r>
      <w:r w:rsidRPr="001D5126">
        <w:rPr>
          <w:szCs w:val="26"/>
        </w:rPr>
        <w:t xml:space="preserve">cho phép </w:t>
      </w:r>
      <w:r w:rsidRPr="001D5126">
        <w:rPr>
          <w:color w:val="000000"/>
          <w:szCs w:val="26"/>
        </w:rPr>
        <w:t xml:space="preserve">Hiển thị danh sách thuốc mới nhập theo ngày cho trước, lấy danh sách thuốc mới nhập trong ngày hiện hành, với các thành phần: mã thuốc, tên thuốc, nhà cung cấp, đơn vị, sô lượng. Khi chọn vào chức năng này hệ thống yêu cầu nhập vào ngày muốn thống </w:t>
      </w:r>
      <w:r w:rsidRPr="001D5126">
        <w:rPr>
          <w:color w:val="000000"/>
          <w:szCs w:val="26"/>
        </w:rPr>
        <w:lastRenderedPageBreak/>
        <w:t>kê(mặc định là ngày hiện hành), nhân viên thống kê nhập vào ngày muốn thống kê xong hệ thống sẽ lấy danh sách thuốc mới nhập theo ngày cho trước. Nếu lấy danh sách thành công hệ thống sẽ hiển thị danh sách lên giao diện thống kê, nếu không tìm được, hệ thống sẽ báo không tìm thấy hoặc báo hết thuốc.</w:t>
      </w:r>
    </w:p>
    <w:p w14:paraId="705A40A2" w14:textId="77777777" w:rsidR="00C7217C" w:rsidRPr="001D5126" w:rsidRDefault="00C7217C" w:rsidP="001D5126">
      <w:pPr>
        <w:pStyle w:val="ListParagraph"/>
        <w:numPr>
          <w:ilvl w:val="0"/>
          <w:numId w:val="17"/>
        </w:numPr>
        <w:spacing w:before="0" w:after="160" w:line="360" w:lineRule="auto"/>
        <w:rPr>
          <w:szCs w:val="26"/>
        </w:rPr>
      </w:pPr>
      <w:r w:rsidRPr="001D5126">
        <w:rPr>
          <w:b/>
          <w:szCs w:val="26"/>
        </w:rPr>
        <w:t xml:space="preserve">Chức năng thống kê doanh thu – </w:t>
      </w:r>
      <w:r w:rsidRPr="001D5126">
        <w:rPr>
          <w:szCs w:val="26"/>
        </w:rPr>
        <w:t xml:space="preserve">cho phép </w:t>
      </w:r>
      <w:r w:rsidRPr="001D5126">
        <w:rPr>
          <w:color w:val="000000"/>
          <w:szCs w:val="26"/>
        </w:rPr>
        <w:t>lập được bảng thống kế doanh thu theo ngày, tuần,tháng hoặc năm. Lập danh sách thu chi các loại thuốc theo thời gian chỉ định( tháng hoặc năm) với các thành phần: ngày bán, mã thuốc, tên thuốc, đơn vị, đơn giá, số lượng ban đầu, số lượng bán, số lượng nhập, số lượng hiện hành, vào, thu, chi, tổng thu chi. Khi chọn vào chức năng này hệ thống yêu cầu chọn hình thức thống kê theo ngày,tuần, tháng hoặc năm sau đó nhân viên thống kê chọn hình thức thanh toán xong hệ thống yêu cầu nhập thời gian thống kê, rồi nhân viên thống kê nhập thời gian phù hợp xong hệ thống tìm và tính toán danh thu các loại thuốc trong thời gian quy định nếu thành công hệ thống sẽ trình bày kết quả thu được lên giao diện thống kê doanh thu.</w:t>
      </w:r>
    </w:p>
    <w:p w14:paraId="5DC51074" w14:textId="7A67C366" w:rsidR="00D55D3A" w:rsidRPr="001D5126" w:rsidRDefault="00C7217C" w:rsidP="001D5126">
      <w:pPr>
        <w:pStyle w:val="ListParagraph"/>
        <w:numPr>
          <w:ilvl w:val="0"/>
          <w:numId w:val="17"/>
        </w:numPr>
        <w:spacing w:before="0" w:after="160" w:line="360" w:lineRule="auto"/>
        <w:rPr>
          <w:szCs w:val="26"/>
        </w:rPr>
      </w:pPr>
      <w:r w:rsidRPr="001D5126">
        <w:rPr>
          <w:b/>
          <w:szCs w:val="26"/>
        </w:rPr>
        <w:t xml:space="preserve">Chức năng thống kê thông tin khách hàng – </w:t>
      </w:r>
      <w:r w:rsidRPr="001D5126">
        <w:rPr>
          <w:szCs w:val="26"/>
        </w:rPr>
        <w:t>cho phép hiển thị danh sách thông tin khách hàng(bệnh nhân), lập danh sách chứa thông tin những khách hàng từng mua thuốc tại bệnh viện. Khi chọn vào chức năng này hệ thống sẽ lấy danh sách thông tin khách hàng nếu thành công hệ thống sẽ hiển thị dan</w:t>
      </w:r>
      <w:r w:rsidR="00562B99" w:rsidRPr="001D5126">
        <w:rPr>
          <w:szCs w:val="26"/>
        </w:rPr>
        <w:t>h sách khách hàng lên giao diện</w:t>
      </w:r>
      <w:r w:rsidRPr="001D5126">
        <w:rPr>
          <w:szCs w:val="26"/>
        </w:rPr>
        <w:t xml:space="preserve"> thống kê.</w:t>
      </w:r>
    </w:p>
    <w:p w14:paraId="55073575" w14:textId="6C91FF42" w:rsidR="00C7217C" w:rsidRPr="001D5126" w:rsidRDefault="00001B90" w:rsidP="001D5126">
      <w:pPr>
        <w:pStyle w:val="Heading1"/>
        <w:spacing w:line="360" w:lineRule="auto"/>
      </w:pPr>
      <w:bookmarkStart w:id="13" w:name="_Toc200921810"/>
      <w:bookmarkEnd w:id="9"/>
      <w:bookmarkEnd w:id="10"/>
      <w:r w:rsidRPr="001D5126">
        <w:t>2. CÁC LOẠI YÊU CẦU</w:t>
      </w:r>
      <w:bookmarkEnd w:id="13"/>
    </w:p>
    <w:p w14:paraId="1DE9AA53" w14:textId="7EA7B951" w:rsidR="0028458D" w:rsidRPr="001D5126" w:rsidRDefault="005638E5" w:rsidP="001D5126">
      <w:pPr>
        <w:pStyle w:val="Heading2"/>
        <w:spacing w:line="360" w:lineRule="auto"/>
      </w:pPr>
      <w:bookmarkStart w:id="14" w:name="_Toc200921811"/>
      <w:r w:rsidRPr="001D5126">
        <w:t xml:space="preserve">2.1 </w:t>
      </w:r>
      <w:r w:rsidR="00C7217C" w:rsidRPr="001D5126">
        <w:t>Yêu cầu kinh doanh</w:t>
      </w:r>
      <w:bookmarkEnd w:id="14"/>
      <w:r w:rsidR="00C7217C" w:rsidRPr="001D5126">
        <w:t xml:space="preserve"> </w:t>
      </w:r>
    </w:p>
    <w:p w14:paraId="2B31932F" w14:textId="77777777" w:rsidR="0028458D" w:rsidRPr="001D5126" w:rsidRDefault="0028458D" w:rsidP="001D5126">
      <w:pPr>
        <w:spacing w:line="360" w:lineRule="auto"/>
      </w:pPr>
      <w:r w:rsidRPr="001D5126">
        <w:t xml:space="preserve">Xây dựng 1 phần mềm hỗ trợ việc quản lí quầy thuốc của bệnh viện, hệ thống tùy theo phân quyền tài khoản người dùng mà có thể sử dụng được một trong ba nhóm chức năng: </w:t>
      </w:r>
    </w:p>
    <w:p w14:paraId="27E83E21" w14:textId="2E06D94F" w:rsidR="0028458D" w:rsidRPr="001D5126" w:rsidRDefault="0028458D" w:rsidP="001D5126">
      <w:pPr>
        <w:spacing w:line="360" w:lineRule="auto"/>
      </w:pPr>
      <w:r w:rsidRPr="001D5126">
        <w:tab/>
        <w:t>- Quản lí thuốc</w:t>
      </w:r>
    </w:p>
    <w:p w14:paraId="13A4397B" w14:textId="0C518B87" w:rsidR="0028458D" w:rsidRPr="001D5126" w:rsidRDefault="0028458D" w:rsidP="001D5126">
      <w:pPr>
        <w:spacing w:line="360" w:lineRule="auto"/>
      </w:pPr>
      <w:r w:rsidRPr="001D5126">
        <w:tab/>
        <w:t>- Quản lí bán hàng</w:t>
      </w:r>
    </w:p>
    <w:p w14:paraId="037D4274" w14:textId="65521AE9" w:rsidR="0028458D" w:rsidRPr="001D5126" w:rsidRDefault="0028458D" w:rsidP="001D5126">
      <w:pPr>
        <w:spacing w:line="360" w:lineRule="auto"/>
      </w:pPr>
      <w:r w:rsidRPr="001D5126">
        <w:tab/>
        <w:t>- Báo cáo thống kê</w:t>
      </w:r>
    </w:p>
    <w:p w14:paraId="74746026" w14:textId="0CAB2CFD" w:rsidR="00C7217C" w:rsidRPr="001D5126" w:rsidRDefault="00E839E8" w:rsidP="001D5126">
      <w:pPr>
        <w:pStyle w:val="Heading2"/>
        <w:spacing w:line="360" w:lineRule="auto"/>
      </w:pPr>
      <w:bookmarkStart w:id="15" w:name="_Toc200921812"/>
      <w:r w:rsidRPr="001D5126">
        <w:lastRenderedPageBreak/>
        <w:t>2.2</w:t>
      </w:r>
      <w:r w:rsidR="005638E5" w:rsidRPr="001D5126">
        <w:t xml:space="preserve"> </w:t>
      </w:r>
      <w:r w:rsidR="00C7217C" w:rsidRPr="001D5126">
        <w:t>Yêu cầu người dùng</w:t>
      </w:r>
      <w:bookmarkEnd w:id="15"/>
    </w:p>
    <w:p w14:paraId="5A6F43A8" w14:textId="79969964" w:rsidR="00360D6A" w:rsidRPr="001D5126" w:rsidRDefault="00360D6A" w:rsidP="001D5126">
      <w:pPr>
        <w:pStyle w:val="Heading3"/>
        <w:spacing w:line="360" w:lineRule="auto"/>
      </w:pPr>
      <w:bookmarkStart w:id="16" w:name="_Toc200921813"/>
      <w:r w:rsidRPr="001D5126">
        <w:t>2.2.1 Xác định các Stackholder</w:t>
      </w:r>
      <w:bookmarkEnd w:id="16"/>
    </w:p>
    <w:p w14:paraId="293129A5" w14:textId="49041390" w:rsidR="00360D6A" w:rsidRPr="001D5126" w:rsidRDefault="00360D6A" w:rsidP="001D5126">
      <w:pPr>
        <w:spacing w:line="360" w:lineRule="auto"/>
        <w:ind w:firstLine="0"/>
      </w:pPr>
      <w:r w:rsidRPr="001D5126">
        <w:tab/>
        <w:t>- Khách hàng</w:t>
      </w:r>
    </w:p>
    <w:p w14:paraId="3C6F67A9" w14:textId="16CB17E4" w:rsidR="00360D6A" w:rsidRPr="001D5126" w:rsidRDefault="00360D6A" w:rsidP="001D5126">
      <w:pPr>
        <w:spacing w:line="360" w:lineRule="auto"/>
        <w:ind w:firstLine="0"/>
      </w:pPr>
      <w:r w:rsidRPr="001D5126">
        <w:tab/>
        <w:t xml:space="preserve">- </w:t>
      </w:r>
      <w:r w:rsidR="00A802A6" w:rsidRPr="001D5126">
        <w:t>Nhân viên</w:t>
      </w:r>
      <w:r w:rsidR="00562B99" w:rsidRPr="001D5126">
        <w:t xml:space="preserve"> q</w:t>
      </w:r>
      <w:r w:rsidRPr="001D5126">
        <w:t xml:space="preserve">uản lí thuốc </w:t>
      </w:r>
    </w:p>
    <w:p w14:paraId="7801D3C7" w14:textId="01CD4D81" w:rsidR="00360D6A" w:rsidRPr="001D5126" w:rsidRDefault="00360D6A" w:rsidP="001D5126">
      <w:pPr>
        <w:spacing w:line="360" w:lineRule="auto"/>
        <w:ind w:firstLine="0"/>
      </w:pPr>
      <w:r w:rsidRPr="001D5126">
        <w:tab/>
        <w:t xml:space="preserve">- </w:t>
      </w:r>
      <w:r w:rsidR="00A802A6" w:rsidRPr="001D5126">
        <w:t>Nhân viên</w:t>
      </w:r>
      <w:r w:rsidR="00562B99" w:rsidRPr="001D5126">
        <w:t xml:space="preserve"> bán </w:t>
      </w:r>
      <w:r w:rsidRPr="001D5126">
        <w:t>hàng</w:t>
      </w:r>
    </w:p>
    <w:p w14:paraId="4DFE025A" w14:textId="3BE4F994" w:rsidR="00360D6A" w:rsidRPr="001D5126" w:rsidRDefault="00A802A6" w:rsidP="001D5126">
      <w:pPr>
        <w:spacing w:line="360" w:lineRule="auto"/>
        <w:ind w:firstLine="0"/>
      </w:pPr>
      <w:r w:rsidRPr="001D5126">
        <w:tab/>
        <w:t>- Nhân viên</w:t>
      </w:r>
      <w:r w:rsidR="00562B99" w:rsidRPr="001D5126">
        <w:t xml:space="preserve"> b</w:t>
      </w:r>
      <w:r w:rsidR="00360D6A" w:rsidRPr="001D5126">
        <w:t>áo cáo thống kê</w:t>
      </w:r>
    </w:p>
    <w:p w14:paraId="3E26D239" w14:textId="575F191C" w:rsidR="00360D6A" w:rsidRPr="001D5126" w:rsidRDefault="00F015A2" w:rsidP="001D5126">
      <w:pPr>
        <w:pStyle w:val="Heading3"/>
        <w:spacing w:line="360" w:lineRule="auto"/>
      </w:pPr>
      <w:bookmarkStart w:id="17" w:name="_Toc200921814"/>
      <w:r w:rsidRPr="001D5126">
        <w:t xml:space="preserve">2.2.2 </w:t>
      </w:r>
      <w:r w:rsidR="00360D6A" w:rsidRPr="001D5126">
        <w:t>Các yêu cầu của từng Stackholder</w:t>
      </w:r>
      <w:bookmarkEnd w:id="17"/>
    </w:p>
    <w:p w14:paraId="5D36E79C" w14:textId="4B86A159" w:rsidR="00360D6A" w:rsidRPr="001D5126" w:rsidRDefault="00360D6A" w:rsidP="001D5126">
      <w:pPr>
        <w:spacing w:line="360" w:lineRule="auto"/>
        <w:ind w:firstLine="720"/>
        <w:rPr>
          <w:b/>
          <w:bCs/>
        </w:rPr>
      </w:pPr>
      <w:r w:rsidRPr="001D5126">
        <w:t xml:space="preserve">- </w:t>
      </w:r>
      <w:r w:rsidR="00A802A6" w:rsidRPr="001D5126">
        <w:rPr>
          <w:b/>
          <w:bCs/>
        </w:rPr>
        <w:t>Nhân viên</w:t>
      </w:r>
      <w:r w:rsidR="00562B99" w:rsidRPr="001D5126">
        <w:rPr>
          <w:b/>
          <w:bCs/>
        </w:rPr>
        <w:t xml:space="preserve"> q</w:t>
      </w:r>
      <w:r w:rsidRPr="001D5126">
        <w:rPr>
          <w:b/>
          <w:bCs/>
        </w:rPr>
        <w:t>uản lí thuốc:</w:t>
      </w:r>
    </w:p>
    <w:p w14:paraId="44614272" w14:textId="43F1D9FF" w:rsidR="00360D6A" w:rsidRPr="001D5126" w:rsidRDefault="00360D6A" w:rsidP="001D5126">
      <w:pPr>
        <w:spacing w:line="360" w:lineRule="auto"/>
        <w:ind w:firstLine="0"/>
        <w:rPr>
          <w:b/>
          <w:bCs/>
        </w:rPr>
      </w:pPr>
      <w:r w:rsidRPr="001D5126">
        <w:rPr>
          <w:b/>
          <w:bCs/>
        </w:rPr>
        <w:t>+ Nhập thuốc</w:t>
      </w:r>
      <w:r w:rsidRPr="001D5126">
        <w:t xml:space="preserve"> mã thuốc, tên thuốc, đơn vị thuốc, đơn giá, số lượng, nhà cung cấp, tổng tiền, số tiền dư thanh toán, hãng sản xuất, hạn sử dụng….</w:t>
      </w:r>
    </w:p>
    <w:p w14:paraId="7CEA0A7D" w14:textId="429B1CBD" w:rsidR="00360D6A" w:rsidRPr="001D5126" w:rsidRDefault="00360D6A" w:rsidP="001D5126">
      <w:pPr>
        <w:spacing w:line="360" w:lineRule="auto"/>
        <w:ind w:firstLine="0"/>
        <w:rPr>
          <w:b/>
          <w:bCs/>
        </w:rPr>
      </w:pPr>
      <w:r w:rsidRPr="001D5126">
        <w:rPr>
          <w:b/>
          <w:bCs/>
        </w:rPr>
        <w:t>+ Tìm kiếm thuốc</w:t>
      </w:r>
      <w:r w:rsidRPr="001D5126">
        <w:t xml:space="preserve"> : nhân viên nhập vào mã thuốc hoặc tên thuốc hoặc nhà sản xuất để thực hiện tìm kiếm thuốc, hệ thống tra cứu dữ liệu rồi hiển thị kết quả thuốc tìm kiếm và thông tin liên quan của thuốc, hoặc báo lỗi nếu không tìm được và cho nhân viên nhập lại hoặc thoát chức năng tìm kiếm thuốc.</w:t>
      </w:r>
    </w:p>
    <w:p w14:paraId="39A158D1" w14:textId="4F285F19" w:rsidR="00360D6A" w:rsidRPr="001D5126" w:rsidRDefault="00360D6A" w:rsidP="001D5126">
      <w:pPr>
        <w:spacing w:line="360" w:lineRule="auto"/>
        <w:ind w:firstLine="0"/>
      </w:pPr>
      <w:r w:rsidRPr="001D5126">
        <w:rPr>
          <w:b/>
          <w:bCs/>
        </w:rPr>
        <w:t>+ Kiểm tra danh mục đầu thuốc</w:t>
      </w:r>
      <w:r w:rsidRPr="001D5126">
        <w:t> : kiểm tra xem thuốc thuộc danh mục nào, các danh mục thuốc trong nhà thuốc và các loại thuốc cùng danh mục,… Khi chọn vào chức năng này hệ thống sẽ đưa ra giao diện cho nhân viên nhập tên thuốc hoặc mã thuốc để kiểm tra…</w:t>
      </w:r>
    </w:p>
    <w:p w14:paraId="7DD92A0E" w14:textId="1BF4AFE2" w:rsidR="00360D6A" w:rsidRPr="001D5126" w:rsidRDefault="00360D6A" w:rsidP="001D5126">
      <w:pPr>
        <w:spacing w:line="360" w:lineRule="auto"/>
        <w:ind w:firstLine="0"/>
      </w:pPr>
      <w:r w:rsidRPr="001D5126">
        <w:rPr>
          <w:b/>
          <w:bCs/>
        </w:rPr>
        <w:t>+ Kiểm tra tình trạng thuốc</w:t>
      </w:r>
      <w:r w:rsidRPr="001D5126">
        <w:t xml:space="preserve"> : cho phép kiểm tra được tình trạng thuốc trong nhà thuốc như: hạn sử dụng, thuốc còn hay hết, số lượng thuốc,… Khi chọn vào chức năng này hệ thống sẽ đưa ra giao diện cho nhân viên nhập mã thuốc và hệ thống kiểm tra rồi đưa ra màn kết quả tình trạng thuốc hoặc báo lỗi nếu mã thuốc nhập sai cho phép nhập lại hoặc kết thúc.</w:t>
      </w:r>
    </w:p>
    <w:p w14:paraId="19B691CF" w14:textId="664F41E3" w:rsidR="00360D6A" w:rsidRPr="001D5126" w:rsidRDefault="00360D6A" w:rsidP="001D5126">
      <w:pPr>
        <w:spacing w:line="360" w:lineRule="auto"/>
        <w:ind w:firstLine="0"/>
        <w:rPr>
          <w:b/>
          <w:bCs/>
        </w:rPr>
      </w:pPr>
      <w:r w:rsidRPr="001D5126">
        <w:tab/>
        <w:t xml:space="preserve">- </w:t>
      </w:r>
      <w:r w:rsidR="00A802A6" w:rsidRPr="001D5126">
        <w:rPr>
          <w:b/>
          <w:bCs/>
        </w:rPr>
        <w:t>Nhân viên</w:t>
      </w:r>
      <w:r w:rsidR="00562B99" w:rsidRPr="001D5126">
        <w:rPr>
          <w:b/>
          <w:bCs/>
        </w:rPr>
        <w:t xml:space="preserve"> b</w:t>
      </w:r>
      <w:r w:rsidRPr="001D5126">
        <w:rPr>
          <w:b/>
          <w:bCs/>
        </w:rPr>
        <w:t>án hàng :</w:t>
      </w:r>
    </w:p>
    <w:p w14:paraId="0C046647" w14:textId="32ACFD9A" w:rsidR="00360D6A" w:rsidRPr="001D5126" w:rsidRDefault="00360D6A" w:rsidP="001D5126">
      <w:pPr>
        <w:spacing w:line="360" w:lineRule="auto"/>
        <w:ind w:firstLine="0"/>
        <w:rPr>
          <w:b/>
          <w:bCs/>
        </w:rPr>
      </w:pPr>
      <w:r w:rsidRPr="001D5126">
        <w:rPr>
          <w:b/>
          <w:bCs/>
        </w:rPr>
        <w:t xml:space="preserve">+ Kiểm tra thông tin khách hàng : </w:t>
      </w:r>
      <w:r w:rsidRPr="001D5126">
        <w:t>cho phép kiểm tra được xem thông tin của khách hàng như mã KH, tên KH, CMND, địa chỉ, nguyên nhân bệnh, khách mua thuốc theo kê đơn hay mua thuốc theo toa thuốc. …</w:t>
      </w:r>
    </w:p>
    <w:p w14:paraId="1FD46E7D" w14:textId="34158C4E" w:rsidR="00360D6A" w:rsidRPr="001D5126" w:rsidRDefault="00360D6A" w:rsidP="001D5126">
      <w:pPr>
        <w:spacing w:line="360" w:lineRule="auto"/>
        <w:ind w:firstLine="0"/>
        <w:rPr>
          <w:b/>
          <w:bCs/>
        </w:rPr>
      </w:pPr>
      <w:r w:rsidRPr="001D5126">
        <w:rPr>
          <w:b/>
          <w:bCs/>
        </w:rPr>
        <w:lastRenderedPageBreak/>
        <w:t xml:space="preserve">+ Quản lí doanh thu : </w:t>
      </w:r>
      <w:r w:rsidRPr="001D5126">
        <w:t>trong giao diện có những nút chức năng cho người dùng chọn để quản lí thông tin thu chi: thu chi theo ca làm việc, thu chi theo tên nhân viên bán thuốc, thu chi theo toa thuốc của bác sĩ…</w:t>
      </w:r>
    </w:p>
    <w:p w14:paraId="339F69D5" w14:textId="64CB1BEF" w:rsidR="00360D6A" w:rsidRPr="001D5126" w:rsidRDefault="00360D6A" w:rsidP="001D5126">
      <w:pPr>
        <w:spacing w:line="360" w:lineRule="auto"/>
        <w:ind w:firstLine="0"/>
        <w:rPr>
          <w:b/>
          <w:bCs/>
        </w:rPr>
      </w:pPr>
      <w:r w:rsidRPr="001D5126">
        <w:rPr>
          <w:b/>
          <w:bCs/>
        </w:rPr>
        <w:t>+ Quãn lí thông tin bán thuốc kê đơn :</w:t>
      </w:r>
      <w:r w:rsidRPr="001D5126">
        <w:t xml:space="preserve"> cho phép quản lí được thông tin bán thuốc kê đơn của khách hàng giúp nhân viên trong việc bán thuốc, kiểm tra thông tin bán thuốc kê đơn kiểm tra được thông tin của khách hàng, kiểm tra nguyên nhân bệnh để nhân viên bán hàng lấy thuốc theo kê đơn sẵn của khách hàng. ..</w:t>
      </w:r>
    </w:p>
    <w:p w14:paraId="05ABE19B" w14:textId="0292D93E" w:rsidR="00360D6A" w:rsidRPr="001D5126" w:rsidRDefault="00360D6A" w:rsidP="001D5126">
      <w:pPr>
        <w:spacing w:line="360" w:lineRule="auto"/>
        <w:ind w:firstLine="0"/>
      </w:pPr>
      <w:r w:rsidRPr="001D5126">
        <w:rPr>
          <w:b/>
        </w:rPr>
        <w:t>+ quản lí thông tin bán thuốc không theo kê đơn:</w:t>
      </w:r>
      <w:r w:rsidRPr="001D5126">
        <w:t xml:space="preserve"> phép kiểm tra thông tin bán thuốc không kê đơn xem được toa thuốc của khách và bán thuốc theo toa của khách hàng mua. Khi chọn vào chức năng này hệ thống hiển thị form để nhân viên nhập mã khách hàng, hệ thống tra cứu thông tin nhập vào nếu thông tin chính xác thì hệ thống hiển thị giao diện thông tin toa thuốc chi tiết của khách hàng, nếu thông tin nhập vào không có trong dữ liệu thì hệ thống báo lỗi và cho nhân viên nhập lại, sau đó nhân viên xác nhận việc bán thuốc cho khách hàng theo toa thuốc của họ mua.</w:t>
      </w:r>
    </w:p>
    <w:p w14:paraId="325847F6" w14:textId="4098217C" w:rsidR="00360D6A" w:rsidRPr="001D5126" w:rsidRDefault="00360D6A" w:rsidP="001D5126">
      <w:pPr>
        <w:spacing w:line="360" w:lineRule="auto"/>
        <w:ind w:firstLine="720"/>
        <w:rPr>
          <w:b/>
        </w:rPr>
      </w:pPr>
      <w:r w:rsidRPr="001D5126">
        <w:rPr>
          <w:b/>
        </w:rPr>
        <w:t xml:space="preserve">- </w:t>
      </w:r>
      <w:r w:rsidR="00A802A6" w:rsidRPr="001D5126">
        <w:rPr>
          <w:b/>
        </w:rPr>
        <w:t>Nhân viên</w:t>
      </w:r>
      <w:r w:rsidR="00562B99" w:rsidRPr="001D5126">
        <w:rPr>
          <w:b/>
        </w:rPr>
        <w:t xml:space="preserve"> b</w:t>
      </w:r>
      <w:r w:rsidRPr="001D5126">
        <w:rPr>
          <w:b/>
        </w:rPr>
        <w:t>áo cáo thống kê :</w:t>
      </w:r>
    </w:p>
    <w:p w14:paraId="7FCD87BF" w14:textId="521EAAB5" w:rsidR="00360D6A" w:rsidRPr="001D5126" w:rsidRDefault="00360D6A" w:rsidP="001D5126">
      <w:pPr>
        <w:spacing w:line="360" w:lineRule="auto"/>
        <w:ind w:firstLine="0"/>
      </w:pPr>
      <w:r w:rsidRPr="001D5126">
        <w:rPr>
          <w:b/>
        </w:rPr>
        <w:t>+ thống kê tổng số lượng thuốc đã bán</w:t>
      </w:r>
      <w:r w:rsidRPr="001D5126">
        <w:t xml:space="preserve"> : cho phép lập danh sách các loại thuốc đã bán được trong ngày, tuần, tháng, năm. tạo 1 bảng thống kê tất cả các loại thuốc có trong hệ thống, sau đó cho biết số lượng đã bán đi của từng loại trong thời gian chỉ định với các thành phần: ngày, mã thuốc, tên thuốc, số lượng đã ban, số lượng còn lại, đơn vị, đơn giá, tổng tiền bán thuốc. Khi chọn vào chức năng này hệ thống sẽ đưa ra giao diện yêu cầu chọn hình thức thống kê, nhân viên thống kê chọn hình thức thống kê xong hệ thống yêu cầu nhân viên nhập thời gian cần thống kê, nhân viên thống kê nhập thời gian muốn thống kê, hệ thống bắt đầu tạo danh sách. Nếu thành công hệ thống sẽ đưa danh sách lên giao diện Bảng thống kê thuốc đã bán, nếu không tạo được danh sách hệ thống sẽ báo lỗi không thể tạo thống kê.</w:t>
      </w:r>
    </w:p>
    <w:p w14:paraId="0ADDB35C" w14:textId="519E340B" w:rsidR="00360D6A" w:rsidRPr="001D5126" w:rsidRDefault="0028458D" w:rsidP="001D5126">
      <w:pPr>
        <w:spacing w:line="360" w:lineRule="auto"/>
        <w:ind w:firstLine="0"/>
      </w:pPr>
      <w:r w:rsidRPr="001D5126">
        <w:rPr>
          <w:b/>
        </w:rPr>
        <w:t xml:space="preserve">+ </w:t>
      </w:r>
      <w:r w:rsidR="00360D6A" w:rsidRPr="001D5126">
        <w:rPr>
          <w:b/>
        </w:rPr>
        <w:t>thống kê thuốc hết hạn</w:t>
      </w:r>
      <w:r w:rsidR="00360D6A" w:rsidRPr="001D5126">
        <w:t xml:space="preserve"> :cho phép lập danh sách các loại thuốc hết hạn, lọc ra danh sách các loại thuốc có hạn sử dụng( ngày hết hạn) nhỏ hơn ngày hiện hành, gồm các thành phần: mã thuốc, tên thuốc, đơn vị, số lượng, nhà cung cấp, hạn sử dụng. Khi nhấp chọn chức năng này hệ thống sẽ tìm và lọc ra các loại thuốc có hạn sử dụng nhỏ hơn </w:t>
      </w:r>
      <w:r w:rsidR="00360D6A" w:rsidRPr="001D5126">
        <w:lastRenderedPageBreak/>
        <w:t>ngày hiện hành sau đó nếu thành công, hệ thống sẽ trình bày danh sách lên giao diện bảng thống kê thuốc hết hạn, nếu việc tìm kiếm thất bại hoặc không có thuốc hết hạn hệ thống sẽ báo lỗi tìm kiếm hoặc không có thuốc hết hạn.</w:t>
      </w:r>
    </w:p>
    <w:p w14:paraId="76368565" w14:textId="420EB2CD" w:rsidR="00360D6A" w:rsidRPr="001D5126" w:rsidRDefault="0028458D" w:rsidP="001D5126">
      <w:pPr>
        <w:spacing w:line="360" w:lineRule="auto"/>
        <w:ind w:firstLine="0"/>
      </w:pPr>
      <w:r w:rsidRPr="001D5126">
        <w:rPr>
          <w:b/>
        </w:rPr>
        <w:t xml:space="preserve">+ </w:t>
      </w:r>
      <w:r w:rsidR="00360D6A" w:rsidRPr="001D5126">
        <w:rPr>
          <w:b/>
        </w:rPr>
        <w:t>thống kê thuốc mới nhập :</w:t>
      </w:r>
      <w:r w:rsidR="00360D6A" w:rsidRPr="001D5126">
        <w:t>cho phép Hiển thị danh sách thuốc mới nhập theo ngày cho trước, lấy danh sách thuốc mới nhập trong ngày hiện hành, với các thành phần: mã thuốc, tên thuốc, nhà cung cấp, đơn vị, sô lượng. Khi chọn vào chức năng này hệ thống yêu cầu nhập vào ngày muốn thống kê(mặc định là ngày hiện hành), nhân viên thống kê nhập vào ngày muốn thống kê xong hệ thống sẽ lấy danh sách thuốc mới nhập theo ngày cho trước. Nếu lấy danh sách thành công hệ thống sẽ hiển thị danh sách lên giao diện thống kê, nếu không tìm được, hệ thống sẽ báo không tìm thấy hoặc báo hết thuốc.</w:t>
      </w:r>
    </w:p>
    <w:p w14:paraId="24A85DA4" w14:textId="156E3C70" w:rsidR="00360D6A" w:rsidRPr="001D5126" w:rsidRDefault="0028458D" w:rsidP="001D5126">
      <w:pPr>
        <w:spacing w:line="360" w:lineRule="auto"/>
        <w:ind w:firstLine="0"/>
      </w:pPr>
      <w:r w:rsidRPr="001D5126">
        <w:rPr>
          <w:b/>
        </w:rPr>
        <w:t xml:space="preserve">+ </w:t>
      </w:r>
      <w:r w:rsidR="00360D6A" w:rsidRPr="001D5126">
        <w:rPr>
          <w:b/>
        </w:rPr>
        <w:t>thống kê doanh thu :</w:t>
      </w:r>
      <w:r w:rsidR="00360D6A" w:rsidRPr="001D5126">
        <w:t>cho phép lập được bảng thống kế doanh thu theo ngày, tuần,tháng hoặc năm. Lập danh sách thu chi các loại thuốc theo thời gian chỉ định( tháng hoặc năm) với các thành phần: ngày bán, mã thuốc, tên thuốc, đơn vị, đơn giá, số lượng ban đầu, số lượng bán, số lượng nhập, số lượng hiện hành, vào, thu, chi, tổng thu chi. Khi chọn vào chức năng này hệ thống yêu cầu chọn hình thức thống kê theo ngày,tuần, tháng hoặc năm sau đó nhân viên thống kê chọn hình thức thanh toán xong hệ thống yêu cầu nhập thời gian thống kê, rồi nhân viên thống kê nhập thời gian phù hợp xong hệ thống tìm và tính toán danh thu các loại thuốc trong thời gian quy định nếu thành công hệ thống sẽ trình bày kết quả thu được lên giao diện thống kê doanh thu.</w:t>
      </w:r>
    </w:p>
    <w:p w14:paraId="6B7DFE66" w14:textId="4FAD2BFC" w:rsidR="00360D6A" w:rsidRPr="001D5126" w:rsidRDefault="0028458D" w:rsidP="001D5126">
      <w:pPr>
        <w:spacing w:line="360" w:lineRule="auto"/>
        <w:ind w:firstLine="0"/>
        <w:rPr>
          <w:bCs/>
        </w:rPr>
      </w:pPr>
      <w:r w:rsidRPr="001D5126">
        <w:rPr>
          <w:b/>
        </w:rPr>
        <w:t xml:space="preserve">+ </w:t>
      </w:r>
      <w:r w:rsidR="00360D6A" w:rsidRPr="001D5126">
        <w:rPr>
          <w:b/>
        </w:rPr>
        <w:t xml:space="preserve">Thống kê thông tin khách hàng : </w:t>
      </w:r>
      <w:r w:rsidR="00360D6A" w:rsidRPr="001D5126">
        <w:t>cho phép hiển thị danh sách thông tin khách hàng(bệnh nhân), lập danh sách chứa thông tin những khách hàng từng mua thuốc tại bệnh viện. Khi chọn vào chức năng này hệ thống sẽ lấy danh sách thông tin khách hàng nếu thành công hệ thống sẽ hiển thị danh sách khách hàng lên giao dienj thống kê.</w:t>
      </w:r>
      <w:r w:rsidR="00360D6A" w:rsidRPr="001D5126">
        <w:rPr>
          <w:b/>
        </w:rPr>
        <w:t xml:space="preserve"> </w:t>
      </w:r>
    </w:p>
    <w:p w14:paraId="32521F2A" w14:textId="107421AD" w:rsidR="00C7217C" w:rsidRPr="001D5126" w:rsidRDefault="00E839E8" w:rsidP="001D5126">
      <w:pPr>
        <w:pStyle w:val="Heading2"/>
        <w:spacing w:line="360" w:lineRule="auto"/>
      </w:pPr>
      <w:bookmarkStart w:id="18" w:name="_Toc200921815"/>
      <w:r w:rsidRPr="001D5126">
        <w:t>2.3</w:t>
      </w:r>
      <w:r w:rsidR="005638E5" w:rsidRPr="001D5126">
        <w:t xml:space="preserve"> </w:t>
      </w:r>
      <w:r w:rsidR="00C7217C" w:rsidRPr="001D5126">
        <w:t>Yêu cầu hệ thống</w:t>
      </w:r>
      <w:bookmarkEnd w:id="18"/>
    </w:p>
    <w:p w14:paraId="13825272" w14:textId="0E44C5A7" w:rsidR="00C7217C" w:rsidRPr="001D5126" w:rsidRDefault="00E839E8" w:rsidP="001D5126">
      <w:pPr>
        <w:pStyle w:val="Heading3"/>
        <w:spacing w:line="360" w:lineRule="auto"/>
      </w:pPr>
      <w:bookmarkStart w:id="19" w:name="_Toc200921816"/>
      <w:r w:rsidRPr="001D5126">
        <w:t>2.3.1</w:t>
      </w:r>
      <w:r w:rsidR="00001B90" w:rsidRPr="001D5126">
        <w:t xml:space="preserve"> </w:t>
      </w:r>
      <w:r w:rsidR="00C7217C" w:rsidRPr="001D5126">
        <w:t>Yêu cầu chức năng (functional Requirements)</w:t>
      </w:r>
      <w:bookmarkEnd w:id="19"/>
    </w:p>
    <w:p w14:paraId="7F5F45D2" w14:textId="3D3A3049" w:rsidR="00562B99" w:rsidRPr="001D5126" w:rsidRDefault="00562B99" w:rsidP="001D5126">
      <w:pPr>
        <w:pStyle w:val="Heading4"/>
        <w:spacing w:line="360" w:lineRule="auto"/>
      </w:pPr>
      <w:r w:rsidRPr="001D5126">
        <w:t>2.3.1.1 Sơ đồ chức năng của hệ thống</w:t>
      </w:r>
    </w:p>
    <w:p w14:paraId="5E9C2F1C" w14:textId="14D6CFF8" w:rsidR="00C7217C" w:rsidRPr="001D5126" w:rsidRDefault="00D277C4" w:rsidP="001D5126">
      <w:pPr>
        <w:spacing w:line="360" w:lineRule="auto"/>
        <w:ind w:firstLine="0"/>
        <w:rPr>
          <w:szCs w:val="26"/>
        </w:rPr>
      </w:pPr>
      <w:r w:rsidRPr="001D5126">
        <w:rPr>
          <w:noProof/>
          <w:szCs w:val="26"/>
        </w:rPr>
        <w:lastRenderedPageBreak/>
        <w:drawing>
          <wp:inline distT="0" distB="0" distL="0" distR="0" wp14:anchorId="0FF51E5C" wp14:editId="0FEC5FCB">
            <wp:extent cx="5732145" cy="1899285"/>
            <wp:effectExtent l="0" t="0" r="1905" b="571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899285"/>
                    </a:xfrm>
                    <a:prstGeom prst="rect">
                      <a:avLst/>
                    </a:prstGeom>
                  </pic:spPr>
                </pic:pic>
              </a:graphicData>
            </a:graphic>
          </wp:inline>
        </w:drawing>
      </w:r>
    </w:p>
    <w:p w14:paraId="5EBB86F2" w14:textId="6D7EA419" w:rsidR="00562B99" w:rsidRPr="001D5126" w:rsidRDefault="00562B99" w:rsidP="001D5126">
      <w:pPr>
        <w:pStyle w:val="Heading4"/>
        <w:spacing w:line="360" w:lineRule="auto"/>
      </w:pPr>
      <w:r w:rsidRPr="001D5126">
        <w:t>2.3.1.2 Các chức năng của hệ thống</w:t>
      </w:r>
    </w:p>
    <w:p w14:paraId="28C836B1" w14:textId="58DEB874" w:rsidR="00C7217C" w:rsidRPr="001D5126" w:rsidRDefault="00D277C4" w:rsidP="001D5126">
      <w:pPr>
        <w:pStyle w:val="ListParagraph"/>
        <w:numPr>
          <w:ilvl w:val="0"/>
          <w:numId w:val="16"/>
        </w:numPr>
        <w:spacing w:before="0" w:after="160" w:line="360" w:lineRule="auto"/>
        <w:rPr>
          <w:b/>
          <w:szCs w:val="26"/>
          <w:u w:val="single"/>
        </w:rPr>
      </w:pPr>
      <w:r w:rsidRPr="001D5126">
        <w:rPr>
          <w:b/>
          <w:szCs w:val="26"/>
          <w:u w:val="single"/>
        </w:rPr>
        <w:t>Bộ phận quản lí thuốc (</w:t>
      </w:r>
      <w:r w:rsidR="00C7217C" w:rsidRPr="001D5126">
        <w:rPr>
          <w:b/>
          <w:szCs w:val="26"/>
          <w:u w:val="single"/>
        </w:rPr>
        <w:t>Nhân viên quản lí thuốc</w:t>
      </w:r>
      <w:r w:rsidRPr="001D5126">
        <w:rPr>
          <w:b/>
          <w:szCs w:val="26"/>
          <w:u w:val="single"/>
        </w:rPr>
        <w:t>)</w:t>
      </w:r>
      <w:r w:rsidR="00C7217C" w:rsidRPr="001D5126">
        <w:rPr>
          <w:b/>
          <w:szCs w:val="26"/>
          <w:u w:val="single"/>
        </w:rPr>
        <w:t>:</w:t>
      </w:r>
    </w:p>
    <w:p w14:paraId="6B01D2AD" w14:textId="029022E8" w:rsidR="00C7217C" w:rsidRPr="001D5126" w:rsidRDefault="00C7217C" w:rsidP="001D5126">
      <w:pPr>
        <w:pStyle w:val="ListParagraph"/>
        <w:numPr>
          <w:ilvl w:val="0"/>
          <w:numId w:val="17"/>
        </w:numPr>
        <w:spacing w:before="0" w:after="160" w:line="360" w:lineRule="auto"/>
        <w:rPr>
          <w:szCs w:val="26"/>
        </w:rPr>
      </w:pPr>
      <w:r w:rsidRPr="001D5126">
        <w:rPr>
          <w:szCs w:val="26"/>
        </w:rPr>
        <w:t>Đăng nhập/</w:t>
      </w:r>
      <w:r w:rsidR="00562B99" w:rsidRPr="001D5126">
        <w:rPr>
          <w:szCs w:val="26"/>
        </w:rPr>
        <w:t xml:space="preserve"> đ</w:t>
      </w:r>
      <w:r w:rsidRPr="001D5126">
        <w:rPr>
          <w:szCs w:val="26"/>
        </w:rPr>
        <w:t xml:space="preserve">ăng xuất tài khoản </w:t>
      </w:r>
    </w:p>
    <w:p w14:paraId="3FFC2EBC" w14:textId="2BFC8AF6" w:rsidR="00C7217C" w:rsidRPr="001D5126" w:rsidRDefault="00C7217C" w:rsidP="001D5126">
      <w:pPr>
        <w:pStyle w:val="ListParagraph"/>
        <w:numPr>
          <w:ilvl w:val="0"/>
          <w:numId w:val="17"/>
        </w:numPr>
        <w:spacing w:before="0" w:after="160" w:line="360" w:lineRule="auto"/>
        <w:rPr>
          <w:szCs w:val="26"/>
        </w:rPr>
      </w:pPr>
      <w:r w:rsidRPr="001D5126">
        <w:rPr>
          <w:szCs w:val="26"/>
        </w:rPr>
        <w:t>C</w:t>
      </w:r>
      <w:r w:rsidR="00562B99" w:rsidRPr="001D5126">
        <w:rPr>
          <w:szCs w:val="26"/>
        </w:rPr>
        <w:t>hức năng n</w:t>
      </w:r>
      <w:r w:rsidRPr="001D5126">
        <w:rPr>
          <w:szCs w:val="26"/>
        </w:rPr>
        <w:t>hập thuốc</w:t>
      </w:r>
    </w:p>
    <w:p w14:paraId="4899ADC0" w14:textId="25E70805" w:rsidR="00C7217C" w:rsidRPr="001D5126" w:rsidRDefault="00C7217C" w:rsidP="001D5126">
      <w:pPr>
        <w:pStyle w:val="ListParagraph"/>
        <w:numPr>
          <w:ilvl w:val="0"/>
          <w:numId w:val="17"/>
        </w:numPr>
        <w:spacing w:before="0" w:after="160" w:line="360" w:lineRule="auto"/>
        <w:rPr>
          <w:szCs w:val="26"/>
        </w:rPr>
      </w:pPr>
      <w:r w:rsidRPr="001D5126">
        <w:rPr>
          <w:szCs w:val="26"/>
        </w:rPr>
        <w:t xml:space="preserve">Chức năng </w:t>
      </w:r>
      <w:r w:rsidR="00562B99" w:rsidRPr="001D5126">
        <w:rPr>
          <w:szCs w:val="26"/>
        </w:rPr>
        <w:t>t</w:t>
      </w:r>
      <w:r w:rsidRPr="001D5126">
        <w:rPr>
          <w:szCs w:val="26"/>
        </w:rPr>
        <w:t>ìm kiếm thuốc</w:t>
      </w:r>
    </w:p>
    <w:p w14:paraId="4AAB7538" w14:textId="4D0CAF86" w:rsidR="00C7217C" w:rsidRPr="001D5126" w:rsidRDefault="00562B99" w:rsidP="001D5126">
      <w:pPr>
        <w:pStyle w:val="ListParagraph"/>
        <w:numPr>
          <w:ilvl w:val="0"/>
          <w:numId w:val="17"/>
        </w:numPr>
        <w:spacing w:before="0" w:after="160" w:line="360" w:lineRule="auto"/>
        <w:rPr>
          <w:szCs w:val="26"/>
        </w:rPr>
      </w:pPr>
      <w:r w:rsidRPr="001D5126">
        <w:rPr>
          <w:szCs w:val="26"/>
        </w:rPr>
        <w:t>Chức năng k</w:t>
      </w:r>
      <w:r w:rsidR="00C7217C" w:rsidRPr="001D5126">
        <w:rPr>
          <w:szCs w:val="26"/>
        </w:rPr>
        <w:t>iểm tra danh mục đầu thuốc</w:t>
      </w:r>
    </w:p>
    <w:p w14:paraId="2EBCB059" w14:textId="1B08E37A" w:rsidR="00C7217C" w:rsidRPr="001D5126" w:rsidRDefault="00562B99" w:rsidP="001D5126">
      <w:pPr>
        <w:pStyle w:val="ListParagraph"/>
        <w:numPr>
          <w:ilvl w:val="0"/>
          <w:numId w:val="17"/>
        </w:numPr>
        <w:spacing w:before="0" w:after="160" w:line="360" w:lineRule="auto"/>
        <w:rPr>
          <w:szCs w:val="26"/>
        </w:rPr>
      </w:pPr>
      <w:r w:rsidRPr="001D5126">
        <w:rPr>
          <w:szCs w:val="26"/>
        </w:rPr>
        <w:t>Chức năng k</w:t>
      </w:r>
      <w:r w:rsidR="00C7217C" w:rsidRPr="001D5126">
        <w:rPr>
          <w:szCs w:val="26"/>
        </w:rPr>
        <w:t xml:space="preserve">iểm tra tình trạng thuốc </w:t>
      </w:r>
    </w:p>
    <w:p w14:paraId="17C6195B" w14:textId="601ABBD3" w:rsidR="00C7217C" w:rsidRPr="001D5126" w:rsidRDefault="00D277C4" w:rsidP="001D5126">
      <w:pPr>
        <w:pStyle w:val="ListParagraph"/>
        <w:numPr>
          <w:ilvl w:val="0"/>
          <w:numId w:val="16"/>
        </w:numPr>
        <w:spacing w:before="0" w:after="160" w:line="360" w:lineRule="auto"/>
        <w:rPr>
          <w:b/>
          <w:szCs w:val="26"/>
          <w:u w:val="single"/>
        </w:rPr>
      </w:pPr>
      <w:r w:rsidRPr="001D5126">
        <w:rPr>
          <w:b/>
          <w:szCs w:val="26"/>
          <w:u w:val="single"/>
        </w:rPr>
        <w:t>Bộ phận bán hàng (</w:t>
      </w:r>
      <w:r w:rsidR="00C7217C" w:rsidRPr="001D5126">
        <w:rPr>
          <w:b/>
          <w:szCs w:val="26"/>
          <w:u w:val="single"/>
        </w:rPr>
        <w:t>Nhân viên bán hàng</w:t>
      </w:r>
      <w:r w:rsidRPr="001D5126">
        <w:rPr>
          <w:b/>
          <w:szCs w:val="26"/>
          <w:u w:val="single"/>
        </w:rPr>
        <w:t>)</w:t>
      </w:r>
      <w:r w:rsidR="00C7217C" w:rsidRPr="001D5126">
        <w:rPr>
          <w:b/>
          <w:szCs w:val="26"/>
          <w:u w:val="single"/>
        </w:rPr>
        <w:t>:</w:t>
      </w:r>
    </w:p>
    <w:p w14:paraId="25C7756D" w14:textId="28B0C967" w:rsidR="00C7217C" w:rsidRPr="001D5126" w:rsidRDefault="00C7217C" w:rsidP="001D5126">
      <w:pPr>
        <w:pStyle w:val="ListParagraph"/>
        <w:numPr>
          <w:ilvl w:val="0"/>
          <w:numId w:val="17"/>
        </w:numPr>
        <w:spacing w:before="0" w:after="160" w:line="360" w:lineRule="auto"/>
        <w:rPr>
          <w:szCs w:val="26"/>
        </w:rPr>
      </w:pPr>
      <w:r w:rsidRPr="001D5126">
        <w:rPr>
          <w:szCs w:val="26"/>
        </w:rPr>
        <w:t>Đăng nhập/</w:t>
      </w:r>
      <w:r w:rsidR="00562B99" w:rsidRPr="001D5126">
        <w:rPr>
          <w:szCs w:val="26"/>
        </w:rPr>
        <w:t xml:space="preserve"> </w:t>
      </w:r>
      <w:r w:rsidRPr="001D5126">
        <w:rPr>
          <w:szCs w:val="26"/>
        </w:rPr>
        <w:t>đăng xuất tài khoản.</w:t>
      </w:r>
    </w:p>
    <w:p w14:paraId="6FF0A75E" w14:textId="171F43AC" w:rsidR="00C7217C" w:rsidRPr="001D5126" w:rsidRDefault="00562B99" w:rsidP="001D5126">
      <w:pPr>
        <w:pStyle w:val="ListParagraph"/>
        <w:numPr>
          <w:ilvl w:val="0"/>
          <w:numId w:val="17"/>
        </w:numPr>
        <w:spacing w:before="0" w:after="160" w:line="360" w:lineRule="auto"/>
        <w:rPr>
          <w:szCs w:val="26"/>
        </w:rPr>
      </w:pPr>
      <w:r w:rsidRPr="001D5126">
        <w:rPr>
          <w:szCs w:val="26"/>
        </w:rPr>
        <w:t>Chức năng k</w:t>
      </w:r>
      <w:r w:rsidR="00C7217C" w:rsidRPr="001D5126">
        <w:rPr>
          <w:szCs w:val="26"/>
        </w:rPr>
        <w:t>iểm tra thông tin khách hàng</w:t>
      </w:r>
    </w:p>
    <w:p w14:paraId="7E51BA01"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 xml:space="preserve">Chức năng quản lí doanh thu </w:t>
      </w:r>
    </w:p>
    <w:p w14:paraId="2059B81E"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 xml:space="preserve">Chức năng quản lí thông tin bán thuốc kê đơn </w:t>
      </w:r>
    </w:p>
    <w:p w14:paraId="2CF92533"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 xml:space="preserve">Chức năng quản lí thông tin bán thuốc không theo kê đơn </w:t>
      </w:r>
    </w:p>
    <w:p w14:paraId="6D14E83F" w14:textId="618D7D85" w:rsidR="00C7217C" w:rsidRPr="001D5126" w:rsidRDefault="00D277C4" w:rsidP="001D5126">
      <w:pPr>
        <w:pStyle w:val="ListParagraph"/>
        <w:numPr>
          <w:ilvl w:val="0"/>
          <w:numId w:val="16"/>
        </w:numPr>
        <w:spacing w:before="0" w:after="160" w:line="360" w:lineRule="auto"/>
        <w:rPr>
          <w:b/>
          <w:szCs w:val="26"/>
          <w:u w:val="single"/>
        </w:rPr>
      </w:pPr>
      <w:r w:rsidRPr="001D5126">
        <w:rPr>
          <w:b/>
          <w:szCs w:val="26"/>
          <w:u w:val="single"/>
        </w:rPr>
        <w:t>Bộ phận báo cáo thống kê (Nhân viên báo cáo thống kê)</w:t>
      </w:r>
      <w:r w:rsidR="00C7217C" w:rsidRPr="001D5126">
        <w:rPr>
          <w:b/>
          <w:szCs w:val="26"/>
          <w:u w:val="single"/>
        </w:rPr>
        <w:t>:</w:t>
      </w:r>
    </w:p>
    <w:p w14:paraId="561EA71B" w14:textId="231E4B78" w:rsidR="00C7217C" w:rsidRPr="001D5126" w:rsidRDefault="00C7217C" w:rsidP="001D5126">
      <w:pPr>
        <w:pStyle w:val="ListParagraph"/>
        <w:numPr>
          <w:ilvl w:val="0"/>
          <w:numId w:val="17"/>
        </w:numPr>
        <w:spacing w:before="0" w:after="160" w:line="360" w:lineRule="auto"/>
        <w:rPr>
          <w:szCs w:val="26"/>
        </w:rPr>
      </w:pPr>
      <w:r w:rsidRPr="001D5126">
        <w:rPr>
          <w:szCs w:val="26"/>
        </w:rPr>
        <w:t>Đăng nhập/</w:t>
      </w:r>
      <w:r w:rsidR="00562B99" w:rsidRPr="001D5126">
        <w:rPr>
          <w:szCs w:val="26"/>
        </w:rPr>
        <w:t xml:space="preserve"> </w:t>
      </w:r>
      <w:r w:rsidRPr="001D5126">
        <w:rPr>
          <w:szCs w:val="26"/>
        </w:rPr>
        <w:t>đăng xuất tài khoản</w:t>
      </w:r>
      <w:r w:rsidRPr="001D5126">
        <w:rPr>
          <w:b/>
          <w:szCs w:val="26"/>
        </w:rPr>
        <w:t xml:space="preserve"> </w:t>
      </w:r>
    </w:p>
    <w:p w14:paraId="5C41F4A9" w14:textId="3C30A3CE" w:rsidR="00D277C4" w:rsidRPr="001D5126" w:rsidRDefault="00D277C4" w:rsidP="001D5126">
      <w:pPr>
        <w:pStyle w:val="ListParagraph"/>
        <w:numPr>
          <w:ilvl w:val="0"/>
          <w:numId w:val="17"/>
        </w:numPr>
        <w:spacing w:before="0" w:after="160" w:line="360" w:lineRule="auto"/>
        <w:rPr>
          <w:szCs w:val="26"/>
        </w:rPr>
      </w:pPr>
      <w:r w:rsidRPr="001D5126">
        <w:rPr>
          <w:szCs w:val="26"/>
        </w:rPr>
        <w:t>Chức năng thống kê thông tin khách hàng</w:t>
      </w:r>
    </w:p>
    <w:p w14:paraId="70FD9823"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 xml:space="preserve">Chức năng thống kê tổng số lượng thuốc đã bán </w:t>
      </w:r>
    </w:p>
    <w:p w14:paraId="4BC2750B"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Chức năng thống kê thuốc hết hạn</w:t>
      </w:r>
    </w:p>
    <w:p w14:paraId="7E110A6C" w14:textId="77777777" w:rsidR="00C7217C" w:rsidRPr="001D5126" w:rsidRDefault="00C7217C" w:rsidP="001D5126">
      <w:pPr>
        <w:pStyle w:val="ListParagraph"/>
        <w:numPr>
          <w:ilvl w:val="0"/>
          <w:numId w:val="17"/>
        </w:numPr>
        <w:spacing w:before="0" w:after="160" w:line="360" w:lineRule="auto"/>
        <w:rPr>
          <w:szCs w:val="26"/>
        </w:rPr>
      </w:pPr>
      <w:r w:rsidRPr="001D5126">
        <w:rPr>
          <w:szCs w:val="26"/>
        </w:rPr>
        <w:t xml:space="preserve">Chức năng thống kê thuốc mới nhập </w:t>
      </w:r>
    </w:p>
    <w:p w14:paraId="6EC9D2DC" w14:textId="77777777" w:rsidR="00C7217C" w:rsidRPr="001D5126" w:rsidRDefault="00C7217C" w:rsidP="001D5126">
      <w:pPr>
        <w:pStyle w:val="ListParagraph"/>
        <w:numPr>
          <w:ilvl w:val="0"/>
          <w:numId w:val="17"/>
        </w:numPr>
        <w:spacing w:before="0" w:line="360" w:lineRule="auto"/>
        <w:rPr>
          <w:szCs w:val="26"/>
        </w:rPr>
      </w:pPr>
      <w:r w:rsidRPr="001D5126">
        <w:rPr>
          <w:szCs w:val="26"/>
        </w:rPr>
        <w:t xml:space="preserve">Chức năng thống kê doanh thu </w:t>
      </w:r>
    </w:p>
    <w:p w14:paraId="26477A4B" w14:textId="19D22368" w:rsidR="00C7217C" w:rsidRPr="001D5126" w:rsidRDefault="00C7217C" w:rsidP="001D5126">
      <w:pPr>
        <w:spacing w:before="0" w:line="360" w:lineRule="auto"/>
        <w:ind w:left="720" w:firstLine="0"/>
        <w:rPr>
          <w:szCs w:val="26"/>
        </w:rPr>
      </w:pPr>
      <w:r w:rsidRPr="001D5126">
        <w:rPr>
          <w:szCs w:val="26"/>
        </w:rPr>
        <w:t>Chú ý: Để làm được các chức năng trên người dùng phải đăng nhập vào hệ thống</w:t>
      </w:r>
    </w:p>
    <w:p w14:paraId="1F2B6198" w14:textId="168DD1CC" w:rsidR="00C7217C" w:rsidRPr="001D5126" w:rsidRDefault="005638E5" w:rsidP="001D5126">
      <w:pPr>
        <w:pStyle w:val="Heading3"/>
        <w:spacing w:line="360" w:lineRule="auto"/>
      </w:pPr>
      <w:bookmarkStart w:id="20" w:name="_Toc200921817"/>
      <w:r w:rsidRPr="001D5126">
        <w:t xml:space="preserve">2.3.2 </w:t>
      </w:r>
      <w:r w:rsidR="00C7217C" w:rsidRPr="001D5126">
        <w:t>Yêu cầu phi chức năng</w:t>
      </w:r>
      <w:bookmarkStart w:id="21" w:name="_Toc385707392"/>
      <w:r w:rsidR="00C7217C" w:rsidRPr="001D5126">
        <w:t xml:space="preserve"> (Nonfunctional Requirements</w:t>
      </w:r>
      <w:bookmarkStart w:id="22" w:name="_Toc385707393"/>
      <w:bookmarkEnd w:id="21"/>
      <w:r w:rsidR="00C7217C" w:rsidRPr="001D5126">
        <w:t>)</w:t>
      </w:r>
      <w:bookmarkEnd w:id="20"/>
    </w:p>
    <w:p w14:paraId="5E4BCF98" w14:textId="4A803E55" w:rsidR="00C7217C" w:rsidRPr="001D5126" w:rsidRDefault="00001B90" w:rsidP="001D5126">
      <w:pPr>
        <w:pStyle w:val="Heading4"/>
        <w:spacing w:line="360" w:lineRule="auto"/>
      </w:pPr>
      <w:r w:rsidRPr="001D5126">
        <w:lastRenderedPageBreak/>
        <w:t xml:space="preserve">2.3.2.1 </w:t>
      </w:r>
      <w:r w:rsidR="00C7217C" w:rsidRPr="001D5126">
        <w:t>Accessibility</w:t>
      </w:r>
      <w:bookmarkEnd w:id="22"/>
      <w:r w:rsidR="00C7217C" w:rsidRPr="001D5126">
        <w:t xml:space="preserve"> (Khả năng tiếp cận)</w:t>
      </w:r>
    </w:p>
    <w:p w14:paraId="0F9DF652" w14:textId="065C7971" w:rsidR="00721517" w:rsidRPr="001D5126" w:rsidRDefault="00721517" w:rsidP="001D5126">
      <w:pPr>
        <w:pStyle w:val="Bullet1CharChar"/>
        <w:numPr>
          <w:ilvl w:val="0"/>
          <w:numId w:val="0"/>
        </w:numPr>
        <w:spacing w:line="360" w:lineRule="auto"/>
        <w:ind w:left="720"/>
        <w:rPr>
          <w:sz w:val="26"/>
          <w:szCs w:val="26"/>
        </w:rPr>
      </w:pPr>
      <w:r w:rsidRPr="001D5126">
        <w:rPr>
          <w:sz w:val="26"/>
          <w:szCs w:val="26"/>
        </w:rPr>
        <w:t>+ Hệ thống phải hỗ trợ giao diện người dùng với cỡ chữ dễ đọc và độ tương phản màu sắc cao để đảm bảo người dùng có thị lực kém hoặc bị mù màu có thể sử dụng bình thường.</w:t>
      </w:r>
    </w:p>
    <w:p w14:paraId="4D22302C" w14:textId="743B4B70" w:rsidR="00721517" w:rsidRPr="001D5126" w:rsidRDefault="00721517" w:rsidP="001D5126">
      <w:pPr>
        <w:spacing w:line="360" w:lineRule="auto"/>
        <w:ind w:left="720" w:firstLine="0"/>
        <w:rPr>
          <w:b/>
        </w:rPr>
      </w:pPr>
      <w:bookmarkStart w:id="23" w:name="_Toc385707394"/>
      <w:r w:rsidRPr="001D5126">
        <w:rPr>
          <w:b/>
        </w:rPr>
        <w:t xml:space="preserve">+ </w:t>
      </w:r>
      <w:r w:rsidRPr="001D5126">
        <w:t>Giao diện không được sử dụng màu sắc đơn lẻ làm yếu tố phân biệt quan trọng (ví dụ: chỉ màu đỏ để biểu thị lỗi).</w:t>
      </w:r>
    </w:p>
    <w:p w14:paraId="54BA43BA" w14:textId="29A2ED41" w:rsidR="00C7217C" w:rsidRPr="001D5126" w:rsidRDefault="00C7217C" w:rsidP="001D5126">
      <w:pPr>
        <w:pStyle w:val="Heading4"/>
        <w:numPr>
          <w:ilvl w:val="3"/>
          <w:numId w:val="34"/>
        </w:numPr>
        <w:spacing w:line="360" w:lineRule="auto"/>
      </w:pPr>
      <w:r w:rsidRPr="001D5126">
        <w:t>Audit-ability</w:t>
      </w:r>
      <w:bookmarkEnd w:id="23"/>
      <w:r w:rsidRPr="001D5126">
        <w:t xml:space="preserve"> (Khả năng kiểm tra-kiểm soát)</w:t>
      </w:r>
    </w:p>
    <w:p w14:paraId="43094877" w14:textId="1E6F8EE2" w:rsidR="00721517" w:rsidRPr="001D5126" w:rsidRDefault="00721517" w:rsidP="001D5126">
      <w:pPr>
        <w:pStyle w:val="Caption"/>
        <w:spacing w:line="360" w:lineRule="auto"/>
        <w:ind w:left="720"/>
        <w:jc w:val="left"/>
      </w:pPr>
      <w:r w:rsidRPr="001D5126">
        <w:t>+ Hệ thống phải ghi lại nhật ký hoạt động (log) bao gồm các thao tác thêm, sửa, xóa dữ liệu.</w:t>
      </w:r>
    </w:p>
    <w:p w14:paraId="758DDADE" w14:textId="77777777" w:rsidR="00721517" w:rsidRPr="001D5126" w:rsidRDefault="00721517" w:rsidP="001D5126">
      <w:pPr>
        <w:spacing w:before="0" w:line="360" w:lineRule="auto"/>
        <w:ind w:firstLine="720"/>
      </w:pPr>
      <w:r w:rsidRPr="001D5126">
        <w:t>+ Nhật ký cần lưu các thông tin sau:</w:t>
      </w:r>
    </w:p>
    <w:p w14:paraId="3DB90C6B" w14:textId="35D9250C" w:rsidR="00721517" w:rsidRPr="001D5126" w:rsidRDefault="00721517" w:rsidP="001D5126">
      <w:pPr>
        <w:pStyle w:val="ListParagraph"/>
        <w:numPr>
          <w:ilvl w:val="0"/>
          <w:numId w:val="35"/>
        </w:numPr>
        <w:spacing w:before="0" w:line="360" w:lineRule="auto"/>
        <w:rPr>
          <w:bCs/>
          <w:szCs w:val="20"/>
        </w:rPr>
      </w:pPr>
      <w:r w:rsidRPr="001D5126">
        <w:rPr>
          <w:bCs/>
          <w:szCs w:val="20"/>
        </w:rPr>
        <w:t>Người thực hiện (tài khoản)</w:t>
      </w:r>
    </w:p>
    <w:p w14:paraId="7F1E47B3" w14:textId="5817C880" w:rsidR="00721517" w:rsidRPr="001D5126" w:rsidRDefault="00721517" w:rsidP="001D5126">
      <w:pPr>
        <w:pStyle w:val="ListParagraph"/>
        <w:numPr>
          <w:ilvl w:val="0"/>
          <w:numId w:val="35"/>
        </w:numPr>
        <w:spacing w:before="0" w:line="360" w:lineRule="auto"/>
        <w:rPr>
          <w:bCs/>
          <w:szCs w:val="20"/>
        </w:rPr>
      </w:pPr>
      <w:r w:rsidRPr="001D5126">
        <w:rPr>
          <w:bCs/>
          <w:szCs w:val="20"/>
        </w:rPr>
        <w:t>Thời gian thao tác (timestamp)</w:t>
      </w:r>
    </w:p>
    <w:p w14:paraId="47B18E45" w14:textId="34B47E6E" w:rsidR="00721517" w:rsidRPr="001D5126" w:rsidRDefault="00721517" w:rsidP="001D5126">
      <w:pPr>
        <w:pStyle w:val="ListParagraph"/>
        <w:numPr>
          <w:ilvl w:val="0"/>
          <w:numId w:val="35"/>
        </w:numPr>
        <w:spacing w:before="0" w:line="360" w:lineRule="auto"/>
        <w:rPr>
          <w:bCs/>
          <w:szCs w:val="20"/>
        </w:rPr>
      </w:pPr>
      <w:r w:rsidRPr="001D5126">
        <w:rPr>
          <w:bCs/>
          <w:szCs w:val="20"/>
        </w:rPr>
        <w:t>Địa chỉ IP của thiết bị thực hiện</w:t>
      </w:r>
    </w:p>
    <w:p w14:paraId="01ABCACE" w14:textId="11B78FF5" w:rsidR="00721517" w:rsidRPr="001D5126" w:rsidRDefault="00721517" w:rsidP="001D5126">
      <w:pPr>
        <w:pStyle w:val="ListParagraph"/>
        <w:numPr>
          <w:ilvl w:val="0"/>
          <w:numId w:val="35"/>
        </w:numPr>
        <w:spacing w:before="0" w:line="360" w:lineRule="auto"/>
        <w:rPr>
          <w:bCs/>
          <w:szCs w:val="20"/>
        </w:rPr>
      </w:pPr>
      <w:r w:rsidRPr="001D5126">
        <w:rPr>
          <w:bCs/>
          <w:szCs w:val="20"/>
        </w:rPr>
        <w:t>Loại thao tác và nội dung chi tiết</w:t>
      </w:r>
    </w:p>
    <w:p w14:paraId="11BB81CF" w14:textId="77D71D3D" w:rsidR="00C7217C" w:rsidRPr="001D5126" w:rsidRDefault="00C7217C" w:rsidP="001D5126">
      <w:pPr>
        <w:pStyle w:val="Heading4"/>
        <w:numPr>
          <w:ilvl w:val="3"/>
          <w:numId w:val="34"/>
        </w:numPr>
        <w:spacing w:line="360" w:lineRule="auto"/>
      </w:pPr>
      <w:bookmarkStart w:id="24" w:name="_Toc385707395"/>
      <w:r w:rsidRPr="001D5126">
        <w:t>Correctness</w:t>
      </w:r>
      <w:bookmarkEnd w:id="24"/>
      <w:r w:rsidRPr="001D5126">
        <w:t xml:space="preserve"> (Tính đúng đắn)</w:t>
      </w:r>
    </w:p>
    <w:p w14:paraId="02107075" w14:textId="616C031E" w:rsidR="00721517" w:rsidRPr="001D5126" w:rsidRDefault="00721517" w:rsidP="001D5126">
      <w:pPr>
        <w:spacing w:line="360" w:lineRule="auto"/>
        <w:ind w:firstLine="720"/>
      </w:pPr>
      <w:r w:rsidRPr="001D5126">
        <w:t>+ Dữ liệu đầu ra phải đảm bảo không có sai sót logic hoặc tính toán.</w:t>
      </w:r>
    </w:p>
    <w:p w14:paraId="45F4B1EC" w14:textId="01AD1C3C" w:rsidR="00721517" w:rsidRPr="001D5126" w:rsidRDefault="00721517" w:rsidP="001D5126">
      <w:pPr>
        <w:spacing w:line="360" w:lineRule="auto"/>
        <w:ind w:firstLine="720"/>
      </w:pPr>
      <w:r w:rsidRPr="001D5126">
        <w:t>+ Các kết quả tính toán về tiền tệ phải chính xác tới đơn vị đồng.</w:t>
      </w:r>
    </w:p>
    <w:p w14:paraId="75C73F5F" w14:textId="2C3D3EF6" w:rsidR="00721517" w:rsidRPr="001D5126" w:rsidRDefault="00721517" w:rsidP="001D5126">
      <w:pPr>
        <w:spacing w:line="360" w:lineRule="auto"/>
        <w:ind w:firstLine="720"/>
      </w:pPr>
      <w:r w:rsidRPr="001D5126">
        <w:t>+ Thời gian xử lý và ghi nhận phải chính xác tới từng giây.</w:t>
      </w:r>
    </w:p>
    <w:p w14:paraId="616F8A49" w14:textId="681484B9" w:rsidR="00C7217C" w:rsidRPr="001D5126" w:rsidRDefault="00C7217C" w:rsidP="001D5126">
      <w:pPr>
        <w:pStyle w:val="Heading4"/>
        <w:numPr>
          <w:ilvl w:val="3"/>
          <w:numId w:val="34"/>
        </w:numPr>
        <w:spacing w:line="360" w:lineRule="auto"/>
      </w:pPr>
      <w:bookmarkStart w:id="25" w:name="_Toc385707396"/>
      <w:r w:rsidRPr="001D5126">
        <w:t>Accuracy</w:t>
      </w:r>
      <w:bookmarkEnd w:id="25"/>
      <w:r w:rsidRPr="001D5126">
        <w:t xml:space="preserve"> (Sự chính xác)</w:t>
      </w:r>
    </w:p>
    <w:p w14:paraId="2B57F25F" w14:textId="1D2198D2" w:rsidR="001E13DC" w:rsidRPr="001D5126" w:rsidRDefault="001E13DC" w:rsidP="001D5126">
      <w:pPr>
        <w:spacing w:line="360" w:lineRule="auto"/>
        <w:ind w:left="720" w:firstLine="0"/>
      </w:pPr>
      <w:r w:rsidRPr="001D5126">
        <w:t>+ Hệ thống phải đảm bảo mọi phép tính liên quan đến đơn giá, số lượng, thành tiền và tổng tiền phải chính xác đến đơn vị đồng.</w:t>
      </w:r>
    </w:p>
    <w:p w14:paraId="7ADB6629" w14:textId="1FF797DE" w:rsidR="001E13DC" w:rsidRPr="001D5126" w:rsidRDefault="001E13DC" w:rsidP="001D5126">
      <w:pPr>
        <w:spacing w:line="360" w:lineRule="auto"/>
        <w:ind w:left="720" w:firstLine="0"/>
      </w:pPr>
      <w:r w:rsidRPr="001D5126">
        <w:t>+ Thông tin về thời gian thao tác, đặc biệt trong các thao tác nhập thuốc, bán thuốc, thống kê, phải được ghi nhận chính xác đến từng giây.</w:t>
      </w:r>
    </w:p>
    <w:p w14:paraId="51A9E820" w14:textId="5FA3D89D" w:rsidR="001E13DC" w:rsidRPr="001D5126" w:rsidRDefault="001E13DC" w:rsidP="001D5126">
      <w:pPr>
        <w:spacing w:line="360" w:lineRule="auto"/>
        <w:ind w:left="720" w:firstLine="0"/>
      </w:pPr>
      <w:r w:rsidRPr="001D5126">
        <w:t>+ Các số liệu thống kê (doanh thu, thuốc đã bán, thuốc tồn kho,...) phải đồng nhất với dữ liệu gốc từ cơ sở dữ liệu, không sai lệch trong quá trình tổng hợp.</w:t>
      </w:r>
    </w:p>
    <w:p w14:paraId="0AACAF30" w14:textId="134360BD" w:rsidR="001E13DC" w:rsidRPr="001D5126" w:rsidRDefault="001E13DC" w:rsidP="001D5126">
      <w:pPr>
        <w:spacing w:line="360" w:lineRule="auto"/>
        <w:ind w:left="720" w:firstLine="0"/>
      </w:pPr>
      <w:r w:rsidRPr="001D5126">
        <w:t>+ Việc làm tròn số trong các trường hợp đặc biệt (nếu có) phải được định nghĩa rõ ràng và áp dụng thống nhất trên toàn hệ thống.</w:t>
      </w:r>
    </w:p>
    <w:p w14:paraId="2FBF952D" w14:textId="73EE9790" w:rsidR="00C7217C" w:rsidRPr="001D5126" w:rsidRDefault="00C7217C" w:rsidP="001D5126">
      <w:pPr>
        <w:pStyle w:val="Heading4"/>
        <w:numPr>
          <w:ilvl w:val="3"/>
          <w:numId w:val="34"/>
        </w:numPr>
        <w:spacing w:line="360" w:lineRule="auto"/>
      </w:pPr>
      <w:bookmarkStart w:id="26" w:name="_Toc385707397"/>
      <w:r w:rsidRPr="001D5126">
        <w:lastRenderedPageBreak/>
        <w:t>Precision</w:t>
      </w:r>
      <w:bookmarkEnd w:id="26"/>
      <w:r w:rsidRPr="001D5126">
        <w:t xml:space="preserve"> (Độ chính xác)</w:t>
      </w:r>
    </w:p>
    <w:p w14:paraId="5FE4BD08" w14:textId="77777777" w:rsidR="00721517" w:rsidRPr="001D5126" w:rsidRDefault="00721517" w:rsidP="001D5126">
      <w:pPr>
        <w:pStyle w:val="ListParagraph"/>
        <w:spacing w:line="360" w:lineRule="auto"/>
        <w:ind w:left="744" w:firstLine="0"/>
      </w:pPr>
      <w:r w:rsidRPr="001D5126">
        <w:t>+ Hệ thống phải đảm bảo sự đồng nhất và chi tiết khi xử lý dữ liệu liên quan đến tiền tệ và thời gian, tránh làm tròn sai.</w:t>
      </w:r>
    </w:p>
    <w:p w14:paraId="0C0D43CC" w14:textId="54284060" w:rsidR="00721517" w:rsidRPr="001D5126" w:rsidRDefault="00721517" w:rsidP="001D5126">
      <w:pPr>
        <w:pStyle w:val="ListParagraph"/>
        <w:spacing w:line="360" w:lineRule="auto"/>
        <w:ind w:left="744" w:firstLine="0"/>
      </w:pPr>
      <w:r w:rsidRPr="001D5126">
        <w:t>+ Sai số cho phép trong các phép tính không vượt quá 0,01%.</w:t>
      </w:r>
    </w:p>
    <w:p w14:paraId="18EA8687" w14:textId="539F66BC" w:rsidR="00C7217C" w:rsidRPr="001D5126" w:rsidRDefault="00C7217C" w:rsidP="001D5126">
      <w:pPr>
        <w:pStyle w:val="Heading4"/>
        <w:numPr>
          <w:ilvl w:val="3"/>
          <w:numId w:val="34"/>
        </w:numPr>
        <w:spacing w:line="360" w:lineRule="auto"/>
      </w:pPr>
      <w:bookmarkStart w:id="27" w:name="_Toc385707398"/>
      <w:r w:rsidRPr="001D5126">
        <w:t>Interoperability</w:t>
      </w:r>
      <w:bookmarkEnd w:id="27"/>
      <w:r w:rsidRPr="001D5126">
        <w:t xml:space="preserve"> (Khả năng tương tác)</w:t>
      </w:r>
    </w:p>
    <w:p w14:paraId="0F2FDED2" w14:textId="129F7070" w:rsidR="00721517" w:rsidRPr="001D5126" w:rsidRDefault="00721517" w:rsidP="001D5126">
      <w:pPr>
        <w:spacing w:line="360" w:lineRule="auto"/>
        <w:ind w:firstLine="720"/>
      </w:pPr>
      <w:r w:rsidRPr="001D5126">
        <w:t>+ Hệ thống phải chạy tốt trên các trình duyệt phổ biến như:</w:t>
      </w:r>
    </w:p>
    <w:p w14:paraId="70F8BC82" w14:textId="3D183603" w:rsidR="00721517" w:rsidRPr="001D5126" w:rsidRDefault="00721517" w:rsidP="001D5126">
      <w:pPr>
        <w:pStyle w:val="ListParagraph"/>
        <w:numPr>
          <w:ilvl w:val="0"/>
          <w:numId w:val="36"/>
        </w:numPr>
        <w:spacing w:line="360" w:lineRule="auto"/>
      </w:pPr>
      <w:r w:rsidRPr="001D5126">
        <w:t>Google Chrome (phiên bản ≥ 90)</w:t>
      </w:r>
    </w:p>
    <w:p w14:paraId="1FA863A3" w14:textId="0A167F2C" w:rsidR="00721517" w:rsidRPr="001D5126" w:rsidRDefault="00721517" w:rsidP="001D5126">
      <w:pPr>
        <w:pStyle w:val="ListParagraph"/>
        <w:numPr>
          <w:ilvl w:val="0"/>
          <w:numId w:val="36"/>
        </w:numPr>
        <w:spacing w:line="360" w:lineRule="auto"/>
      </w:pPr>
      <w:r w:rsidRPr="001D5126">
        <w:t>Mozilla Firefox (phiên bản ≥ 80)</w:t>
      </w:r>
    </w:p>
    <w:p w14:paraId="362BBC71" w14:textId="15CF40A1" w:rsidR="00721517" w:rsidRPr="001D5126" w:rsidRDefault="00721517" w:rsidP="001D5126">
      <w:pPr>
        <w:pStyle w:val="ListParagraph"/>
        <w:numPr>
          <w:ilvl w:val="0"/>
          <w:numId w:val="36"/>
        </w:numPr>
        <w:spacing w:line="360" w:lineRule="auto"/>
      </w:pPr>
      <w:r w:rsidRPr="001D5126">
        <w:t>Microsoft Edge (phiên bản mới)</w:t>
      </w:r>
    </w:p>
    <w:p w14:paraId="66011C16" w14:textId="52FA2417" w:rsidR="00721517" w:rsidRPr="001D5126" w:rsidRDefault="00721517" w:rsidP="001D5126">
      <w:pPr>
        <w:spacing w:line="360" w:lineRule="auto"/>
        <w:ind w:firstLine="720"/>
      </w:pPr>
      <w:r w:rsidRPr="001D5126">
        <w:t>+ Giao diện người dùng không bị lỗi hiển thị trên các độ phân giải khác nhau.</w:t>
      </w:r>
    </w:p>
    <w:p w14:paraId="15AF33B4" w14:textId="03277661" w:rsidR="00C7217C" w:rsidRPr="001D5126" w:rsidRDefault="00C7217C" w:rsidP="001D5126">
      <w:pPr>
        <w:pStyle w:val="Heading4"/>
        <w:numPr>
          <w:ilvl w:val="3"/>
          <w:numId w:val="34"/>
        </w:numPr>
        <w:spacing w:line="360" w:lineRule="auto"/>
      </w:pPr>
      <w:bookmarkStart w:id="28" w:name="_Toc32222864"/>
      <w:bookmarkStart w:id="29" w:name="_Toc385707399"/>
      <w:r w:rsidRPr="001D5126">
        <w:t>Maintainability</w:t>
      </w:r>
      <w:bookmarkEnd w:id="28"/>
      <w:bookmarkEnd w:id="29"/>
      <w:r w:rsidRPr="001D5126">
        <w:t xml:space="preserve"> (Khả năng bảo trì)</w:t>
      </w:r>
    </w:p>
    <w:p w14:paraId="070D994E" w14:textId="01B3E37D" w:rsidR="00721517" w:rsidRPr="001D5126" w:rsidRDefault="00721517" w:rsidP="001D5126">
      <w:pPr>
        <w:spacing w:line="360" w:lineRule="auto"/>
        <w:ind w:left="720" w:firstLine="0"/>
      </w:pPr>
      <w:r w:rsidRPr="001D5126">
        <w:t>+ Hệ thống phải cho phép cập nhật phần mềm, bảo trì và nâng cấp mà không làm gián đoạn dịch vụ.</w:t>
      </w:r>
    </w:p>
    <w:p w14:paraId="4AE0A64E" w14:textId="237C83D1" w:rsidR="00721517" w:rsidRPr="001D5126" w:rsidRDefault="00721517" w:rsidP="001D5126">
      <w:pPr>
        <w:spacing w:line="360" w:lineRule="auto"/>
        <w:ind w:left="720" w:firstLine="0"/>
      </w:pPr>
      <w:r w:rsidRPr="001D5126">
        <w:t>+ Cấu trúc mã nguồn phải rõ ràng, có thể dễ dàng chỉnh sửa, mở rộng và tái sử dụng.</w:t>
      </w:r>
    </w:p>
    <w:p w14:paraId="76AA6D13" w14:textId="09888AA3" w:rsidR="00721517" w:rsidRPr="001D5126" w:rsidRDefault="00721517" w:rsidP="001D5126">
      <w:pPr>
        <w:spacing w:line="360" w:lineRule="auto"/>
        <w:ind w:left="720" w:firstLine="0"/>
      </w:pPr>
      <w:r w:rsidRPr="001D5126">
        <w:t>+ Thời gian trung bình để khắc phục lỗi (MTTR) không được vượt quá 8 giờ làm việc.</w:t>
      </w:r>
    </w:p>
    <w:p w14:paraId="145DF0DF" w14:textId="4E80D5B0" w:rsidR="00C7217C" w:rsidRPr="001D5126" w:rsidRDefault="00C7217C" w:rsidP="001D5126">
      <w:pPr>
        <w:pStyle w:val="Heading4"/>
        <w:numPr>
          <w:ilvl w:val="3"/>
          <w:numId w:val="34"/>
        </w:numPr>
        <w:spacing w:line="360" w:lineRule="auto"/>
      </w:pPr>
      <w:bookmarkStart w:id="30" w:name="_Toc434992878"/>
      <w:bookmarkStart w:id="31" w:name="_Toc466012425"/>
      <w:bookmarkStart w:id="32" w:name="_Toc32222866"/>
      <w:bookmarkStart w:id="33" w:name="_Toc385707400"/>
      <w:r w:rsidRPr="001D5126">
        <w:t>Performance</w:t>
      </w:r>
      <w:bookmarkEnd w:id="30"/>
      <w:bookmarkEnd w:id="31"/>
      <w:bookmarkEnd w:id="32"/>
      <w:bookmarkEnd w:id="33"/>
      <w:r w:rsidRPr="001D5126">
        <w:t xml:space="preserve"> (Hiệu suất)</w:t>
      </w:r>
    </w:p>
    <w:p w14:paraId="40048A7C" w14:textId="34C7038A" w:rsidR="00721517" w:rsidRPr="001D5126" w:rsidRDefault="00721517" w:rsidP="001D5126">
      <w:pPr>
        <w:spacing w:line="360" w:lineRule="auto"/>
        <w:ind w:left="720" w:firstLine="0"/>
      </w:pPr>
      <w:r w:rsidRPr="001D5126">
        <w:t>+ Thời gian phản hồi tối đa cho mỗi yêu cầu người dùng không được vượt quá 10 giây.</w:t>
      </w:r>
    </w:p>
    <w:p w14:paraId="30F34213" w14:textId="087E43AE" w:rsidR="00721517" w:rsidRPr="001D5126" w:rsidRDefault="00721517" w:rsidP="001D5126">
      <w:pPr>
        <w:spacing w:line="360" w:lineRule="auto"/>
        <w:ind w:firstLine="720"/>
      </w:pPr>
      <w:r w:rsidRPr="001D5126">
        <w:t>+ Hệ thống phải đảm bảo có thể xử lý đồng thời tối thiểu:</w:t>
      </w:r>
    </w:p>
    <w:p w14:paraId="4E513552" w14:textId="46B95B53" w:rsidR="00721517" w:rsidRPr="001D5126" w:rsidRDefault="00721517" w:rsidP="001D5126">
      <w:pPr>
        <w:pStyle w:val="ListParagraph"/>
        <w:numPr>
          <w:ilvl w:val="0"/>
          <w:numId w:val="37"/>
        </w:numPr>
        <w:spacing w:line="360" w:lineRule="auto"/>
      </w:pPr>
      <w:r w:rsidRPr="001D5126">
        <w:t>10.000 người dùng đăng nhập</w:t>
      </w:r>
    </w:p>
    <w:p w14:paraId="1C77575E" w14:textId="77777777" w:rsidR="00721517" w:rsidRPr="001D5126" w:rsidRDefault="00721517" w:rsidP="001D5126">
      <w:pPr>
        <w:pStyle w:val="ListParagraph"/>
        <w:numPr>
          <w:ilvl w:val="0"/>
          <w:numId w:val="37"/>
        </w:numPr>
        <w:spacing w:line="360" w:lineRule="auto"/>
      </w:pPr>
      <w:r w:rsidRPr="001D5126">
        <w:t>100 nhân viên thao tác liên tục</w:t>
      </w:r>
    </w:p>
    <w:p w14:paraId="3A2F9556" w14:textId="4F4D35A3" w:rsidR="00721517" w:rsidRPr="001D5126" w:rsidRDefault="00721517" w:rsidP="001D5126">
      <w:pPr>
        <w:pStyle w:val="ListParagraph"/>
        <w:numPr>
          <w:ilvl w:val="0"/>
          <w:numId w:val="37"/>
        </w:numPr>
        <w:spacing w:line="360" w:lineRule="auto"/>
      </w:pPr>
      <w:r w:rsidRPr="001D5126">
        <w:t>500 yêu cầu truy vấn/phút</w:t>
      </w:r>
    </w:p>
    <w:p w14:paraId="3F1CF6DA" w14:textId="3E094315" w:rsidR="00C7217C" w:rsidRPr="001D5126" w:rsidRDefault="00C7217C" w:rsidP="001D5126">
      <w:pPr>
        <w:pStyle w:val="Heading4"/>
        <w:numPr>
          <w:ilvl w:val="3"/>
          <w:numId w:val="34"/>
        </w:numPr>
        <w:spacing w:line="360" w:lineRule="auto"/>
      </w:pPr>
      <w:bookmarkStart w:id="34" w:name="_Toc480445629"/>
      <w:bookmarkStart w:id="35" w:name="_Toc32222867"/>
      <w:bookmarkStart w:id="36" w:name="_Toc385707401"/>
      <w:bookmarkStart w:id="37" w:name="_Toc434992879"/>
      <w:bookmarkStart w:id="38" w:name="_Toc466012426"/>
      <w:r w:rsidRPr="001D5126">
        <w:t>Capacity</w:t>
      </w:r>
      <w:bookmarkEnd w:id="34"/>
      <w:bookmarkEnd w:id="35"/>
      <w:bookmarkEnd w:id="36"/>
    </w:p>
    <w:p w14:paraId="739D3ADF" w14:textId="0178944E" w:rsidR="001E13DC" w:rsidRPr="001D5126" w:rsidRDefault="008B2EE6" w:rsidP="001D5126">
      <w:pPr>
        <w:spacing w:line="360" w:lineRule="auto"/>
        <w:ind w:left="720" w:firstLine="0"/>
      </w:pPr>
      <w:r w:rsidRPr="001D5126">
        <w:t xml:space="preserve">+ </w:t>
      </w:r>
      <w:r w:rsidR="001E13DC" w:rsidRPr="001D5126">
        <w:t>Dung lượng dữ liệu:</w:t>
      </w:r>
    </w:p>
    <w:p w14:paraId="7B8381E7" w14:textId="77777777" w:rsidR="001E13DC" w:rsidRPr="001D5126" w:rsidRDefault="001E13DC" w:rsidP="001D5126">
      <w:pPr>
        <w:pStyle w:val="ListParagraph"/>
        <w:numPr>
          <w:ilvl w:val="0"/>
          <w:numId w:val="52"/>
        </w:numPr>
        <w:tabs>
          <w:tab w:val="clear" w:pos="720"/>
          <w:tab w:val="num" w:pos="1440"/>
        </w:tabs>
        <w:spacing w:line="360" w:lineRule="auto"/>
        <w:ind w:left="1440"/>
      </w:pPr>
      <w:r w:rsidRPr="001D5126">
        <w:lastRenderedPageBreak/>
        <w:t>Hệ thống phải có khả năng lưu trữ tối thiểu:</w:t>
      </w:r>
    </w:p>
    <w:p w14:paraId="5DCA94F0" w14:textId="77777777" w:rsidR="001E13DC" w:rsidRPr="001D5126" w:rsidRDefault="001E13DC" w:rsidP="001D5126">
      <w:pPr>
        <w:pStyle w:val="ListParagraph"/>
        <w:numPr>
          <w:ilvl w:val="1"/>
          <w:numId w:val="52"/>
        </w:numPr>
        <w:tabs>
          <w:tab w:val="clear" w:pos="1440"/>
          <w:tab w:val="num" w:pos="2160"/>
        </w:tabs>
        <w:spacing w:line="360" w:lineRule="auto"/>
        <w:ind w:left="2160"/>
      </w:pPr>
      <w:r w:rsidRPr="001D5126">
        <w:t>50.000 mục thuốc khác nhau (bao gồm cả thuốc đang bán và đã ngừng bán).</w:t>
      </w:r>
    </w:p>
    <w:p w14:paraId="5A167FBB" w14:textId="77777777" w:rsidR="001E13DC" w:rsidRPr="001D5126" w:rsidRDefault="001E13DC" w:rsidP="001D5126">
      <w:pPr>
        <w:pStyle w:val="ListParagraph"/>
        <w:numPr>
          <w:ilvl w:val="1"/>
          <w:numId w:val="52"/>
        </w:numPr>
        <w:tabs>
          <w:tab w:val="clear" w:pos="1440"/>
          <w:tab w:val="num" w:pos="2160"/>
        </w:tabs>
        <w:spacing w:line="360" w:lineRule="auto"/>
        <w:ind w:left="2160"/>
      </w:pPr>
      <w:r w:rsidRPr="001D5126">
        <w:t>100.000 hồ sơ khách hàng, bao gồm cả lịch sử giao dịch, thông tin cá nhân, và đơn thuốc liên quan.</w:t>
      </w:r>
    </w:p>
    <w:p w14:paraId="5A606CEF" w14:textId="27144F57" w:rsidR="001E13DC" w:rsidRPr="001D5126" w:rsidRDefault="001E13DC" w:rsidP="001D5126">
      <w:pPr>
        <w:pStyle w:val="ListParagraph"/>
        <w:numPr>
          <w:ilvl w:val="1"/>
          <w:numId w:val="52"/>
        </w:numPr>
        <w:tabs>
          <w:tab w:val="clear" w:pos="1440"/>
          <w:tab w:val="num" w:pos="2160"/>
        </w:tabs>
        <w:spacing w:line="360" w:lineRule="auto"/>
        <w:ind w:left="2160"/>
      </w:pPr>
      <w:r w:rsidRPr="001D5126">
        <w:t>bản ghi giao dịch (bao gồm nhập – xuất thuốc, bán hàng, kê đơn, thống kê,...).</w:t>
      </w:r>
    </w:p>
    <w:p w14:paraId="7307454F" w14:textId="5C05A289" w:rsidR="001E13DC" w:rsidRPr="001D5126" w:rsidRDefault="008B2EE6" w:rsidP="001D5126">
      <w:pPr>
        <w:spacing w:line="360" w:lineRule="auto"/>
        <w:ind w:left="720" w:firstLine="0"/>
      </w:pPr>
      <w:r w:rsidRPr="001D5126">
        <w:t xml:space="preserve">+ </w:t>
      </w:r>
      <w:r w:rsidR="001E13DC" w:rsidRPr="001D5126">
        <w:t>Số lượng người dùng đồng thời:</w:t>
      </w:r>
    </w:p>
    <w:p w14:paraId="78FADC49" w14:textId="77777777" w:rsidR="001E13DC" w:rsidRPr="001D5126" w:rsidRDefault="001E13DC" w:rsidP="001D5126">
      <w:pPr>
        <w:pStyle w:val="ListParagraph"/>
        <w:numPr>
          <w:ilvl w:val="0"/>
          <w:numId w:val="51"/>
        </w:numPr>
        <w:tabs>
          <w:tab w:val="clear" w:pos="720"/>
          <w:tab w:val="num" w:pos="1440"/>
        </w:tabs>
        <w:spacing w:line="360" w:lineRule="auto"/>
        <w:ind w:left="1440"/>
      </w:pPr>
      <w:r w:rsidRPr="001D5126">
        <w:t>Hệ thống cần đảm bảo khả năng phục vụ tối thiểu 500 người dùng đồng thời, trong đó có ít nhất:</w:t>
      </w:r>
    </w:p>
    <w:p w14:paraId="53C10F44" w14:textId="77777777" w:rsidR="001E13DC" w:rsidRPr="001D5126" w:rsidRDefault="001E13DC" w:rsidP="001D5126">
      <w:pPr>
        <w:pStyle w:val="ListParagraph"/>
        <w:numPr>
          <w:ilvl w:val="1"/>
          <w:numId w:val="51"/>
        </w:numPr>
        <w:tabs>
          <w:tab w:val="clear" w:pos="1440"/>
          <w:tab w:val="num" w:pos="2160"/>
        </w:tabs>
        <w:spacing w:line="360" w:lineRule="auto"/>
        <w:ind w:left="2160"/>
      </w:pPr>
      <w:r w:rsidRPr="001D5126">
        <w:t>100 nhân viên quản lý, bán hàng và thống kê thao tác đồng thời.</w:t>
      </w:r>
    </w:p>
    <w:p w14:paraId="13561791" w14:textId="7434B4B6" w:rsidR="001E13DC" w:rsidRPr="001D5126" w:rsidRDefault="001E13DC" w:rsidP="001D5126">
      <w:pPr>
        <w:pStyle w:val="ListParagraph"/>
        <w:numPr>
          <w:ilvl w:val="1"/>
          <w:numId w:val="51"/>
        </w:numPr>
        <w:tabs>
          <w:tab w:val="clear" w:pos="1440"/>
          <w:tab w:val="num" w:pos="2160"/>
        </w:tabs>
        <w:spacing w:line="360" w:lineRule="auto"/>
        <w:ind w:left="2160"/>
      </w:pPr>
      <w:r w:rsidRPr="001D5126">
        <w:t>400 truy cập đồng thời từ các thiết bị khách (xem báo cáo, kiểm tra thông tin).</w:t>
      </w:r>
    </w:p>
    <w:p w14:paraId="7C7E0C2D" w14:textId="20799ACF" w:rsidR="001E13DC" w:rsidRPr="001D5126" w:rsidRDefault="001E13DC" w:rsidP="001D5126">
      <w:pPr>
        <w:spacing w:line="360" w:lineRule="auto"/>
        <w:ind w:left="720" w:firstLine="0"/>
      </w:pPr>
      <w:r w:rsidRPr="001D5126">
        <w:t>+ Tăng trưởng dữ liệu:</w:t>
      </w:r>
    </w:p>
    <w:p w14:paraId="227A97C8" w14:textId="3BE51727" w:rsidR="001E13DC" w:rsidRPr="001D5126" w:rsidRDefault="001E13DC" w:rsidP="001D5126">
      <w:pPr>
        <w:pStyle w:val="ListParagraph"/>
        <w:numPr>
          <w:ilvl w:val="0"/>
          <w:numId w:val="50"/>
        </w:numPr>
        <w:tabs>
          <w:tab w:val="clear" w:pos="720"/>
          <w:tab w:val="num" w:pos="1440"/>
        </w:tabs>
        <w:spacing w:line="360" w:lineRule="auto"/>
        <w:ind w:left="1440"/>
      </w:pPr>
      <w:r w:rsidRPr="001D5126">
        <w:t>Hệ thống cần được thiết kế để xử lý tốc độ tăng trưởng dữ liệu trung bình 5–10% mỗi tháng trong vòng tối thiểu 5 năm mà không làm giảm hiệu năng đáng kể.</w:t>
      </w:r>
    </w:p>
    <w:p w14:paraId="541D8F4C" w14:textId="0E32549F" w:rsidR="001E13DC" w:rsidRPr="001D5126" w:rsidRDefault="001E13DC" w:rsidP="001D5126">
      <w:pPr>
        <w:spacing w:line="360" w:lineRule="auto"/>
        <w:ind w:left="720" w:firstLine="0"/>
      </w:pPr>
      <w:r w:rsidRPr="001D5126">
        <w:t>+ Hệ thống lưu trữ:</w:t>
      </w:r>
    </w:p>
    <w:p w14:paraId="61178AAA" w14:textId="1E20D6A7" w:rsidR="001E13DC" w:rsidRPr="001D5126" w:rsidRDefault="001E13DC" w:rsidP="001D5126">
      <w:pPr>
        <w:pStyle w:val="ListParagraph"/>
        <w:numPr>
          <w:ilvl w:val="0"/>
          <w:numId w:val="49"/>
        </w:numPr>
        <w:tabs>
          <w:tab w:val="clear" w:pos="720"/>
          <w:tab w:val="num" w:pos="1440"/>
        </w:tabs>
        <w:spacing w:line="360" w:lineRule="auto"/>
        <w:ind w:left="1440"/>
      </w:pPr>
      <w:r w:rsidRPr="001D5126">
        <w:t>Cơ sở dữ liệu cần có khả năng mở rộng (scale-out hoặc scale-up) và hỗ trợ backup định kỳ để đảm bảo an toàn dữ liệu khi số lượng bản ghi lớn dần theo thời gian.</w:t>
      </w:r>
    </w:p>
    <w:p w14:paraId="5C26345C" w14:textId="02435C0A" w:rsidR="00C7217C" w:rsidRPr="001D5126" w:rsidRDefault="00001B90" w:rsidP="001D5126">
      <w:pPr>
        <w:pStyle w:val="Heading4"/>
        <w:spacing w:line="360" w:lineRule="auto"/>
      </w:pPr>
      <w:r w:rsidRPr="001D5126">
        <w:t xml:space="preserve">2.3.2.10 </w:t>
      </w:r>
      <w:bookmarkStart w:id="39" w:name="_Toc480445631"/>
      <w:bookmarkStart w:id="40" w:name="_Toc32222869"/>
      <w:bookmarkStart w:id="41" w:name="_Toc385707402"/>
      <w:r w:rsidR="00C7217C" w:rsidRPr="001D5126">
        <w:t>Response Time</w:t>
      </w:r>
      <w:bookmarkEnd w:id="39"/>
      <w:bookmarkEnd w:id="40"/>
      <w:bookmarkEnd w:id="41"/>
    </w:p>
    <w:p w14:paraId="52D2B7FF" w14:textId="50E79864" w:rsidR="001E13DC" w:rsidRPr="001D5126" w:rsidRDefault="001E13DC" w:rsidP="001D5126">
      <w:pPr>
        <w:spacing w:line="360" w:lineRule="auto"/>
        <w:ind w:left="720" w:firstLine="0"/>
      </w:pPr>
      <w:r w:rsidRPr="001D5126">
        <w:t>+ Thời gian phản hồi tối đa cho các chức năng tra cứu, tìm kiếm, thống kê cơ bản không vượt quá 3 giây trong điều kiện tải bình thường.</w:t>
      </w:r>
    </w:p>
    <w:p w14:paraId="32173ED0" w14:textId="2803F971" w:rsidR="001E13DC" w:rsidRPr="001D5126" w:rsidRDefault="001E13DC" w:rsidP="001D5126">
      <w:pPr>
        <w:spacing w:line="360" w:lineRule="auto"/>
        <w:ind w:left="720" w:firstLine="0"/>
      </w:pPr>
      <w:r w:rsidRPr="001D5126">
        <w:t>+ Với các chức năng phức tạp như thống kê doanh thu theo năm, thống kê thuốc hết hạn, thời gian phản hồi không được vượt quá 10 giây.</w:t>
      </w:r>
    </w:p>
    <w:p w14:paraId="40DB0BBB" w14:textId="2AB7B817" w:rsidR="001E13DC" w:rsidRPr="001D5126" w:rsidRDefault="001E13DC" w:rsidP="001D5126">
      <w:pPr>
        <w:spacing w:line="360" w:lineRule="auto"/>
        <w:ind w:left="720" w:firstLine="0"/>
      </w:pPr>
      <w:r w:rsidRPr="001D5126">
        <w:t>+ Giao diện người dùng không được bị treo, đứng hình hoặc không có phản hồi trong quá trình người dùng thao tác.</w:t>
      </w:r>
    </w:p>
    <w:p w14:paraId="121B0751" w14:textId="1DA16AED" w:rsidR="001E13DC" w:rsidRPr="001D5126" w:rsidRDefault="001E13DC" w:rsidP="001D5126">
      <w:pPr>
        <w:spacing w:line="360" w:lineRule="auto"/>
        <w:ind w:left="720" w:firstLine="0"/>
      </w:pPr>
      <w:r w:rsidRPr="001D5126">
        <w:lastRenderedPageBreak/>
        <w:t>+ Trong trường hợp kết nối mạng chậm, hệ thống cần hiển thị thông báo xử lý hợp lý để người dùng không hiểu nhầm là lỗi hệ thống.</w:t>
      </w:r>
    </w:p>
    <w:p w14:paraId="57C1C4EC" w14:textId="698778DE" w:rsidR="00C7217C" w:rsidRPr="001D5126" w:rsidRDefault="008178C4" w:rsidP="001D5126">
      <w:pPr>
        <w:pStyle w:val="Heading4"/>
        <w:spacing w:line="360" w:lineRule="auto"/>
      </w:pPr>
      <w:bookmarkStart w:id="42" w:name="_Toc480445632"/>
      <w:bookmarkStart w:id="43" w:name="_Toc32222870"/>
      <w:bookmarkStart w:id="44" w:name="_Toc385707403"/>
      <w:r w:rsidRPr="001D5126">
        <w:t>2.3.2.11</w:t>
      </w:r>
      <w:r w:rsidR="00C7217C" w:rsidRPr="001D5126">
        <w:t>Throughput</w:t>
      </w:r>
      <w:bookmarkEnd w:id="42"/>
      <w:bookmarkEnd w:id="43"/>
      <w:bookmarkEnd w:id="44"/>
    </w:p>
    <w:p w14:paraId="7EA62FC1" w14:textId="4CF9E50E" w:rsidR="001E13DC" w:rsidRPr="001D5126" w:rsidRDefault="001E13DC" w:rsidP="001D5126">
      <w:pPr>
        <w:spacing w:line="360" w:lineRule="auto"/>
        <w:ind w:left="720" w:firstLine="0"/>
      </w:pPr>
      <w:r w:rsidRPr="001D5126">
        <w:t>+ Hệ thống phải có khả năng xử lý tối thiểu 100 yêu cầu (requests) mỗi giây, bao gồm các thao tác như: truy vấn thuốc, nhập đơn hàng, lưu hóa đơn, thống kê dữ liệu.</w:t>
      </w:r>
    </w:p>
    <w:p w14:paraId="638403DD" w14:textId="59F076AB" w:rsidR="001E13DC" w:rsidRPr="001D5126" w:rsidRDefault="001E13DC" w:rsidP="001D5126">
      <w:pPr>
        <w:spacing w:line="360" w:lineRule="auto"/>
        <w:ind w:left="720" w:firstLine="0"/>
      </w:pPr>
      <w:r w:rsidRPr="001D5126">
        <w:t>+ Với các đợt cao điểm (ví dụ: đầu ngày, cuối ngày, kiểm kê hàng tháng), hệ thống vẫn phải duy trì throughput ≥ 70% công suất tối đa mà không gây gián đoạn.</w:t>
      </w:r>
    </w:p>
    <w:p w14:paraId="27D5FDBB" w14:textId="60AFA023" w:rsidR="001E13DC" w:rsidRPr="001D5126" w:rsidRDefault="001E13DC" w:rsidP="001D5126">
      <w:pPr>
        <w:spacing w:line="360" w:lineRule="auto"/>
        <w:ind w:left="720" w:firstLine="0"/>
      </w:pPr>
      <w:r w:rsidRPr="001D5126">
        <w:t>+Hệ thống phải đảm bảo có thể xử lý đồng thời tối thiểu:</w:t>
      </w:r>
    </w:p>
    <w:p w14:paraId="5773C83F" w14:textId="77777777" w:rsidR="001E13DC" w:rsidRPr="001D5126" w:rsidRDefault="001E13DC" w:rsidP="001D5126">
      <w:pPr>
        <w:pStyle w:val="ListParagraph"/>
        <w:numPr>
          <w:ilvl w:val="0"/>
          <w:numId w:val="48"/>
        </w:numPr>
        <w:tabs>
          <w:tab w:val="clear" w:pos="720"/>
          <w:tab w:val="num" w:pos="1440"/>
        </w:tabs>
        <w:spacing w:line="360" w:lineRule="auto"/>
        <w:ind w:left="1440"/>
      </w:pPr>
      <w:r w:rsidRPr="001D5126">
        <w:t>500 giao dịch bán thuốc trong vòng 1 phút.</w:t>
      </w:r>
    </w:p>
    <w:p w14:paraId="20C4791A" w14:textId="77777777" w:rsidR="001E13DC" w:rsidRPr="001D5126" w:rsidRDefault="001E13DC" w:rsidP="001D5126">
      <w:pPr>
        <w:pStyle w:val="ListParagraph"/>
        <w:numPr>
          <w:ilvl w:val="0"/>
          <w:numId w:val="48"/>
        </w:numPr>
        <w:tabs>
          <w:tab w:val="clear" w:pos="720"/>
          <w:tab w:val="num" w:pos="1440"/>
        </w:tabs>
        <w:spacing w:line="360" w:lineRule="auto"/>
        <w:ind w:left="1440"/>
      </w:pPr>
      <w:r w:rsidRPr="001D5126">
        <w:t>100 truy vấn thống kê trong vòng 1 phút.</w:t>
      </w:r>
    </w:p>
    <w:p w14:paraId="0107C205" w14:textId="145D64D8" w:rsidR="001E13DC" w:rsidRPr="001D5126" w:rsidRDefault="001E13DC" w:rsidP="001D5126">
      <w:pPr>
        <w:spacing w:line="360" w:lineRule="auto"/>
        <w:ind w:left="720" w:firstLine="0"/>
      </w:pPr>
      <w:r w:rsidRPr="001D5126">
        <w:t>+Có cơ chế kiểm soát và giới hạn lượng truy cập nếu xảy ra hiện tượng tắc nghẽn, đồng thời gửi cảnh báo tới quản trị viên hệ thống.</w:t>
      </w:r>
    </w:p>
    <w:p w14:paraId="037FE7D6" w14:textId="6A0BB6D9" w:rsidR="00C7217C" w:rsidRPr="001D5126" w:rsidRDefault="00C7217C" w:rsidP="001D5126">
      <w:pPr>
        <w:pStyle w:val="Heading4"/>
        <w:numPr>
          <w:ilvl w:val="3"/>
          <w:numId w:val="47"/>
        </w:numPr>
        <w:spacing w:line="360" w:lineRule="auto"/>
      </w:pPr>
      <w:bookmarkStart w:id="45" w:name="_Toc32222871"/>
      <w:bookmarkStart w:id="46" w:name="_Toc385707404"/>
      <w:r w:rsidRPr="001D5126">
        <w:t>Portability</w:t>
      </w:r>
      <w:bookmarkEnd w:id="37"/>
      <w:bookmarkEnd w:id="38"/>
      <w:bookmarkEnd w:id="45"/>
      <w:bookmarkEnd w:id="46"/>
      <w:r w:rsidRPr="001D5126">
        <w:t xml:space="preserve"> (Tính tương thích)</w:t>
      </w:r>
    </w:p>
    <w:p w14:paraId="1D3F0452" w14:textId="530F8DC1" w:rsidR="000F005C" w:rsidRPr="001D5126" w:rsidRDefault="001E13DC" w:rsidP="001D5126">
      <w:pPr>
        <w:spacing w:line="360" w:lineRule="auto"/>
        <w:ind w:firstLine="720"/>
      </w:pPr>
      <w:r w:rsidRPr="001D5126">
        <w:t xml:space="preserve">  </w:t>
      </w:r>
      <w:r w:rsidR="000F005C" w:rsidRPr="001D5126">
        <w:t>Cơ sở dữ liệu phải thiết kế linh hoạt, hỗ trợ mở rộng số lượng thuốc, khách hàng và nhân viên mà không ảnh hưởng đến hiệu năng.</w:t>
      </w:r>
    </w:p>
    <w:p w14:paraId="15956DF9" w14:textId="77777777" w:rsidR="000F005C" w:rsidRPr="000F005C" w:rsidRDefault="000F005C" w:rsidP="001D5126">
      <w:pPr>
        <w:spacing w:line="360" w:lineRule="auto"/>
        <w:ind w:firstLine="0"/>
        <w:rPr>
          <w:b/>
          <w:bCs/>
        </w:rPr>
      </w:pPr>
      <w:r w:rsidRPr="000F005C">
        <w:rPr>
          <w:b/>
          <w:bCs/>
        </w:rPr>
        <w:t>2.3.2.9 Khả năng tương thích môi trường (Portability)</w:t>
      </w:r>
    </w:p>
    <w:p w14:paraId="20A89511" w14:textId="7F49B9F6" w:rsidR="000F005C" w:rsidRPr="000F005C" w:rsidRDefault="000F005C" w:rsidP="001D5126">
      <w:pPr>
        <w:spacing w:line="360" w:lineRule="auto"/>
        <w:ind w:firstLine="720"/>
      </w:pPr>
      <w:r w:rsidRPr="001D5126">
        <w:t xml:space="preserve">+ </w:t>
      </w:r>
      <w:r w:rsidRPr="000F005C">
        <w:t>Ứng dụng phải có thể hoạt động trên các hệ điều hành phổ biến như:</w:t>
      </w:r>
    </w:p>
    <w:p w14:paraId="7E6B7C12" w14:textId="77777777" w:rsidR="000F005C" w:rsidRPr="001D5126" w:rsidRDefault="000F005C" w:rsidP="001D5126">
      <w:pPr>
        <w:pStyle w:val="ListParagraph"/>
        <w:numPr>
          <w:ilvl w:val="1"/>
          <w:numId w:val="41"/>
        </w:numPr>
        <w:spacing w:line="360" w:lineRule="auto"/>
      </w:pPr>
      <w:r w:rsidRPr="001D5126">
        <w:t>Windows 7 trở lên</w:t>
      </w:r>
    </w:p>
    <w:p w14:paraId="7C83C901" w14:textId="77777777" w:rsidR="000F005C" w:rsidRPr="001D5126" w:rsidRDefault="000F005C" w:rsidP="001D5126">
      <w:pPr>
        <w:pStyle w:val="ListParagraph"/>
        <w:numPr>
          <w:ilvl w:val="1"/>
          <w:numId w:val="41"/>
        </w:numPr>
        <w:spacing w:line="360" w:lineRule="auto"/>
      </w:pPr>
      <w:r w:rsidRPr="001D5126">
        <w:t>Ubuntu 14.04 hoặc cao hơn</w:t>
      </w:r>
    </w:p>
    <w:p w14:paraId="66C31EFA" w14:textId="484736EA" w:rsidR="000F005C" w:rsidRPr="000F005C" w:rsidRDefault="000F005C" w:rsidP="001D5126">
      <w:pPr>
        <w:spacing w:line="360" w:lineRule="auto"/>
        <w:ind w:firstLine="720"/>
      </w:pPr>
      <w:r w:rsidRPr="001D5126">
        <w:t xml:space="preserve">+ </w:t>
      </w:r>
      <w:r w:rsidRPr="000F005C">
        <w:t>Yêu cầu tối thiểu phần cứng cho máy trạm:</w:t>
      </w:r>
    </w:p>
    <w:p w14:paraId="66884126" w14:textId="77777777" w:rsidR="000F005C" w:rsidRPr="001D5126" w:rsidRDefault="000F005C" w:rsidP="001D5126">
      <w:pPr>
        <w:pStyle w:val="ListParagraph"/>
        <w:numPr>
          <w:ilvl w:val="1"/>
          <w:numId w:val="42"/>
        </w:numPr>
        <w:spacing w:line="360" w:lineRule="auto"/>
      </w:pPr>
      <w:r w:rsidRPr="001D5126">
        <w:t>CPU: Intel Celeron hoặc tương đương</w:t>
      </w:r>
    </w:p>
    <w:p w14:paraId="143830F7" w14:textId="77777777" w:rsidR="000F005C" w:rsidRPr="001D5126" w:rsidRDefault="000F005C" w:rsidP="001D5126">
      <w:pPr>
        <w:pStyle w:val="ListParagraph"/>
        <w:numPr>
          <w:ilvl w:val="1"/>
          <w:numId w:val="42"/>
        </w:numPr>
        <w:spacing w:line="360" w:lineRule="auto"/>
      </w:pPr>
      <w:r w:rsidRPr="001D5126">
        <w:t>RAM: ≥ 2 GB</w:t>
      </w:r>
    </w:p>
    <w:p w14:paraId="4EACDF62" w14:textId="0567FFF6" w:rsidR="000F005C" w:rsidRPr="001D5126" w:rsidRDefault="000F005C" w:rsidP="001D5126">
      <w:pPr>
        <w:pStyle w:val="ListParagraph"/>
        <w:numPr>
          <w:ilvl w:val="1"/>
          <w:numId w:val="42"/>
        </w:numPr>
        <w:spacing w:line="360" w:lineRule="auto"/>
      </w:pPr>
      <w:r w:rsidRPr="001D5126">
        <w:t>Kết nối internet: tốc độ tối thiểu 256 Kbps</w:t>
      </w:r>
    </w:p>
    <w:p w14:paraId="43DFE517" w14:textId="31E5CC41" w:rsidR="00C7217C" w:rsidRPr="001D5126" w:rsidRDefault="008178C4" w:rsidP="001D5126">
      <w:pPr>
        <w:pStyle w:val="Heading4"/>
        <w:spacing w:line="360" w:lineRule="auto"/>
      </w:pPr>
      <w:bookmarkStart w:id="47" w:name="_Toc434992880"/>
      <w:bookmarkStart w:id="48" w:name="_Toc466012427"/>
      <w:bookmarkStart w:id="49" w:name="_Toc32222872"/>
      <w:bookmarkStart w:id="50" w:name="_Toc385707405"/>
      <w:r w:rsidRPr="001D5126">
        <w:t xml:space="preserve">2.3.2.13 </w:t>
      </w:r>
      <w:r w:rsidR="00C7217C" w:rsidRPr="001D5126">
        <w:t>Reliability</w:t>
      </w:r>
      <w:bookmarkEnd w:id="47"/>
      <w:bookmarkEnd w:id="48"/>
      <w:bookmarkEnd w:id="49"/>
      <w:bookmarkEnd w:id="50"/>
      <w:r w:rsidR="00C7217C" w:rsidRPr="001D5126">
        <w:t xml:space="preserve"> (Độ tin cậy)</w:t>
      </w:r>
    </w:p>
    <w:p w14:paraId="42C046C4" w14:textId="1EFD56EE" w:rsidR="000F005C" w:rsidRPr="001D5126" w:rsidRDefault="000F005C" w:rsidP="001D5126">
      <w:pPr>
        <w:spacing w:line="360" w:lineRule="auto"/>
        <w:ind w:firstLine="720"/>
      </w:pPr>
      <w:r w:rsidRPr="001D5126">
        <w:lastRenderedPageBreak/>
        <w:t xml:space="preserve">+ </w:t>
      </w:r>
      <w:r w:rsidRPr="000F005C">
        <w:t>Hệ thống phải hoạt động ổn định trong thời gian dài.</w:t>
      </w:r>
    </w:p>
    <w:p w14:paraId="709BD714" w14:textId="540A47F8" w:rsidR="000F005C" w:rsidRPr="000F005C" w:rsidRDefault="000F005C" w:rsidP="001D5126">
      <w:pPr>
        <w:spacing w:line="360" w:lineRule="auto"/>
        <w:ind w:left="720" w:firstLine="0"/>
      </w:pPr>
      <w:r w:rsidRPr="001D5126">
        <w:t xml:space="preserve">+ </w:t>
      </w:r>
      <w:r w:rsidRPr="000F005C">
        <w:t>Thời gian trung bình giữa các lần lỗi (MTBF) phải đạt ít nhất 90 ngày.</w:t>
      </w:r>
    </w:p>
    <w:p w14:paraId="5A5C0FB6" w14:textId="556D8413" w:rsidR="000F005C" w:rsidRPr="001D5126" w:rsidRDefault="000F005C" w:rsidP="001D5126">
      <w:pPr>
        <w:spacing w:line="360" w:lineRule="auto"/>
        <w:ind w:firstLine="720"/>
      </w:pPr>
      <w:r w:rsidRPr="001D5126">
        <w:t xml:space="preserve">+ </w:t>
      </w:r>
      <w:r w:rsidRPr="000F005C">
        <w:t>Hệ thống phải có khả năng phục hồi tự động khi gặp sự cố nhỏ.</w:t>
      </w:r>
    </w:p>
    <w:p w14:paraId="42541C95" w14:textId="21642AE8" w:rsidR="00C7217C" w:rsidRPr="001D5126" w:rsidRDefault="008178C4" w:rsidP="001D5126">
      <w:pPr>
        <w:pStyle w:val="Heading4"/>
        <w:spacing w:line="360" w:lineRule="auto"/>
      </w:pPr>
      <w:bookmarkStart w:id="51" w:name="_Toc434992881"/>
      <w:bookmarkStart w:id="52" w:name="_Toc466012428"/>
      <w:bookmarkStart w:id="53" w:name="_Toc32222873"/>
      <w:bookmarkStart w:id="54" w:name="_Toc385707406"/>
      <w:r w:rsidRPr="001D5126">
        <w:t xml:space="preserve">2.3.2.14 </w:t>
      </w:r>
      <w:r w:rsidR="00C7217C" w:rsidRPr="001D5126">
        <w:t>Reusability</w:t>
      </w:r>
      <w:bookmarkEnd w:id="51"/>
      <w:bookmarkEnd w:id="52"/>
      <w:bookmarkEnd w:id="53"/>
      <w:bookmarkEnd w:id="54"/>
      <w:r w:rsidR="00C7217C" w:rsidRPr="001D5126">
        <w:t xml:space="preserve"> (Khả năng tái sử dụng)</w:t>
      </w:r>
    </w:p>
    <w:p w14:paraId="63789ABE" w14:textId="705D4670" w:rsidR="000F005C" w:rsidRPr="000F005C" w:rsidRDefault="000F005C" w:rsidP="001D5126">
      <w:pPr>
        <w:spacing w:line="360" w:lineRule="auto"/>
        <w:ind w:firstLine="0"/>
        <w:rPr>
          <w:szCs w:val="26"/>
        </w:rPr>
      </w:pPr>
      <w:bookmarkStart w:id="55" w:name="_Toc434992882"/>
      <w:bookmarkStart w:id="56" w:name="_Toc466012429"/>
      <w:bookmarkStart w:id="57" w:name="_Toc32222874"/>
      <w:bookmarkStart w:id="58" w:name="_Toc385707407"/>
      <w:r w:rsidRPr="000F005C">
        <w:rPr>
          <w:szCs w:val="26"/>
        </w:rPr>
        <w:t>Hệ thống cần sử dụng lại các thành phần như:</w:t>
      </w:r>
    </w:p>
    <w:p w14:paraId="24D55666" w14:textId="4CB7CB33" w:rsidR="000F005C" w:rsidRPr="000F005C" w:rsidRDefault="000F005C" w:rsidP="001D5126">
      <w:pPr>
        <w:spacing w:line="360" w:lineRule="auto"/>
        <w:ind w:firstLine="720"/>
        <w:rPr>
          <w:szCs w:val="26"/>
        </w:rPr>
      </w:pPr>
      <w:r w:rsidRPr="001D5126">
        <w:t xml:space="preserve">+ </w:t>
      </w:r>
      <w:r w:rsidRPr="000F005C">
        <w:rPr>
          <w:szCs w:val="26"/>
        </w:rPr>
        <w:t>Mẫu giao diện</w:t>
      </w:r>
    </w:p>
    <w:p w14:paraId="276045B2" w14:textId="61BE0AAB" w:rsidR="000F005C" w:rsidRPr="000F005C" w:rsidRDefault="000F005C" w:rsidP="001D5126">
      <w:pPr>
        <w:spacing w:line="360" w:lineRule="auto"/>
        <w:ind w:firstLine="720"/>
        <w:rPr>
          <w:szCs w:val="26"/>
        </w:rPr>
      </w:pPr>
      <w:r w:rsidRPr="001D5126">
        <w:t xml:space="preserve">+ </w:t>
      </w:r>
      <w:r w:rsidRPr="000F005C">
        <w:rPr>
          <w:szCs w:val="26"/>
        </w:rPr>
        <w:t>Lớp xử lý thông tin người dùng (họ tên, địa chỉ, số điện thoại,...)</w:t>
      </w:r>
    </w:p>
    <w:p w14:paraId="335E91CF" w14:textId="41322B5C" w:rsidR="000F005C" w:rsidRPr="000F005C" w:rsidRDefault="000F005C" w:rsidP="001D5126">
      <w:pPr>
        <w:spacing w:line="360" w:lineRule="auto"/>
        <w:ind w:firstLine="720"/>
        <w:rPr>
          <w:szCs w:val="26"/>
        </w:rPr>
      </w:pPr>
      <w:r w:rsidRPr="001D5126">
        <w:t xml:space="preserve">+ </w:t>
      </w:r>
      <w:r w:rsidRPr="000F005C">
        <w:rPr>
          <w:szCs w:val="26"/>
        </w:rPr>
        <w:t>Module gửi email, xuất báo cáo, kết nối cơ sở dữ liệu</w:t>
      </w:r>
    </w:p>
    <w:p w14:paraId="75E21BBF" w14:textId="65D75941" w:rsidR="00C7217C" w:rsidRPr="001D5126" w:rsidRDefault="008178C4" w:rsidP="001D5126">
      <w:pPr>
        <w:pStyle w:val="Heading4"/>
        <w:spacing w:line="360" w:lineRule="auto"/>
      </w:pPr>
      <w:r w:rsidRPr="001D5126">
        <w:t xml:space="preserve">2.3.2.15 </w:t>
      </w:r>
      <w:r w:rsidR="00C7217C" w:rsidRPr="001D5126">
        <w:t>Robustness</w:t>
      </w:r>
      <w:bookmarkEnd w:id="55"/>
      <w:bookmarkEnd w:id="56"/>
      <w:bookmarkEnd w:id="57"/>
      <w:bookmarkEnd w:id="58"/>
      <w:r w:rsidR="00C7217C" w:rsidRPr="001D5126">
        <w:t xml:space="preserve"> (Tính mạnh mẽ)</w:t>
      </w:r>
    </w:p>
    <w:p w14:paraId="7FC1BA7E" w14:textId="78BFB618" w:rsidR="000F005C" w:rsidRPr="000F005C" w:rsidRDefault="000F005C" w:rsidP="001D5126">
      <w:pPr>
        <w:spacing w:line="360" w:lineRule="auto"/>
        <w:ind w:left="720" w:firstLine="0"/>
        <w:rPr>
          <w:szCs w:val="26"/>
        </w:rPr>
      </w:pPr>
      <w:bookmarkStart w:id="59" w:name="_Toc434992883"/>
      <w:bookmarkStart w:id="60" w:name="_Toc466012430"/>
      <w:bookmarkStart w:id="61" w:name="_Toc32222875"/>
      <w:bookmarkStart w:id="62" w:name="_Toc385707408"/>
      <w:r w:rsidRPr="001D5126">
        <w:rPr>
          <w:szCs w:val="26"/>
        </w:rPr>
        <w:t xml:space="preserve">+ </w:t>
      </w:r>
      <w:r w:rsidRPr="000F005C">
        <w:rPr>
          <w:szCs w:val="26"/>
        </w:rPr>
        <w:t>Hệ thống phải xử lý tốt các trường hợp nhập liệu sai, thiếu, hoặc không hợp lệ mà không bị treo hoặc lỗi hệ thống.</w:t>
      </w:r>
    </w:p>
    <w:p w14:paraId="461C6105" w14:textId="26D79C78" w:rsidR="000F005C" w:rsidRPr="000F005C" w:rsidRDefault="000F005C" w:rsidP="001D5126">
      <w:pPr>
        <w:spacing w:line="360" w:lineRule="auto"/>
        <w:ind w:left="720" w:firstLine="0"/>
        <w:rPr>
          <w:szCs w:val="26"/>
        </w:rPr>
      </w:pPr>
      <w:r w:rsidRPr="001D5126">
        <w:rPr>
          <w:szCs w:val="26"/>
        </w:rPr>
        <w:t xml:space="preserve">+ </w:t>
      </w:r>
      <w:r w:rsidRPr="000F005C">
        <w:rPr>
          <w:szCs w:val="26"/>
        </w:rPr>
        <w:t>Cần có cơ chế phát hiện lỗi phần cứng và thông báo đến quản trị viên mà không ảnh hưởng đến hoạt động còn lại.</w:t>
      </w:r>
    </w:p>
    <w:p w14:paraId="2008CC24" w14:textId="23CF5666" w:rsidR="00C7217C" w:rsidRPr="001D5126" w:rsidRDefault="008178C4" w:rsidP="001D5126">
      <w:pPr>
        <w:pStyle w:val="Heading4"/>
        <w:spacing w:line="360" w:lineRule="auto"/>
      </w:pPr>
      <w:r w:rsidRPr="001D5126">
        <w:t xml:space="preserve">2.3.2.16 </w:t>
      </w:r>
      <w:r w:rsidR="00C7217C" w:rsidRPr="001D5126">
        <w:t>Safety</w:t>
      </w:r>
      <w:bookmarkEnd w:id="59"/>
      <w:bookmarkEnd w:id="60"/>
      <w:bookmarkEnd w:id="61"/>
      <w:bookmarkEnd w:id="62"/>
      <w:r w:rsidR="00C7217C" w:rsidRPr="001D5126">
        <w:t xml:space="preserve"> (An toàn)</w:t>
      </w:r>
    </w:p>
    <w:p w14:paraId="5FF5E796" w14:textId="2ABA1CB6" w:rsidR="000F005C" w:rsidRPr="000F005C" w:rsidRDefault="000F005C" w:rsidP="001D5126">
      <w:pPr>
        <w:spacing w:line="360" w:lineRule="auto"/>
        <w:ind w:left="720" w:firstLine="0"/>
      </w:pPr>
      <w:r w:rsidRPr="001D5126">
        <w:t xml:space="preserve">+ </w:t>
      </w:r>
      <w:r w:rsidRPr="000F005C">
        <w:t>Hệ thống không được làm mất dữ liệu tài khoản người dùng trong bất kỳ tình huống nào.</w:t>
      </w:r>
    </w:p>
    <w:p w14:paraId="176A9345" w14:textId="09121A76" w:rsidR="000F005C" w:rsidRPr="001D5126" w:rsidRDefault="000F005C" w:rsidP="001D5126">
      <w:pPr>
        <w:spacing w:line="360" w:lineRule="auto"/>
        <w:ind w:left="720" w:firstLine="0"/>
      </w:pPr>
      <w:r w:rsidRPr="001D5126">
        <w:t xml:space="preserve">+ </w:t>
      </w:r>
      <w:r w:rsidRPr="000F005C">
        <w:t>Dữ liệu nhạy cảm (mật khẩu, thông tin bệnh nhân) phải được mã hóa và sao lưu định kỳ.</w:t>
      </w:r>
    </w:p>
    <w:p w14:paraId="028BE49D" w14:textId="4A52EC89" w:rsidR="00C7217C" w:rsidRPr="001D5126" w:rsidRDefault="004249C8" w:rsidP="001D5126">
      <w:pPr>
        <w:pStyle w:val="Heading2"/>
        <w:spacing w:line="360" w:lineRule="auto"/>
      </w:pPr>
      <w:bookmarkStart w:id="63" w:name="_Toc385707409"/>
      <w:bookmarkStart w:id="64" w:name="_Toc200921818"/>
      <w:r w:rsidRPr="001D5126">
        <w:t>2</w:t>
      </w:r>
      <w:r w:rsidR="008178C4" w:rsidRPr="001D5126">
        <w:t>.</w:t>
      </w:r>
      <w:r w:rsidRPr="001D5126">
        <w:t>4</w:t>
      </w:r>
      <w:r w:rsidR="008178C4" w:rsidRPr="001D5126">
        <w:t xml:space="preserve"> </w:t>
      </w:r>
      <w:r w:rsidR="00C7217C" w:rsidRPr="001D5126">
        <w:t>System Constraints</w:t>
      </w:r>
      <w:bookmarkEnd w:id="63"/>
      <w:bookmarkEnd w:id="64"/>
    </w:p>
    <w:p w14:paraId="3D656E5D" w14:textId="05B50FE2" w:rsidR="00C7217C" w:rsidRPr="001D5126" w:rsidRDefault="004249C8" w:rsidP="001D5126">
      <w:pPr>
        <w:pStyle w:val="Heading3"/>
        <w:spacing w:line="360" w:lineRule="auto"/>
      </w:pPr>
      <w:bookmarkStart w:id="65" w:name="_Toc32222893"/>
      <w:bookmarkStart w:id="66" w:name="_Toc385707410"/>
      <w:bookmarkStart w:id="67" w:name="_Toc466012437"/>
      <w:bookmarkStart w:id="68" w:name="_Toc200921819"/>
      <w:r w:rsidRPr="001D5126">
        <w:t>2.4</w:t>
      </w:r>
      <w:r w:rsidR="008178C4" w:rsidRPr="001D5126">
        <w:t xml:space="preserve">.1 </w:t>
      </w:r>
      <w:r w:rsidR="00C7217C" w:rsidRPr="001D5126">
        <w:t>Business Rules</w:t>
      </w:r>
      <w:bookmarkEnd w:id="65"/>
      <w:bookmarkEnd w:id="66"/>
      <w:bookmarkEnd w:id="68"/>
    </w:p>
    <w:p w14:paraId="672B1A11" w14:textId="381BB898" w:rsidR="00561CBC" w:rsidRPr="00561CBC" w:rsidRDefault="00561CBC" w:rsidP="001D5126">
      <w:pPr>
        <w:spacing w:line="360" w:lineRule="auto"/>
        <w:ind w:left="720" w:hanging="153"/>
      </w:pPr>
      <w:r w:rsidRPr="001D5126">
        <w:t xml:space="preserve">+ </w:t>
      </w:r>
      <w:r w:rsidRPr="00561CBC">
        <w:t>Hệ thống chỉ cho phép người dùng đã xác thực thực hiện các chức năng tương ứng với quyền được phân công.</w:t>
      </w:r>
    </w:p>
    <w:p w14:paraId="7B93F54F" w14:textId="0D094B8E" w:rsidR="00561CBC" w:rsidRPr="00561CBC" w:rsidRDefault="00561CBC" w:rsidP="001D5126">
      <w:pPr>
        <w:spacing w:line="360" w:lineRule="auto"/>
      </w:pPr>
      <w:r w:rsidRPr="001D5126">
        <w:t xml:space="preserve">+ </w:t>
      </w:r>
      <w:r w:rsidRPr="00561CBC">
        <w:t>Mỗi đơn thuốc phải được gắn với thông tin khách hàng rõ ràng.</w:t>
      </w:r>
    </w:p>
    <w:p w14:paraId="49218DC8" w14:textId="12342861" w:rsidR="00561CBC" w:rsidRPr="001D5126" w:rsidRDefault="00561CBC" w:rsidP="001D5126">
      <w:pPr>
        <w:spacing w:line="360" w:lineRule="auto"/>
      </w:pPr>
      <w:r w:rsidRPr="001D5126">
        <w:t xml:space="preserve">+ </w:t>
      </w:r>
      <w:r w:rsidRPr="00561CBC">
        <w:t>Mọi hoạt động bán thuốc đều phải được lưu nhật ký.</w:t>
      </w:r>
    </w:p>
    <w:p w14:paraId="17F67EA2" w14:textId="0D79FBFD" w:rsidR="00C7217C" w:rsidRPr="001D5126" w:rsidRDefault="004249C8" w:rsidP="001D5126">
      <w:pPr>
        <w:pStyle w:val="Heading3"/>
        <w:spacing w:line="360" w:lineRule="auto"/>
      </w:pPr>
      <w:bookmarkStart w:id="69" w:name="_Toc32222894"/>
      <w:bookmarkStart w:id="70" w:name="_Toc385707411"/>
      <w:bookmarkStart w:id="71" w:name="_Toc200921820"/>
      <w:r w:rsidRPr="001D5126">
        <w:t>2.4</w:t>
      </w:r>
      <w:r w:rsidR="008178C4" w:rsidRPr="001D5126">
        <w:t xml:space="preserve">.2 </w:t>
      </w:r>
      <w:r w:rsidR="00C7217C" w:rsidRPr="001D5126">
        <w:t>Data and Content Constraints</w:t>
      </w:r>
      <w:bookmarkEnd w:id="69"/>
      <w:bookmarkEnd w:id="70"/>
      <w:bookmarkEnd w:id="71"/>
    </w:p>
    <w:p w14:paraId="6BABEC34" w14:textId="4FF2185E" w:rsidR="00561CBC" w:rsidRPr="00561CBC" w:rsidRDefault="00561CBC" w:rsidP="001D5126">
      <w:pPr>
        <w:spacing w:line="360" w:lineRule="auto"/>
      </w:pPr>
      <w:r w:rsidRPr="001D5126">
        <w:lastRenderedPageBreak/>
        <w:t xml:space="preserve">+ </w:t>
      </w:r>
      <w:r w:rsidRPr="00561CBC">
        <w:t>Trường "mã thuốc" và "mã khách hàng" không được trùng lặp.</w:t>
      </w:r>
    </w:p>
    <w:p w14:paraId="3D91672D" w14:textId="6BC97A99" w:rsidR="00561CBC" w:rsidRPr="00561CBC" w:rsidRDefault="00561CBC" w:rsidP="001D5126">
      <w:pPr>
        <w:spacing w:line="360" w:lineRule="auto"/>
      </w:pPr>
      <w:r w:rsidRPr="001D5126">
        <w:t xml:space="preserve">+ </w:t>
      </w:r>
      <w:r w:rsidRPr="00561CBC">
        <w:t>Giá trị các trường như số lượng, đơn giá, tổng tiền phải là số dương.</w:t>
      </w:r>
    </w:p>
    <w:p w14:paraId="263F11D3" w14:textId="76FFACE3" w:rsidR="00561CBC" w:rsidRPr="001D5126" w:rsidRDefault="00561CBC" w:rsidP="001D5126">
      <w:pPr>
        <w:spacing w:line="360" w:lineRule="auto"/>
      </w:pPr>
      <w:r w:rsidRPr="001D5126">
        <w:t xml:space="preserve">+ </w:t>
      </w:r>
      <w:r w:rsidRPr="00561CBC">
        <w:t>Các trường bắt buộc phải được nhập đầy đủ trước khi lưu.</w:t>
      </w:r>
    </w:p>
    <w:p w14:paraId="456F02F1" w14:textId="2A619125" w:rsidR="00C7217C" w:rsidRPr="001D5126" w:rsidRDefault="004249C8" w:rsidP="001D5126">
      <w:pPr>
        <w:pStyle w:val="Heading3"/>
        <w:spacing w:line="360" w:lineRule="auto"/>
      </w:pPr>
      <w:bookmarkStart w:id="72" w:name="_Toc466012439"/>
      <w:bookmarkStart w:id="73" w:name="_Toc32222895"/>
      <w:bookmarkStart w:id="74" w:name="_Toc385707412"/>
      <w:bookmarkStart w:id="75" w:name="_Toc200921821"/>
      <w:r w:rsidRPr="001D5126">
        <w:t>2.4</w:t>
      </w:r>
      <w:r w:rsidR="008178C4" w:rsidRPr="001D5126">
        <w:t xml:space="preserve">.3 </w:t>
      </w:r>
      <w:r w:rsidR="00C7217C" w:rsidRPr="001D5126">
        <w:t>Databases</w:t>
      </w:r>
      <w:bookmarkEnd w:id="72"/>
      <w:bookmarkEnd w:id="73"/>
      <w:bookmarkEnd w:id="74"/>
      <w:bookmarkEnd w:id="75"/>
    </w:p>
    <w:p w14:paraId="3092454C" w14:textId="362AE1FA" w:rsidR="00561CBC" w:rsidRPr="00561CBC" w:rsidRDefault="00561CBC" w:rsidP="001D5126">
      <w:pPr>
        <w:spacing w:line="360" w:lineRule="auto"/>
      </w:pPr>
      <w:r w:rsidRPr="001D5126">
        <w:t xml:space="preserve">+ </w:t>
      </w:r>
      <w:r w:rsidRPr="00561CBC">
        <w:t>Cơ sở dữ liệu sử dụng hệ quản trị Microsoft SQL Server.</w:t>
      </w:r>
    </w:p>
    <w:p w14:paraId="767942FB" w14:textId="5479895B" w:rsidR="00561CBC" w:rsidRPr="00561CBC" w:rsidRDefault="00561CBC" w:rsidP="001D5126">
      <w:pPr>
        <w:spacing w:line="360" w:lineRule="auto"/>
      </w:pPr>
      <w:r w:rsidRPr="001D5126">
        <w:t xml:space="preserve">+ </w:t>
      </w:r>
      <w:r w:rsidRPr="00561CBC">
        <w:t>Dữ liệu được lưu trữ theo chuẩn UTF-8.</w:t>
      </w:r>
    </w:p>
    <w:p w14:paraId="1F11B7E5" w14:textId="25DEFEBB" w:rsidR="00561CBC" w:rsidRPr="001D5126" w:rsidRDefault="00561CBC" w:rsidP="001D5126">
      <w:pPr>
        <w:spacing w:line="360" w:lineRule="auto"/>
      </w:pPr>
      <w:r w:rsidRPr="001D5126">
        <w:t xml:space="preserve">+ </w:t>
      </w:r>
      <w:r w:rsidRPr="00561CBC">
        <w:t>Cần hỗ trợ backup và restore tự động hàng ngày.</w:t>
      </w:r>
    </w:p>
    <w:p w14:paraId="4B69698C" w14:textId="368F8192" w:rsidR="00C7217C" w:rsidRPr="001D5126" w:rsidRDefault="004249C8" w:rsidP="001D5126">
      <w:pPr>
        <w:pStyle w:val="Heading3"/>
        <w:spacing w:line="360" w:lineRule="auto"/>
      </w:pPr>
      <w:bookmarkStart w:id="76" w:name="_Toc466012440"/>
      <w:bookmarkStart w:id="77" w:name="_Toc32222896"/>
      <w:bookmarkStart w:id="78" w:name="_Toc385707413"/>
      <w:bookmarkStart w:id="79" w:name="_Toc200921822"/>
      <w:r w:rsidRPr="001D5126">
        <w:t>2.4</w:t>
      </w:r>
      <w:r w:rsidR="008178C4" w:rsidRPr="001D5126">
        <w:t xml:space="preserve">.4 </w:t>
      </w:r>
      <w:r w:rsidR="00C7217C" w:rsidRPr="001D5126">
        <w:t>Hardware Constraints</w:t>
      </w:r>
      <w:bookmarkEnd w:id="76"/>
      <w:bookmarkEnd w:id="77"/>
      <w:bookmarkEnd w:id="78"/>
      <w:bookmarkEnd w:id="79"/>
    </w:p>
    <w:p w14:paraId="592A5A3D" w14:textId="77777777" w:rsidR="00561CBC" w:rsidRPr="00561CBC" w:rsidRDefault="00561CBC" w:rsidP="001D5126">
      <w:pPr>
        <w:spacing w:line="360" w:lineRule="auto"/>
        <w:ind w:left="567" w:firstLine="0"/>
      </w:pPr>
      <w:r w:rsidRPr="00561CBC">
        <w:t>Server tối thiểu:</w:t>
      </w:r>
    </w:p>
    <w:p w14:paraId="48D4B2FF" w14:textId="697B074C" w:rsidR="00561CBC" w:rsidRPr="00561CBC" w:rsidRDefault="00561CBC" w:rsidP="001D5126">
      <w:pPr>
        <w:spacing w:line="360" w:lineRule="auto"/>
        <w:ind w:left="567"/>
      </w:pPr>
      <w:r w:rsidRPr="001D5126">
        <w:t xml:space="preserve">+ </w:t>
      </w:r>
      <w:r w:rsidRPr="00561CBC">
        <w:t>CPU: Intel i5 hoặc tương đương</w:t>
      </w:r>
    </w:p>
    <w:p w14:paraId="22E3BC80" w14:textId="6E9A88F5" w:rsidR="00561CBC" w:rsidRPr="00561CBC" w:rsidRDefault="00561CBC" w:rsidP="001D5126">
      <w:pPr>
        <w:spacing w:line="360" w:lineRule="auto"/>
        <w:ind w:left="1287" w:hanging="153"/>
      </w:pPr>
      <w:r w:rsidRPr="001D5126">
        <w:t xml:space="preserve">+ </w:t>
      </w:r>
      <w:r w:rsidRPr="00561CBC">
        <w:t>RAM: 8GB</w:t>
      </w:r>
    </w:p>
    <w:p w14:paraId="119AF152" w14:textId="433EC3AC" w:rsidR="00561CBC" w:rsidRPr="001D5126" w:rsidRDefault="00561CBC" w:rsidP="001D5126">
      <w:pPr>
        <w:spacing w:line="360" w:lineRule="auto"/>
        <w:ind w:left="1287" w:hanging="153"/>
      </w:pPr>
      <w:r w:rsidRPr="001D5126">
        <w:t xml:space="preserve">+ </w:t>
      </w:r>
      <w:r w:rsidRPr="00561CBC">
        <w:t>HDD: 256GB SSD</w:t>
      </w:r>
    </w:p>
    <w:p w14:paraId="67306A26" w14:textId="0DB3FEDF" w:rsidR="00C7217C" w:rsidRPr="001D5126" w:rsidRDefault="004249C8" w:rsidP="001D5126">
      <w:pPr>
        <w:pStyle w:val="Heading3"/>
        <w:spacing w:line="360" w:lineRule="auto"/>
      </w:pPr>
      <w:bookmarkStart w:id="80" w:name="_Toc32222897"/>
      <w:bookmarkStart w:id="81" w:name="_Toc385707414"/>
      <w:bookmarkStart w:id="82" w:name="_Toc200921823"/>
      <w:r w:rsidRPr="001D5126">
        <w:t>2.4</w:t>
      </w:r>
      <w:r w:rsidR="008178C4" w:rsidRPr="001D5126">
        <w:t xml:space="preserve">.5 </w:t>
      </w:r>
      <w:r w:rsidR="00C7217C" w:rsidRPr="001D5126">
        <w:t>Software Constraints</w:t>
      </w:r>
      <w:bookmarkEnd w:id="67"/>
      <w:bookmarkEnd w:id="80"/>
      <w:bookmarkEnd w:id="81"/>
      <w:bookmarkEnd w:id="82"/>
    </w:p>
    <w:p w14:paraId="72249920" w14:textId="77777777" w:rsidR="00561CBC" w:rsidRPr="00561CBC" w:rsidRDefault="00561CBC" w:rsidP="001D5126">
      <w:pPr>
        <w:spacing w:line="360" w:lineRule="auto"/>
      </w:pPr>
      <w:r w:rsidRPr="00561CBC">
        <w:t>Ứng dụng phải được phát triển trên môi trường:</w:t>
      </w:r>
    </w:p>
    <w:p w14:paraId="0113572A" w14:textId="379576FB" w:rsidR="00561CBC" w:rsidRPr="00561CBC" w:rsidRDefault="00561CBC" w:rsidP="001D5126">
      <w:pPr>
        <w:spacing w:line="360" w:lineRule="auto"/>
        <w:ind w:firstLine="1134"/>
      </w:pPr>
      <w:r w:rsidRPr="001D5126">
        <w:t xml:space="preserve">+ </w:t>
      </w:r>
      <w:r w:rsidRPr="00561CBC">
        <w:t>Visual Studio 2019 hoặc mới hơn</w:t>
      </w:r>
    </w:p>
    <w:p w14:paraId="0CD17D5A" w14:textId="7EAA4E30" w:rsidR="00561CBC" w:rsidRPr="001D5126" w:rsidRDefault="00561CBC" w:rsidP="001D5126">
      <w:pPr>
        <w:spacing w:line="360" w:lineRule="auto"/>
        <w:ind w:firstLine="1134"/>
      </w:pPr>
      <w:r w:rsidRPr="001D5126">
        <w:t xml:space="preserve">+ </w:t>
      </w:r>
      <w:r w:rsidRPr="00561CBC">
        <w:t>.NET Framework 4.8 hoặc tương đương</w:t>
      </w:r>
    </w:p>
    <w:p w14:paraId="0D64269D" w14:textId="1F150224" w:rsidR="00C7217C" w:rsidRPr="001D5126" w:rsidRDefault="004249C8" w:rsidP="001D5126">
      <w:pPr>
        <w:pStyle w:val="Heading3"/>
        <w:spacing w:line="360" w:lineRule="auto"/>
      </w:pPr>
      <w:bookmarkStart w:id="83" w:name="_Toc466012438"/>
      <w:bookmarkStart w:id="84" w:name="_Toc32222898"/>
      <w:bookmarkStart w:id="85" w:name="_Toc385707415"/>
      <w:bookmarkStart w:id="86" w:name="_Toc200921824"/>
      <w:r w:rsidRPr="001D5126">
        <w:t>2.4</w:t>
      </w:r>
      <w:r w:rsidR="008178C4" w:rsidRPr="001D5126">
        <w:t xml:space="preserve">.6 </w:t>
      </w:r>
      <w:r w:rsidR="00C7217C" w:rsidRPr="001D5126">
        <w:t>High-Level Languages</w:t>
      </w:r>
      <w:bookmarkEnd w:id="83"/>
      <w:bookmarkEnd w:id="84"/>
      <w:bookmarkEnd w:id="85"/>
      <w:bookmarkEnd w:id="86"/>
    </w:p>
    <w:p w14:paraId="46ABC012" w14:textId="0F6255CB" w:rsidR="00561CBC" w:rsidRPr="00561CBC" w:rsidRDefault="00561CBC" w:rsidP="001D5126">
      <w:pPr>
        <w:spacing w:line="360" w:lineRule="auto"/>
      </w:pPr>
      <w:r w:rsidRPr="001D5126">
        <w:t xml:space="preserve">+ </w:t>
      </w:r>
      <w:r w:rsidRPr="00561CBC">
        <w:t>Phần mềm máy chủ (Server): Java hoặc C#</w:t>
      </w:r>
    </w:p>
    <w:p w14:paraId="45F459F1" w14:textId="0B5D8A2A" w:rsidR="00561CBC" w:rsidRPr="00561CBC" w:rsidRDefault="00561CBC" w:rsidP="001D5126">
      <w:pPr>
        <w:spacing w:line="360" w:lineRule="auto"/>
      </w:pPr>
      <w:r w:rsidRPr="001D5126">
        <w:t xml:space="preserve">+ </w:t>
      </w:r>
      <w:r w:rsidRPr="00561CBC">
        <w:t>Ứng dụng khách (Client): HTML5, CSS3, JavaScript (hỗ trợ AJAX)</w:t>
      </w:r>
    </w:p>
    <w:p w14:paraId="3DF4BC65" w14:textId="192146BB" w:rsidR="00561CBC" w:rsidRPr="001D5126" w:rsidRDefault="00561CBC" w:rsidP="001D5126">
      <w:pPr>
        <w:spacing w:line="360" w:lineRule="auto"/>
      </w:pPr>
      <w:r w:rsidRPr="001D5126">
        <w:t xml:space="preserve">+ </w:t>
      </w:r>
      <w:r w:rsidRPr="00561CBC">
        <w:t>Dữ liệu trao đổi nên sử dụng định dạng JSON hoặc XML</w:t>
      </w:r>
    </w:p>
    <w:p w14:paraId="2A24ED2D" w14:textId="40C016D8" w:rsidR="00C7217C" w:rsidRPr="001D5126" w:rsidRDefault="004249C8" w:rsidP="001D5126">
      <w:pPr>
        <w:pStyle w:val="Heading3"/>
        <w:spacing w:line="360" w:lineRule="auto"/>
      </w:pPr>
      <w:bookmarkStart w:id="87" w:name="_Toc32222900"/>
      <w:bookmarkStart w:id="88" w:name="_Toc385707417"/>
      <w:bookmarkStart w:id="89" w:name="_Toc200921825"/>
      <w:r w:rsidRPr="001D5126">
        <w:t>2.4</w:t>
      </w:r>
      <w:r w:rsidR="008178C4" w:rsidRPr="001D5126">
        <w:t xml:space="preserve">.7 </w:t>
      </w:r>
      <w:r w:rsidR="00C7217C" w:rsidRPr="001D5126">
        <w:t>Legal and Regulatory Constraints</w:t>
      </w:r>
      <w:bookmarkEnd w:id="87"/>
      <w:bookmarkEnd w:id="88"/>
      <w:bookmarkEnd w:id="89"/>
    </w:p>
    <w:p w14:paraId="494EE652" w14:textId="410D34AA" w:rsidR="00561CBC" w:rsidRPr="00561CBC" w:rsidRDefault="00561CBC" w:rsidP="001D5126">
      <w:pPr>
        <w:spacing w:line="360" w:lineRule="auto"/>
      </w:pPr>
      <w:r w:rsidRPr="001D5126">
        <w:t>+</w:t>
      </w:r>
      <w:r w:rsidRPr="00561CBC">
        <w:t xml:space="preserve"> Hệ thống phải tuân thủ các quy định của Bộ Y tế Việt Nam về việc bảo mật và </w:t>
      </w:r>
      <w:r w:rsidRPr="001D5126">
        <w:tab/>
      </w:r>
      <w:r w:rsidRPr="00561CBC">
        <w:t>lưu trữ thông tin y tế.</w:t>
      </w:r>
    </w:p>
    <w:p w14:paraId="72E6A124" w14:textId="221DD107" w:rsidR="00561CBC" w:rsidRPr="00561CBC" w:rsidRDefault="00561CBC" w:rsidP="001D5126">
      <w:pPr>
        <w:spacing w:line="360" w:lineRule="auto"/>
        <w:ind w:left="567" w:firstLine="0"/>
      </w:pPr>
      <w:r w:rsidRPr="001D5126">
        <w:lastRenderedPageBreak/>
        <w:t>+</w:t>
      </w:r>
      <w:r w:rsidRPr="00561CBC">
        <w:t xml:space="preserve"> Dữ liệu cá nhân của bệnh nhân và nhân viên phải tuân thủ theo luật bảo vệ dữ liệu cá nhân hiện hành.</w:t>
      </w:r>
    </w:p>
    <w:p w14:paraId="4F4E7397" w14:textId="2B28CCA0" w:rsidR="00561CBC" w:rsidRPr="001D5126" w:rsidRDefault="00561CBC" w:rsidP="001D5126">
      <w:pPr>
        <w:spacing w:line="360" w:lineRule="auto"/>
        <w:ind w:left="567" w:firstLine="0"/>
      </w:pPr>
      <w:r w:rsidRPr="001D5126">
        <w:t>+</w:t>
      </w:r>
      <w:r w:rsidRPr="00561CBC">
        <w:t xml:space="preserve"> Tài liệu hệ thống phải lưu trữ đầy đủ nhật ký sử dụng theo quy định kiểm tra nội bộ của bệnh viện.</w:t>
      </w:r>
    </w:p>
    <w:p w14:paraId="49F536AF" w14:textId="122F4939" w:rsidR="00C7217C" w:rsidRPr="001D5126" w:rsidRDefault="004249C8" w:rsidP="001D5126">
      <w:pPr>
        <w:pStyle w:val="Heading3"/>
        <w:spacing w:line="360" w:lineRule="auto"/>
      </w:pPr>
      <w:bookmarkStart w:id="90" w:name="_Toc207611051"/>
      <w:bookmarkStart w:id="91" w:name="_Toc200921826"/>
      <w:r w:rsidRPr="001D5126">
        <w:t>2.4</w:t>
      </w:r>
      <w:r w:rsidR="008178C4" w:rsidRPr="001D5126">
        <w:t xml:space="preserve">.8 </w:t>
      </w:r>
      <w:r w:rsidR="00C7217C" w:rsidRPr="001D5126">
        <w:t>Mô hình Use case</w:t>
      </w:r>
      <w:bookmarkEnd w:id="90"/>
      <w:bookmarkEnd w:id="91"/>
      <w:r w:rsidR="00C7217C" w:rsidRPr="001D5126">
        <w:t xml:space="preserve"> </w:t>
      </w:r>
    </w:p>
    <w:bookmarkEnd w:id="8"/>
    <w:p w14:paraId="5F3FA439" w14:textId="4D4411DB" w:rsidR="00C7217C" w:rsidRPr="001D5126" w:rsidRDefault="00D64800" w:rsidP="001D5126">
      <w:pPr>
        <w:pStyle w:val="Caption"/>
        <w:spacing w:line="360" w:lineRule="auto"/>
      </w:pPr>
      <w:r w:rsidRPr="00D64800">
        <w:rPr>
          <w:noProof/>
        </w:rPr>
        <w:drawing>
          <wp:inline distT="0" distB="0" distL="0" distR="0" wp14:anchorId="476DEAAE" wp14:editId="6A252FE4">
            <wp:extent cx="5732145" cy="3585210"/>
            <wp:effectExtent l="0" t="0" r="1905" b="0"/>
            <wp:docPr id="11390868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8684" name="Picture 1" descr="A diagram of a diagram&#10;&#10;AI-generated content may be incorrect."/>
                    <pic:cNvPicPr/>
                  </pic:nvPicPr>
                  <pic:blipFill>
                    <a:blip r:embed="rId13"/>
                    <a:stretch>
                      <a:fillRect/>
                    </a:stretch>
                  </pic:blipFill>
                  <pic:spPr>
                    <a:xfrm>
                      <a:off x="0" y="0"/>
                      <a:ext cx="5732145" cy="3585210"/>
                    </a:xfrm>
                    <a:prstGeom prst="rect">
                      <a:avLst/>
                    </a:prstGeom>
                  </pic:spPr>
                </pic:pic>
              </a:graphicData>
            </a:graphic>
          </wp:inline>
        </w:drawing>
      </w:r>
    </w:p>
    <w:p w14:paraId="278C17F1" w14:textId="1BF4D26A" w:rsidR="00C7217C" w:rsidRPr="001D5126" w:rsidRDefault="004249C8" w:rsidP="001D5126">
      <w:pPr>
        <w:pStyle w:val="Heading3"/>
        <w:spacing w:line="360" w:lineRule="auto"/>
      </w:pPr>
      <w:bookmarkStart w:id="92" w:name="_Toc207611052"/>
      <w:bookmarkStart w:id="93" w:name="_Toc200921827"/>
      <w:r w:rsidRPr="001D5126">
        <w:t>2.4</w:t>
      </w:r>
      <w:r w:rsidR="008178C4" w:rsidRPr="001D5126">
        <w:t xml:space="preserve">.9 </w:t>
      </w:r>
      <w:r w:rsidR="00C7217C" w:rsidRPr="001D5126">
        <w:t>Danh sách các tác nhân và mô tả</w:t>
      </w:r>
      <w:bookmarkEnd w:id="92"/>
      <w:bookmarkEnd w:id="93"/>
    </w:p>
    <w:tbl>
      <w:tblPr>
        <w:tblStyle w:val="TableGrid"/>
        <w:tblW w:w="0" w:type="auto"/>
        <w:tblLook w:val="01E0" w:firstRow="1" w:lastRow="1" w:firstColumn="1" w:lastColumn="1" w:noHBand="0" w:noVBand="0"/>
      </w:tblPr>
      <w:tblGrid>
        <w:gridCol w:w="1914"/>
        <w:gridCol w:w="4594"/>
        <w:gridCol w:w="2509"/>
      </w:tblGrid>
      <w:tr w:rsidR="00C7217C" w:rsidRPr="001D5126" w14:paraId="0B5B0C9B" w14:textId="77777777" w:rsidTr="00781220">
        <w:tc>
          <w:tcPr>
            <w:tcW w:w="1914" w:type="dxa"/>
          </w:tcPr>
          <w:p w14:paraId="447F4E58" w14:textId="77777777" w:rsidR="00C7217C" w:rsidRPr="001D5126" w:rsidRDefault="00C7217C" w:rsidP="001D5126">
            <w:pPr>
              <w:pStyle w:val="StyleTabletextBoldCentered"/>
              <w:spacing w:before="0" w:after="0" w:line="360" w:lineRule="auto"/>
              <w:rPr>
                <w:rFonts w:ascii="Times New Roman" w:hAnsi="Times New Roman"/>
                <w:sz w:val="26"/>
                <w:szCs w:val="26"/>
              </w:rPr>
            </w:pPr>
            <w:r w:rsidRPr="001D5126">
              <w:rPr>
                <w:rFonts w:ascii="Times New Roman" w:hAnsi="Times New Roman"/>
                <w:sz w:val="26"/>
                <w:szCs w:val="26"/>
              </w:rPr>
              <w:t>Tác nhân</w:t>
            </w:r>
          </w:p>
        </w:tc>
        <w:tc>
          <w:tcPr>
            <w:tcW w:w="4594" w:type="dxa"/>
          </w:tcPr>
          <w:p w14:paraId="62ED5EFB" w14:textId="77777777" w:rsidR="00C7217C" w:rsidRPr="001D5126" w:rsidRDefault="00C7217C" w:rsidP="001D5126">
            <w:pPr>
              <w:pStyle w:val="StyleTabletextBoldCentered"/>
              <w:spacing w:before="0" w:after="0" w:line="360" w:lineRule="auto"/>
              <w:rPr>
                <w:rFonts w:ascii="Times New Roman" w:hAnsi="Times New Roman"/>
                <w:sz w:val="26"/>
                <w:szCs w:val="26"/>
              </w:rPr>
            </w:pPr>
            <w:r w:rsidRPr="001D5126">
              <w:rPr>
                <w:rFonts w:ascii="Times New Roman" w:hAnsi="Times New Roman"/>
                <w:sz w:val="26"/>
                <w:szCs w:val="26"/>
              </w:rPr>
              <w:t>Mô tả tác nhân</w:t>
            </w:r>
          </w:p>
        </w:tc>
        <w:tc>
          <w:tcPr>
            <w:tcW w:w="2509" w:type="dxa"/>
          </w:tcPr>
          <w:p w14:paraId="4761BB4B" w14:textId="77777777" w:rsidR="00C7217C" w:rsidRPr="001D5126" w:rsidRDefault="00C7217C" w:rsidP="001D5126">
            <w:pPr>
              <w:pStyle w:val="StyleTabletextBoldCentered"/>
              <w:spacing w:before="0" w:after="0" w:line="360" w:lineRule="auto"/>
              <w:rPr>
                <w:rFonts w:ascii="Times New Roman" w:hAnsi="Times New Roman"/>
                <w:sz w:val="26"/>
                <w:szCs w:val="26"/>
              </w:rPr>
            </w:pPr>
            <w:r w:rsidRPr="001D5126">
              <w:rPr>
                <w:rFonts w:ascii="Times New Roman" w:hAnsi="Times New Roman"/>
                <w:sz w:val="26"/>
                <w:szCs w:val="26"/>
              </w:rPr>
              <w:t>Ghi chú</w:t>
            </w:r>
          </w:p>
        </w:tc>
      </w:tr>
      <w:tr w:rsidR="00C7217C" w:rsidRPr="001D5126" w14:paraId="238051C3" w14:textId="77777777" w:rsidTr="00781220">
        <w:tc>
          <w:tcPr>
            <w:tcW w:w="1914" w:type="dxa"/>
          </w:tcPr>
          <w:p w14:paraId="3EFF606A" w14:textId="77777777" w:rsidR="00C7217C" w:rsidRPr="001D5126" w:rsidRDefault="00C7217C" w:rsidP="001D5126">
            <w:pPr>
              <w:spacing w:line="360" w:lineRule="auto"/>
              <w:ind w:firstLine="0"/>
              <w:jc w:val="center"/>
              <w:rPr>
                <w:szCs w:val="26"/>
              </w:rPr>
            </w:pPr>
            <w:r w:rsidRPr="001D5126">
              <w:rPr>
                <w:szCs w:val="26"/>
              </w:rPr>
              <w:t>Người dùng</w:t>
            </w:r>
          </w:p>
        </w:tc>
        <w:tc>
          <w:tcPr>
            <w:tcW w:w="4594" w:type="dxa"/>
          </w:tcPr>
          <w:p w14:paraId="66228EA2" w14:textId="22711B65" w:rsidR="00C7217C" w:rsidRPr="001D5126" w:rsidRDefault="00C7217C" w:rsidP="001D5126">
            <w:pPr>
              <w:spacing w:line="360" w:lineRule="auto"/>
              <w:ind w:firstLine="0"/>
              <w:rPr>
                <w:szCs w:val="26"/>
              </w:rPr>
            </w:pPr>
            <w:r w:rsidRPr="001D5126">
              <w:rPr>
                <w:szCs w:val="26"/>
              </w:rPr>
              <w:t>Người dùng bao gồm nhân viên quản lí</w:t>
            </w:r>
            <w:r w:rsidR="00A802A6" w:rsidRPr="001D5126">
              <w:rPr>
                <w:szCs w:val="26"/>
              </w:rPr>
              <w:t xml:space="preserve"> thuốc</w:t>
            </w:r>
            <w:r w:rsidRPr="001D5126">
              <w:rPr>
                <w:szCs w:val="26"/>
              </w:rPr>
              <w:t>, nhân viên bán hàng, nhân viên</w:t>
            </w:r>
            <w:r w:rsidR="00A802A6" w:rsidRPr="001D5126">
              <w:rPr>
                <w:szCs w:val="26"/>
              </w:rPr>
              <w:t xml:space="preserve"> báo cáo</w:t>
            </w:r>
            <w:r w:rsidRPr="001D5126">
              <w:rPr>
                <w:szCs w:val="26"/>
              </w:rPr>
              <w:t xml:space="preserve"> thống kê. Là tác nhân trực tiếp kích hoạt để vận hành và sử dụng phần mềm để phục vụ công việc của họ trong nhà thuốc</w:t>
            </w:r>
          </w:p>
        </w:tc>
        <w:tc>
          <w:tcPr>
            <w:tcW w:w="2509" w:type="dxa"/>
          </w:tcPr>
          <w:p w14:paraId="56C6CBAB" w14:textId="77777777" w:rsidR="00C7217C" w:rsidRPr="001D5126" w:rsidRDefault="00C7217C" w:rsidP="001D5126">
            <w:pPr>
              <w:spacing w:line="360" w:lineRule="auto"/>
              <w:rPr>
                <w:szCs w:val="26"/>
              </w:rPr>
            </w:pPr>
          </w:p>
        </w:tc>
      </w:tr>
      <w:tr w:rsidR="00C7217C" w:rsidRPr="001D5126" w14:paraId="6EA440AB" w14:textId="77777777" w:rsidTr="00781220">
        <w:tc>
          <w:tcPr>
            <w:tcW w:w="1914" w:type="dxa"/>
          </w:tcPr>
          <w:p w14:paraId="0CCD7C3C" w14:textId="238D50F1" w:rsidR="00C7217C" w:rsidRPr="001D5126" w:rsidRDefault="00C7217C" w:rsidP="001D5126">
            <w:pPr>
              <w:spacing w:line="360" w:lineRule="auto"/>
              <w:ind w:firstLine="0"/>
              <w:jc w:val="center"/>
              <w:rPr>
                <w:szCs w:val="26"/>
              </w:rPr>
            </w:pPr>
            <w:r w:rsidRPr="001D5126">
              <w:rPr>
                <w:szCs w:val="26"/>
              </w:rPr>
              <w:t>Cơ sở dữ liệu</w:t>
            </w:r>
          </w:p>
        </w:tc>
        <w:tc>
          <w:tcPr>
            <w:tcW w:w="4594" w:type="dxa"/>
          </w:tcPr>
          <w:p w14:paraId="4223CDD5" w14:textId="77777777" w:rsidR="00C7217C" w:rsidRPr="001D5126" w:rsidRDefault="00C7217C" w:rsidP="001D5126">
            <w:pPr>
              <w:spacing w:line="360" w:lineRule="auto"/>
              <w:ind w:firstLine="0"/>
              <w:rPr>
                <w:szCs w:val="26"/>
              </w:rPr>
            </w:pPr>
            <w:r w:rsidRPr="001D5126">
              <w:rPr>
                <w:szCs w:val="26"/>
              </w:rPr>
              <w:t xml:space="preserve">Cơ sở dữ liệu bao gồm dữ liệu về tài khoản người dùng, dữ liệu khách hàng, dữ liệu về thuốc, dữ liệu về đơn thuốc,… Dữ liệu sẽ được thêm, xóa, sửa hoặc cập nhật bởi </w:t>
            </w:r>
            <w:r w:rsidRPr="001D5126">
              <w:rPr>
                <w:szCs w:val="26"/>
              </w:rPr>
              <w:lastRenderedPageBreak/>
              <w:t>người quản trị. Nhân viên quản lí có thể tác động vào dữ liệu bằng chức năng nhập thuốc. CSDL quyết dịnh việc tra cứu và đưa ra kết quả của mỗi chức năng.</w:t>
            </w:r>
          </w:p>
        </w:tc>
        <w:tc>
          <w:tcPr>
            <w:tcW w:w="2509" w:type="dxa"/>
          </w:tcPr>
          <w:p w14:paraId="729C3B85" w14:textId="77777777" w:rsidR="00C7217C" w:rsidRPr="001D5126" w:rsidRDefault="00C7217C" w:rsidP="001D5126">
            <w:pPr>
              <w:spacing w:line="360" w:lineRule="auto"/>
              <w:rPr>
                <w:szCs w:val="26"/>
              </w:rPr>
            </w:pPr>
          </w:p>
        </w:tc>
      </w:tr>
    </w:tbl>
    <w:p w14:paraId="3EF84ED9" w14:textId="77777777" w:rsidR="008178C4" w:rsidRPr="001D5126" w:rsidRDefault="008178C4" w:rsidP="001D5126">
      <w:pPr>
        <w:pStyle w:val="Caption"/>
        <w:spacing w:line="360" w:lineRule="auto"/>
      </w:pPr>
      <w:bookmarkStart w:id="94" w:name="_Toc207611053"/>
    </w:p>
    <w:p w14:paraId="152D9BF4" w14:textId="67956CD5" w:rsidR="00C7217C" w:rsidRPr="001D5126" w:rsidRDefault="004249C8" w:rsidP="001D5126">
      <w:pPr>
        <w:pStyle w:val="Heading3"/>
        <w:spacing w:line="360" w:lineRule="auto"/>
      </w:pPr>
      <w:bookmarkStart w:id="95" w:name="_Toc200921828"/>
      <w:r w:rsidRPr="001D5126">
        <w:t>2.4</w:t>
      </w:r>
      <w:r w:rsidR="008178C4" w:rsidRPr="001D5126">
        <w:t xml:space="preserve">.10 </w:t>
      </w:r>
      <w:r w:rsidR="00C7217C" w:rsidRPr="001D5126">
        <w:t>Danh sách Use case và mô tả</w:t>
      </w:r>
      <w:bookmarkEnd w:id="94"/>
      <w:bookmarkEnd w:id="95"/>
    </w:p>
    <w:tbl>
      <w:tblPr>
        <w:tblStyle w:val="TableGrid"/>
        <w:tblW w:w="0" w:type="auto"/>
        <w:tblLook w:val="01E0" w:firstRow="1" w:lastRow="1" w:firstColumn="1" w:lastColumn="1" w:noHBand="0" w:noVBand="0"/>
      </w:tblPr>
      <w:tblGrid>
        <w:gridCol w:w="961"/>
        <w:gridCol w:w="1925"/>
        <w:gridCol w:w="3011"/>
        <w:gridCol w:w="1838"/>
        <w:gridCol w:w="1282"/>
      </w:tblGrid>
      <w:tr w:rsidR="00C7217C" w:rsidRPr="001D5126" w14:paraId="3B89B283" w14:textId="77777777" w:rsidTr="00A802A6">
        <w:tc>
          <w:tcPr>
            <w:tcW w:w="961" w:type="dxa"/>
          </w:tcPr>
          <w:p w14:paraId="11C49824" w14:textId="77777777" w:rsidR="00C7217C" w:rsidRPr="001D5126" w:rsidRDefault="00C7217C" w:rsidP="001D5126">
            <w:pPr>
              <w:pStyle w:val="StyleTabletextBoldCentered"/>
              <w:spacing w:before="0" w:after="0" w:line="360" w:lineRule="auto"/>
              <w:rPr>
                <w:rFonts w:ascii="Times New Roman" w:hAnsi="Times New Roman"/>
                <w:sz w:val="26"/>
                <w:szCs w:val="26"/>
              </w:rPr>
            </w:pPr>
            <w:r w:rsidRPr="001D5126">
              <w:rPr>
                <w:rFonts w:ascii="Times New Roman" w:hAnsi="Times New Roman"/>
                <w:sz w:val="26"/>
                <w:szCs w:val="26"/>
              </w:rPr>
              <w:t>ID</w:t>
            </w:r>
          </w:p>
        </w:tc>
        <w:tc>
          <w:tcPr>
            <w:tcW w:w="1925" w:type="dxa"/>
          </w:tcPr>
          <w:p w14:paraId="3E0D4EE8" w14:textId="77777777" w:rsidR="00C7217C" w:rsidRPr="001D5126" w:rsidRDefault="00C7217C" w:rsidP="001D5126">
            <w:pPr>
              <w:pStyle w:val="StyleTabletextBoldCentered"/>
              <w:spacing w:before="0" w:after="0" w:line="360" w:lineRule="auto"/>
              <w:rPr>
                <w:rFonts w:ascii="Times New Roman" w:hAnsi="Times New Roman"/>
                <w:sz w:val="26"/>
                <w:szCs w:val="26"/>
              </w:rPr>
            </w:pPr>
            <w:r w:rsidRPr="001D5126">
              <w:rPr>
                <w:rFonts w:ascii="Times New Roman" w:hAnsi="Times New Roman"/>
                <w:sz w:val="26"/>
                <w:szCs w:val="26"/>
              </w:rPr>
              <w:t>Tên Use case</w:t>
            </w:r>
          </w:p>
        </w:tc>
        <w:tc>
          <w:tcPr>
            <w:tcW w:w="3011" w:type="dxa"/>
          </w:tcPr>
          <w:p w14:paraId="1F98EC1B" w14:textId="77777777" w:rsidR="00C7217C" w:rsidRPr="001D5126" w:rsidRDefault="00C7217C" w:rsidP="001D5126">
            <w:pPr>
              <w:pStyle w:val="StyleTabletextBoldCentered"/>
              <w:spacing w:before="0" w:after="0" w:line="360" w:lineRule="auto"/>
              <w:rPr>
                <w:rFonts w:ascii="Times New Roman" w:hAnsi="Times New Roman"/>
                <w:sz w:val="26"/>
                <w:szCs w:val="26"/>
              </w:rPr>
            </w:pPr>
            <w:r w:rsidRPr="001D5126">
              <w:rPr>
                <w:rFonts w:ascii="Times New Roman" w:hAnsi="Times New Roman"/>
                <w:sz w:val="26"/>
                <w:szCs w:val="26"/>
              </w:rPr>
              <w:t>Mô tả ngắn gọn Use case</w:t>
            </w:r>
          </w:p>
        </w:tc>
        <w:tc>
          <w:tcPr>
            <w:tcW w:w="1838" w:type="dxa"/>
          </w:tcPr>
          <w:p w14:paraId="48A688C5" w14:textId="77777777" w:rsidR="00C7217C" w:rsidRPr="001D5126" w:rsidRDefault="00C7217C" w:rsidP="001D5126">
            <w:pPr>
              <w:pStyle w:val="StyleTabletextBoldCentered"/>
              <w:spacing w:before="0" w:after="0" w:line="360" w:lineRule="auto"/>
              <w:rPr>
                <w:rFonts w:ascii="Times New Roman" w:hAnsi="Times New Roman"/>
                <w:sz w:val="26"/>
                <w:szCs w:val="26"/>
              </w:rPr>
            </w:pPr>
            <w:r w:rsidRPr="001D5126">
              <w:rPr>
                <w:rFonts w:ascii="Times New Roman" w:hAnsi="Times New Roman"/>
                <w:sz w:val="26"/>
                <w:szCs w:val="26"/>
              </w:rPr>
              <w:t>Chức năng</w:t>
            </w:r>
          </w:p>
        </w:tc>
        <w:tc>
          <w:tcPr>
            <w:tcW w:w="1282" w:type="dxa"/>
          </w:tcPr>
          <w:p w14:paraId="37D9D9EA" w14:textId="77777777" w:rsidR="00C7217C" w:rsidRPr="001D5126" w:rsidRDefault="00C7217C" w:rsidP="001D5126">
            <w:pPr>
              <w:pStyle w:val="StyleTabletextBoldCentered"/>
              <w:spacing w:before="0" w:after="0" w:line="360" w:lineRule="auto"/>
              <w:rPr>
                <w:rFonts w:ascii="Times New Roman" w:hAnsi="Times New Roman"/>
                <w:sz w:val="26"/>
                <w:szCs w:val="26"/>
              </w:rPr>
            </w:pPr>
            <w:r w:rsidRPr="001D5126">
              <w:rPr>
                <w:rFonts w:ascii="Times New Roman" w:hAnsi="Times New Roman"/>
                <w:sz w:val="26"/>
                <w:szCs w:val="26"/>
              </w:rPr>
              <w:t>Ghi chú</w:t>
            </w:r>
          </w:p>
        </w:tc>
      </w:tr>
      <w:tr w:rsidR="00C7217C" w:rsidRPr="001D5126" w14:paraId="48034CBA" w14:textId="77777777" w:rsidTr="00A802A6">
        <w:tc>
          <w:tcPr>
            <w:tcW w:w="961" w:type="dxa"/>
          </w:tcPr>
          <w:p w14:paraId="2C921086" w14:textId="77777777" w:rsidR="00C7217C" w:rsidRPr="001D5126" w:rsidRDefault="00C7217C" w:rsidP="001D5126">
            <w:pPr>
              <w:spacing w:line="360" w:lineRule="auto"/>
              <w:ind w:firstLine="0"/>
              <w:jc w:val="center"/>
              <w:rPr>
                <w:szCs w:val="26"/>
              </w:rPr>
            </w:pPr>
            <w:r w:rsidRPr="001D5126">
              <w:rPr>
                <w:szCs w:val="26"/>
              </w:rPr>
              <w:t>UC001</w:t>
            </w:r>
          </w:p>
        </w:tc>
        <w:tc>
          <w:tcPr>
            <w:tcW w:w="1925" w:type="dxa"/>
          </w:tcPr>
          <w:p w14:paraId="7A90C2B6" w14:textId="77777777" w:rsidR="00C7217C" w:rsidRPr="001D5126" w:rsidRDefault="00C7217C" w:rsidP="001D5126">
            <w:pPr>
              <w:spacing w:line="360" w:lineRule="auto"/>
              <w:ind w:firstLine="0"/>
              <w:jc w:val="center"/>
              <w:rPr>
                <w:szCs w:val="26"/>
              </w:rPr>
            </w:pPr>
            <w:r w:rsidRPr="001D5126">
              <w:rPr>
                <w:szCs w:val="26"/>
              </w:rPr>
              <w:t>Đăng nhập</w:t>
            </w:r>
          </w:p>
        </w:tc>
        <w:tc>
          <w:tcPr>
            <w:tcW w:w="3011" w:type="dxa"/>
          </w:tcPr>
          <w:p w14:paraId="1E8ABEC0"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bCs w:val="0"/>
                <w:sz w:val="26"/>
                <w:szCs w:val="26"/>
              </w:rPr>
              <w:t>Đăng nhập tài khoản</w:t>
            </w:r>
          </w:p>
        </w:tc>
        <w:tc>
          <w:tcPr>
            <w:tcW w:w="1838" w:type="dxa"/>
          </w:tcPr>
          <w:p w14:paraId="4BC47E54" w14:textId="77777777" w:rsidR="00C7217C" w:rsidRPr="001D5126" w:rsidRDefault="00C7217C" w:rsidP="001D5126">
            <w:pPr>
              <w:spacing w:line="360" w:lineRule="auto"/>
              <w:ind w:firstLine="0"/>
              <w:jc w:val="left"/>
              <w:rPr>
                <w:szCs w:val="26"/>
              </w:rPr>
            </w:pPr>
            <w:r w:rsidRPr="001D5126">
              <w:rPr>
                <w:szCs w:val="26"/>
              </w:rPr>
              <w:t>Kích hoạt hệ thống</w:t>
            </w:r>
          </w:p>
        </w:tc>
        <w:tc>
          <w:tcPr>
            <w:tcW w:w="1282" w:type="dxa"/>
          </w:tcPr>
          <w:p w14:paraId="4C2F274B" w14:textId="77777777" w:rsidR="00C7217C" w:rsidRPr="001D5126" w:rsidRDefault="00C7217C" w:rsidP="001D5126">
            <w:pPr>
              <w:spacing w:line="360" w:lineRule="auto"/>
              <w:jc w:val="center"/>
              <w:rPr>
                <w:szCs w:val="26"/>
              </w:rPr>
            </w:pPr>
          </w:p>
        </w:tc>
      </w:tr>
      <w:tr w:rsidR="00C7217C" w:rsidRPr="001D5126" w14:paraId="7CC6F253" w14:textId="77777777" w:rsidTr="00A802A6">
        <w:tc>
          <w:tcPr>
            <w:tcW w:w="961" w:type="dxa"/>
          </w:tcPr>
          <w:p w14:paraId="41A3454D" w14:textId="77777777" w:rsidR="00C7217C" w:rsidRPr="001D5126" w:rsidRDefault="00C7217C" w:rsidP="001D5126">
            <w:pPr>
              <w:spacing w:line="360" w:lineRule="auto"/>
              <w:ind w:firstLine="0"/>
              <w:jc w:val="center"/>
              <w:rPr>
                <w:szCs w:val="26"/>
              </w:rPr>
            </w:pPr>
            <w:r w:rsidRPr="001D5126">
              <w:rPr>
                <w:szCs w:val="26"/>
              </w:rPr>
              <w:t>UC002</w:t>
            </w:r>
          </w:p>
        </w:tc>
        <w:tc>
          <w:tcPr>
            <w:tcW w:w="1925" w:type="dxa"/>
          </w:tcPr>
          <w:p w14:paraId="2FA66A9F" w14:textId="77777777" w:rsidR="00C7217C" w:rsidRPr="001D5126" w:rsidRDefault="00C7217C" w:rsidP="001D5126">
            <w:pPr>
              <w:spacing w:line="360" w:lineRule="auto"/>
              <w:ind w:firstLine="0"/>
              <w:jc w:val="center"/>
              <w:rPr>
                <w:szCs w:val="26"/>
              </w:rPr>
            </w:pPr>
            <w:r w:rsidRPr="001D5126">
              <w:rPr>
                <w:szCs w:val="26"/>
              </w:rPr>
              <w:t>Nhập thuốc</w:t>
            </w:r>
          </w:p>
        </w:tc>
        <w:tc>
          <w:tcPr>
            <w:tcW w:w="3011" w:type="dxa"/>
          </w:tcPr>
          <w:p w14:paraId="1E5532D3" w14:textId="4E021CFE" w:rsidR="00C7217C" w:rsidRPr="001D5126" w:rsidRDefault="00A802A6"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bCs w:val="0"/>
                <w:sz w:val="26"/>
                <w:szCs w:val="26"/>
              </w:rPr>
              <w:t>Thực hiện việc nhậ</w:t>
            </w:r>
            <w:r w:rsidR="00C7217C" w:rsidRPr="001D5126">
              <w:rPr>
                <w:rFonts w:ascii="Times New Roman" w:hAnsi="Times New Roman"/>
                <w:b w:val="0"/>
                <w:bCs w:val="0"/>
                <w:sz w:val="26"/>
                <w:szCs w:val="26"/>
              </w:rPr>
              <w:t>p thuốc và theo dõi thông tin thuốc</w:t>
            </w:r>
          </w:p>
        </w:tc>
        <w:tc>
          <w:tcPr>
            <w:tcW w:w="1838" w:type="dxa"/>
          </w:tcPr>
          <w:p w14:paraId="458B930E" w14:textId="63F36206" w:rsidR="00C7217C" w:rsidRPr="001D5126" w:rsidRDefault="00C7217C" w:rsidP="001D5126">
            <w:pPr>
              <w:spacing w:line="360" w:lineRule="auto"/>
              <w:ind w:firstLine="0"/>
              <w:jc w:val="left"/>
              <w:rPr>
                <w:szCs w:val="26"/>
              </w:rPr>
            </w:pPr>
            <w:r w:rsidRPr="001D5126">
              <w:rPr>
                <w:szCs w:val="26"/>
              </w:rPr>
              <w:t>N</w:t>
            </w:r>
            <w:r w:rsidR="00A802A6" w:rsidRPr="001D5126">
              <w:rPr>
                <w:szCs w:val="26"/>
              </w:rPr>
              <w:t>h</w:t>
            </w:r>
            <w:r w:rsidRPr="001D5126">
              <w:rPr>
                <w:szCs w:val="26"/>
              </w:rPr>
              <w:t>ập thuốc</w:t>
            </w:r>
          </w:p>
        </w:tc>
        <w:tc>
          <w:tcPr>
            <w:tcW w:w="1282" w:type="dxa"/>
          </w:tcPr>
          <w:p w14:paraId="16956817" w14:textId="77777777" w:rsidR="00C7217C" w:rsidRPr="001D5126" w:rsidRDefault="00C7217C" w:rsidP="001D5126">
            <w:pPr>
              <w:spacing w:line="360" w:lineRule="auto"/>
              <w:jc w:val="center"/>
              <w:rPr>
                <w:szCs w:val="26"/>
              </w:rPr>
            </w:pPr>
          </w:p>
        </w:tc>
      </w:tr>
      <w:tr w:rsidR="00C7217C" w:rsidRPr="001D5126" w14:paraId="319719FF" w14:textId="77777777" w:rsidTr="00A802A6">
        <w:tc>
          <w:tcPr>
            <w:tcW w:w="961" w:type="dxa"/>
          </w:tcPr>
          <w:p w14:paraId="774B4E4A" w14:textId="77777777" w:rsidR="00C7217C" w:rsidRPr="001D5126" w:rsidRDefault="00C7217C" w:rsidP="001D5126">
            <w:pPr>
              <w:spacing w:line="360" w:lineRule="auto"/>
              <w:ind w:firstLine="0"/>
              <w:jc w:val="center"/>
              <w:rPr>
                <w:szCs w:val="26"/>
              </w:rPr>
            </w:pPr>
            <w:r w:rsidRPr="001D5126">
              <w:rPr>
                <w:szCs w:val="26"/>
              </w:rPr>
              <w:t>UC003</w:t>
            </w:r>
          </w:p>
        </w:tc>
        <w:tc>
          <w:tcPr>
            <w:tcW w:w="1925" w:type="dxa"/>
          </w:tcPr>
          <w:p w14:paraId="1F075BB4" w14:textId="77777777" w:rsidR="00C7217C" w:rsidRPr="001D5126" w:rsidRDefault="00C7217C" w:rsidP="001D5126">
            <w:pPr>
              <w:spacing w:line="360" w:lineRule="auto"/>
              <w:ind w:firstLine="0"/>
              <w:jc w:val="center"/>
              <w:rPr>
                <w:szCs w:val="26"/>
              </w:rPr>
            </w:pPr>
            <w:r w:rsidRPr="001D5126">
              <w:rPr>
                <w:szCs w:val="26"/>
              </w:rPr>
              <w:t>Tìm kiếm thuốc</w:t>
            </w:r>
          </w:p>
        </w:tc>
        <w:tc>
          <w:tcPr>
            <w:tcW w:w="3011" w:type="dxa"/>
          </w:tcPr>
          <w:p w14:paraId="7855D4BD"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sz w:val="26"/>
                <w:szCs w:val="26"/>
              </w:rPr>
              <w:t>Tìm được thuốc và những thông tin liên quan</w:t>
            </w:r>
          </w:p>
        </w:tc>
        <w:tc>
          <w:tcPr>
            <w:tcW w:w="1838" w:type="dxa"/>
          </w:tcPr>
          <w:p w14:paraId="0FCF5A63" w14:textId="501DA4DE" w:rsidR="00C7217C" w:rsidRPr="001D5126" w:rsidRDefault="00A802A6" w:rsidP="001D5126">
            <w:pPr>
              <w:spacing w:line="360" w:lineRule="auto"/>
              <w:ind w:firstLine="0"/>
              <w:jc w:val="left"/>
              <w:rPr>
                <w:szCs w:val="26"/>
              </w:rPr>
            </w:pPr>
            <w:r w:rsidRPr="001D5126">
              <w:rPr>
                <w:szCs w:val="26"/>
              </w:rPr>
              <w:t xml:space="preserve">Tìm </w:t>
            </w:r>
            <w:r w:rsidR="00C7217C" w:rsidRPr="001D5126">
              <w:rPr>
                <w:szCs w:val="26"/>
              </w:rPr>
              <w:t>kiếm thuốc</w:t>
            </w:r>
          </w:p>
        </w:tc>
        <w:tc>
          <w:tcPr>
            <w:tcW w:w="1282" w:type="dxa"/>
          </w:tcPr>
          <w:p w14:paraId="20CB4808" w14:textId="77777777" w:rsidR="00C7217C" w:rsidRPr="001D5126" w:rsidRDefault="00C7217C" w:rsidP="001D5126">
            <w:pPr>
              <w:spacing w:line="360" w:lineRule="auto"/>
              <w:jc w:val="center"/>
              <w:rPr>
                <w:szCs w:val="26"/>
              </w:rPr>
            </w:pPr>
          </w:p>
        </w:tc>
      </w:tr>
      <w:tr w:rsidR="00C7217C" w:rsidRPr="001D5126" w14:paraId="55BD67C1" w14:textId="77777777" w:rsidTr="00A802A6">
        <w:tc>
          <w:tcPr>
            <w:tcW w:w="961" w:type="dxa"/>
          </w:tcPr>
          <w:p w14:paraId="0CCD233B" w14:textId="77777777" w:rsidR="00C7217C" w:rsidRPr="001D5126" w:rsidRDefault="00C7217C" w:rsidP="001D5126">
            <w:pPr>
              <w:spacing w:line="360" w:lineRule="auto"/>
              <w:ind w:firstLine="0"/>
              <w:jc w:val="center"/>
              <w:rPr>
                <w:szCs w:val="26"/>
              </w:rPr>
            </w:pPr>
            <w:r w:rsidRPr="001D5126">
              <w:rPr>
                <w:szCs w:val="26"/>
              </w:rPr>
              <w:t>UC004</w:t>
            </w:r>
          </w:p>
        </w:tc>
        <w:tc>
          <w:tcPr>
            <w:tcW w:w="1925" w:type="dxa"/>
          </w:tcPr>
          <w:p w14:paraId="34CD4EDF" w14:textId="77777777" w:rsidR="00C7217C" w:rsidRPr="001D5126" w:rsidRDefault="00C7217C" w:rsidP="001D5126">
            <w:pPr>
              <w:spacing w:line="360" w:lineRule="auto"/>
              <w:ind w:firstLine="0"/>
              <w:jc w:val="center"/>
              <w:rPr>
                <w:szCs w:val="26"/>
              </w:rPr>
            </w:pPr>
            <w:r w:rsidRPr="001D5126">
              <w:rPr>
                <w:szCs w:val="26"/>
              </w:rPr>
              <w:t>Kiểm tra danh mục đầu thuốc thuốc</w:t>
            </w:r>
          </w:p>
        </w:tc>
        <w:tc>
          <w:tcPr>
            <w:tcW w:w="3011" w:type="dxa"/>
          </w:tcPr>
          <w:p w14:paraId="4357A2F1"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sz w:val="26"/>
                <w:szCs w:val="26"/>
              </w:rPr>
              <w:t>Kiểm tra thuốc về thông tin danh mục theo phân loại hạng mục của từng loại thuốc.</w:t>
            </w:r>
          </w:p>
        </w:tc>
        <w:tc>
          <w:tcPr>
            <w:tcW w:w="1838" w:type="dxa"/>
          </w:tcPr>
          <w:p w14:paraId="1412E0E7" w14:textId="77777777" w:rsidR="00C7217C" w:rsidRPr="001D5126" w:rsidRDefault="00C7217C" w:rsidP="001D5126">
            <w:pPr>
              <w:spacing w:line="360" w:lineRule="auto"/>
              <w:ind w:firstLine="0"/>
              <w:jc w:val="left"/>
              <w:rPr>
                <w:szCs w:val="26"/>
              </w:rPr>
            </w:pPr>
            <w:r w:rsidRPr="001D5126">
              <w:rPr>
                <w:szCs w:val="26"/>
              </w:rPr>
              <w:t>Kiểm tra danh mục đầu thuốc thuốc</w:t>
            </w:r>
          </w:p>
        </w:tc>
        <w:tc>
          <w:tcPr>
            <w:tcW w:w="1282" w:type="dxa"/>
          </w:tcPr>
          <w:p w14:paraId="334AC03B" w14:textId="77777777" w:rsidR="00C7217C" w:rsidRPr="001D5126" w:rsidRDefault="00C7217C" w:rsidP="001D5126">
            <w:pPr>
              <w:spacing w:line="360" w:lineRule="auto"/>
              <w:jc w:val="center"/>
              <w:rPr>
                <w:szCs w:val="26"/>
              </w:rPr>
            </w:pPr>
          </w:p>
        </w:tc>
      </w:tr>
      <w:tr w:rsidR="00C7217C" w:rsidRPr="001D5126" w14:paraId="096EA478" w14:textId="77777777" w:rsidTr="00A802A6">
        <w:tc>
          <w:tcPr>
            <w:tcW w:w="961" w:type="dxa"/>
          </w:tcPr>
          <w:p w14:paraId="5E424C86" w14:textId="77777777" w:rsidR="00C7217C" w:rsidRPr="001D5126" w:rsidRDefault="00C7217C" w:rsidP="001D5126">
            <w:pPr>
              <w:spacing w:line="360" w:lineRule="auto"/>
              <w:ind w:firstLine="0"/>
              <w:jc w:val="center"/>
              <w:rPr>
                <w:szCs w:val="26"/>
              </w:rPr>
            </w:pPr>
            <w:r w:rsidRPr="001D5126">
              <w:rPr>
                <w:szCs w:val="26"/>
              </w:rPr>
              <w:t>UC005</w:t>
            </w:r>
          </w:p>
        </w:tc>
        <w:tc>
          <w:tcPr>
            <w:tcW w:w="1925" w:type="dxa"/>
          </w:tcPr>
          <w:p w14:paraId="307EA2B9" w14:textId="77777777" w:rsidR="00C7217C" w:rsidRPr="001D5126" w:rsidRDefault="00C7217C" w:rsidP="001D5126">
            <w:pPr>
              <w:spacing w:line="360" w:lineRule="auto"/>
              <w:ind w:firstLine="0"/>
              <w:jc w:val="center"/>
              <w:rPr>
                <w:szCs w:val="26"/>
              </w:rPr>
            </w:pPr>
            <w:r w:rsidRPr="001D5126">
              <w:rPr>
                <w:szCs w:val="26"/>
              </w:rPr>
              <w:t>Kiểm tra tình trạng thuốc</w:t>
            </w:r>
          </w:p>
        </w:tc>
        <w:tc>
          <w:tcPr>
            <w:tcW w:w="3011" w:type="dxa"/>
          </w:tcPr>
          <w:p w14:paraId="05355838"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sz w:val="26"/>
                <w:szCs w:val="26"/>
              </w:rPr>
              <w:t>Kiểm tra và hiển thị tình trạng thuốc như hạn sử dụng, số lượng thuốc còn,…</w:t>
            </w:r>
          </w:p>
        </w:tc>
        <w:tc>
          <w:tcPr>
            <w:tcW w:w="1838" w:type="dxa"/>
          </w:tcPr>
          <w:p w14:paraId="6A861AFB" w14:textId="77777777" w:rsidR="00C7217C" w:rsidRPr="001D5126" w:rsidRDefault="00C7217C" w:rsidP="001D5126">
            <w:pPr>
              <w:spacing w:line="360" w:lineRule="auto"/>
              <w:ind w:firstLine="0"/>
              <w:jc w:val="left"/>
              <w:rPr>
                <w:szCs w:val="26"/>
              </w:rPr>
            </w:pPr>
            <w:r w:rsidRPr="001D5126">
              <w:rPr>
                <w:szCs w:val="26"/>
              </w:rPr>
              <w:t>Kiểm tra tình trạng thuốc</w:t>
            </w:r>
          </w:p>
        </w:tc>
        <w:tc>
          <w:tcPr>
            <w:tcW w:w="1282" w:type="dxa"/>
          </w:tcPr>
          <w:p w14:paraId="35C609B1" w14:textId="77777777" w:rsidR="00C7217C" w:rsidRPr="001D5126" w:rsidRDefault="00C7217C" w:rsidP="001D5126">
            <w:pPr>
              <w:spacing w:line="360" w:lineRule="auto"/>
              <w:jc w:val="center"/>
              <w:rPr>
                <w:szCs w:val="26"/>
              </w:rPr>
            </w:pPr>
          </w:p>
        </w:tc>
      </w:tr>
      <w:tr w:rsidR="00C7217C" w:rsidRPr="001D5126" w14:paraId="140E1144" w14:textId="77777777" w:rsidTr="00A802A6">
        <w:tc>
          <w:tcPr>
            <w:tcW w:w="961" w:type="dxa"/>
          </w:tcPr>
          <w:p w14:paraId="74A848E9" w14:textId="77777777" w:rsidR="00C7217C" w:rsidRPr="001D5126" w:rsidRDefault="00C7217C" w:rsidP="001D5126">
            <w:pPr>
              <w:spacing w:line="360" w:lineRule="auto"/>
              <w:ind w:firstLine="0"/>
              <w:jc w:val="center"/>
              <w:rPr>
                <w:szCs w:val="26"/>
              </w:rPr>
            </w:pPr>
            <w:r w:rsidRPr="001D5126">
              <w:rPr>
                <w:szCs w:val="26"/>
              </w:rPr>
              <w:t>UC006</w:t>
            </w:r>
          </w:p>
        </w:tc>
        <w:tc>
          <w:tcPr>
            <w:tcW w:w="1925" w:type="dxa"/>
          </w:tcPr>
          <w:p w14:paraId="7702111F" w14:textId="77777777" w:rsidR="00C7217C" w:rsidRPr="001D5126" w:rsidRDefault="00C7217C" w:rsidP="001D5126">
            <w:pPr>
              <w:spacing w:line="360" w:lineRule="auto"/>
              <w:ind w:firstLine="0"/>
              <w:jc w:val="center"/>
              <w:rPr>
                <w:szCs w:val="26"/>
              </w:rPr>
            </w:pPr>
            <w:r w:rsidRPr="001D5126">
              <w:rPr>
                <w:szCs w:val="26"/>
              </w:rPr>
              <w:t>Thông tin khách hàng</w:t>
            </w:r>
          </w:p>
        </w:tc>
        <w:tc>
          <w:tcPr>
            <w:tcW w:w="3011" w:type="dxa"/>
          </w:tcPr>
          <w:p w14:paraId="2557C37B"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sz w:val="26"/>
                <w:szCs w:val="26"/>
              </w:rPr>
              <w:t>Xem thông tin của khách hàng như mã KH, tên KH, CMND, địa chỉ, nguyên nhân bệnh, khách mua thuốc theo kê đơn hay mua thuốc theo toa thuốc.</w:t>
            </w:r>
          </w:p>
        </w:tc>
        <w:tc>
          <w:tcPr>
            <w:tcW w:w="1838" w:type="dxa"/>
          </w:tcPr>
          <w:p w14:paraId="32F30AD8" w14:textId="77777777" w:rsidR="00C7217C" w:rsidRPr="001D5126" w:rsidRDefault="00C7217C" w:rsidP="001D5126">
            <w:pPr>
              <w:spacing w:line="360" w:lineRule="auto"/>
              <w:ind w:firstLine="0"/>
              <w:jc w:val="left"/>
              <w:rPr>
                <w:szCs w:val="26"/>
              </w:rPr>
            </w:pPr>
            <w:r w:rsidRPr="001D5126">
              <w:rPr>
                <w:szCs w:val="26"/>
              </w:rPr>
              <w:t>Thông tin khách hàng</w:t>
            </w:r>
          </w:p>
        </w:tc>
        <w:tc>
          <w:tcPr>
            <w:tcW w:w="1282" w:type="dxa"/>
          </w:tcPr>
          <w:p w14:paraId="30F3CD0C" w14:textId="77777777" w:rsidR="00C7217C" w:rsidRPr="001D5126" w:rsidRDefault="00C7217C" w:rsidP="001D5126">
            <w:pPr>
              <w:spacing w:line="360" w:lineRule="auto"/>
              <w:jc w:val="center"/>
              <w:rPr>
                <w:szCs w:val="26"/>
              </w:rPr>
            </w:pPr>
          </w:p>
        </w:tc>
      </w:tr>
      <w:tr w:rsidR="00C7217C" w:rsidRPr="001D5126" w14:paraId="0A4AF772" w14:textId="77777777" w:rsidTr="00A802A6">
        <w:tc>
          <w:tcPr>
            <w:tcW w:w="961" w:type="dxa"/>
          </w:tcPr>
          <w:p w14:paraId="7AB91140" w14:textId="77777777" w:rsidR="00C7217C" w:rsidRPr="001D5126" w:rsidRDefault="00C7217C" w:rsidP="001D5126">
            <w:pPr>
              <w:spacing w:line="360" w:lineRule="auto"/>
              <w:ind w:firstLine="0"/>
              <w:jc w:val="center"/>
              <w:rPr>
                <w:szCs w:val="26"/>
              </w:rPr>
            </w:pPr>
            <w:r w:rsidRPr="001D5126">
              <w:rPr>
                <w:szCs w:val="26"/>
              </w:rPr>
              <w:lastRenderedPageBreak/>
              <w:t>UC007</w:t>
            </w:r>
          </w:p>
        </w:tc>
        <w:tc>
          <w:tcPr>
            <w:tcW w:w="1925" w:type="dxa"/>
          </w:tcPr>
          <w:p w14:paraId="28D7C341" w14:textId="77777777" w:rsidR="00C7217C" w:rsidRPr="001D5126" w:rsidRDefault="00C7217C" w:rsidP="001D5126">
            <w:pPr>
              <w:spacing w:line="360" w:lineRule="auto"/>
              <w:ind w:firstLine="0"/>
              <w:jc w:val="center"/>
              <w:rPr>
                <w:szCs w:val="26"/>
              </w:rPr>
            </w:pPr>
            <w:r w:rsidRPr="001D5126">
              <w:rPr>
                <w:szCs w:val="26"/>
              </w:rPr>
              <w:t>Quản lí doanh thu</w:t>
            </w:r>
          </w:p>
        </w:tc>
        <w:tc>
          <w:tcPr>
            <w:tcW w:w="3011" w:type="dxa"/>
          </w:tcPr>
          <w:p w14:paraId="786A69F4"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sz w:val="26"/>
                <w:szCs w:val="26"/>
              </w:rPr>
              <w:t>Quản lí thông tin doanh thu của nhà thuốc và thông tin thu chi theo 2 ca sáng chiều.</w:t>
            </w:r>
          </w:p>
        </w:tc>
        <w:tc>
          <w:tcPr>
            <w:tcW w:w="1838" w:type="dxa"/>
          </w:tcPr>
          <w:p w14:paraId="256FB193" w14:textId="77777777" w:rsidR="00C7217C" w:rsidRPr="001D5126" w:rsidRDefault="00C7217C" w:rsidP="001D5126">
            <w:pPr>
              <w:spacing w:line="360" w:lineRule="auto"/>
              <w:ind w:firstLine="0"/>
              <w:jc w:val="left"/>
              <w:rPr>
                <w:szCs w:val="26"/>
              </w:rPr>
            </w:pPr>
            <w:r w:rsidRPr="001D5126">
              <w:rPr>
                <w:szCs w:val="26"/>
              </w:rPr>
              <w:t>Quản lí doanh thu</w:t>
            </w:r>
          </w:p>
        </w:tc>
        <w:tc>
          <w:tcPr>
            <w:tcW w:w="1282" w:type="dxa"/>
          </w:tcPr>
          <w:p w14:paraId="48FC18A9" w14:textId="77777777" w:rsidR="00C7217C" w:rsidRPr="001D5126" w:rsidRDefault="00C7217C" w:rsidP="001D5126">
            <w:pPr>
              <w:spacing w:line="360" w:lineRule="auto"/>
              <w:jc w:val="center"/>
              <w:rPr>
                <w:szCs w:val="26"/>
              </w:rPr>
            </w:pPr>
          </w:p>
        </w:tc>
      </w:tr>
      <w:tr w:rsidR="00C7217C" w:rsidRPr="001D5126" w14:paraId="44485061" w14:textId="77777777" w:rsidTr="00A802A6">
        <w:tc>
          <w:tcPr>
            <w:tcW w:w="961" w:type="dxa"/>
          </w:tcPr>
          <w:p w14:paraId="7903810A" w14:textId="77777777" w:rsidR="00C7217C" w:rsidRPr="001D5126" w:rsidRDefault="00C7217C" w:rsidP="001D5126">
            <w:pPr>
              <w:spacing w:line="360" w:lineRule="auto"/>
              <w:ind w:firstLine="0"/>
              <w:jc w:val="center"/>
              <w:rPr>
                <w:szCs w:val="26"/>
              </w:rPr>
            </w:pPr>
            <w:r w:rsidRPr="001D5126">
              <w:rPr>
                <w:szCs w:val="26"/>
              </w:rPr>
              <w:t>UC008</w:t>
            </w:r>
          </w:p>
        </w:tc>
        <w:tc>
          <w:tcPr>
            <w:tcW w:w="1925" w:type="dxa"/>
          </w:tcPr>
          <w:p w14:paraId="167A586B" w14:textId="77777777" w:rsidR="00C7217C" w:rsidRPr="001D5126" w:rsidRDefault="00C7217C" w:rsidP="001D5126">
            <w:pPr>
              <w:spacing w:line="360" w:lineRule="auto"/>
              <w:ind w:firstLine="0"/>
              <w:jc w:val="center"/>
              <w:rPr>
                <w:szCs w:val="26"/>
              </w:rPr>
            </w:pPr>
            <w:r w:rsidRPr="001D5126">
              <w:rPr>
                <w:szCs w:val="26"/>
              </w:rPr>
              <w:t>Quản lí thông tin bán thuốc kê đơn</w:t>
            </w:r>
          </w:p>
        </w:tc>
        <w:tc>
          <w:tcPr>
            <w:tcW w:w="3011" w:type="dxa"/>
          </w:tcPr>
          <w:p w14:paraId="6E9EB70B"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sz w:val="26"/>
                <w:szCs w:val="26"/>
              </w:rPr>
              <w:t>Quản lí được thông tin bán thuốc kê đơn của khách hàng.</w:t>
            </w:r>
          </w:p>
        </w:tc>
        <w:tc>
          <w:tcPr>
            <w:tcW w:w="1838" w:type="dxa"/>
          </w:tcPr>
          <w:p w14:paraId="59E10759" w14:textId="77777777" w:rsidR="00C7217C" w:rsidRPr="001D5126" w:rsidRDefault="00C7217C" w:rsidP="001D5126">
            <w:pPr>
              <w:spacing w:line="360" w:lineRule="auto"/>
              <w:ind w:firstLine="0"/>
              <w:jc w:val="left"/>
              <w:rPr>
                <w:szCs w:val="26"/>
              </w:rPr>
            </w:pPr>
            <w:r w:rsidRPr="001D5126">
              <w:rPr>
                <w:szCs w:val="26"/>
              </w:rPr>
              <w:t>Quản lí thông tin bán thuốc kê đơn</w:t>
            </w:r>
          </w:p>
        </w:tc>
        <w:tc>
          <w:tcPr>
            <w:tcW w:w="1282" w:type="dxa"/>
          </w:tcPr>
          <w:p w14:paraId="28E3BFF8" w14:textId="77777777" w:rsidR="00C7217C" w:rsidRPr="001D5126" w:rsidRDefault="00C7217C" w:rsidP="001D5126">
            <w:pPr>
              <w:spacing w:line="360" w:lineRule="auto"/>
              <w:jc w:val="center"/>
              <w:rPr>
                <w:szCs w:val="26"/>
              </w:rPr>
            </w:pPr>
          </w:p>
        </w:tc>
      </w:tr>
      <w:tr w:rsidR="00C7217C" w:rsidRPr="001D5126" w14:paraId="614C572B" w14:textId="77777777" w:rsidTr="00A802A6">
        <w:tc>
          <w:tcPr>
            <w:tcW w:w="961" w:type="dxa"/>
          </w:tcPr>
          <w:p w14:paraId="2540776D" w14:textId="77777777" w:rsidR="00C7217C" w:rsidRPr="001D5126" w:rsidRDefault="00C7217C" w:rsidP="001D5126">
            <w:pPr>
              <w:spacing w:line="360" w:lineRule="auto"/>
              <w:ind w:firstLine="0"/>
              <w:jc w:val="center"/>
              <w:rPr>
                <w:szCs w:val="26"/>
              </w:rPr>
            </w:pPr>
            <w:r w:rsidRPr="001D5126">
              <w:rPr>
                <w:szCs w:val="26"/>
              </w:rPr>
              <w:t>UC009</w:t>
            </w:r>
          </w:p>
        </w:tc>
        <w:tc>
          <w:tcPr>
            <w:tcW w:w="1925" w:type="dxa"/>
          </w:tcPr>
          <w:p w14:paraId="35325070" w14:textId="77777777" w:rsidR="00C7217C" w:rsidRPr="001D5126" w:rsidRDefault="00C7217C" w:rsidP="001D5126">
            <w:pPr>
              <w:spacing w:line="360" w:lineRule="auto"/>
              <w:ind w:firstLine="0"/>
              <w:jc w:val="center"/>
              <w:rPr>
                <w:szCs w:val="26"/>
              </w:rPr>
            </w:pPr>
            <w:r w:rsidRPr="001D5126">
              <w:rPr>
                <w:szCs w:val="26"/>
              </w:rPr>
              <w:t>Quản lí thông tin bán thuốc không kê đơn</w:t>
            </w:r>
          </w:p>
        </w:tc>
        <w:tc>
          <w:tcPr>
            <w:tcW w:w="3011" w:type="dxa"/>
          </w:tcPr>
          <w:p w14:paraId="6644A93C"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sz w:val="26"/>
                <w:szCs w:val="26"/>
              </w:rPr>
              <w:t>Kiểm tra thông tin bán thuốc không kê đơn xem được toa thuốc của khách và bán thuốc theo toa của khách hàng mua.</w:t>
            </w:r>
          </w:p>
        </w:tc>
        <w:tc>
          <w:tcPr>
            <w:tcW w:w="1838" w:type="dxa"/>
          </w:tcPr>
          <w:p w14:paraId="731D46C0" w14:textId="77777777" w:rsidR="00C7217C" w:rsidRPr="001D5126" w:rsidRDefault="00C7217C" w:rsidP="001D5126">
            <w:pPr>
              <w:spacing w:line="360" w:lineRule="auto"/>
              <w:ind w:firstLine="0"/>
              <w:jc w:val="left"/>
              <w:rPr>
                <w:szCs w:val="26"/>
              </w:rPr>
            </w:pPr>
            <w:r w:rsidRPr="001D5126">
              <w:rPr>
                <w:szCs w:val="26"/>
              </w:rPr>
              <w:t>Quản lí thông tin bán thuốc không kê đơn</w:t>
            </w:r>
          </w:p>
        </w:tc>
        <w:tc>
          <w:tcPr>
            <w:tcW w:w="1282" w:type="dxa"/>
          </w:tcPr>
          <w:p w14:paraId="4530196D" w14:textId="77777777" w:rsidR="00C7217C" w:rsidRPr="001D5126" w:rsidRDefault="00C7217C" w:rsidP="001D5126">
            <w:pPr>
              <w:spacing w:line="360" w:lineRule="auto"/>
              <w:jc w:val="center"/>
              <w:rPr>
                <w:szCs w:val="26"/>
              </w:rPr>
            </w:pPr>
          </w:p>
        </w:tc>
      </w:tr>
      <w:tr w:rsidR="00C7217C" w:rsidRPr="001D5126" w14:paraId="00E131BC" w14:textId="77777777" w:rsidTr="00A802A6">
        <w:tc>
          <w:tcPr>
            <w:tcW w:w="961" w:type="dxa"/>
          </w:tcPr>
          <w:p w14:paraId="48B8EE07" w14:textId="77777777" w:rsidR="00C7217C" w:rsidRPr="001D5126" w:rsidRDefault="00C7217C" w:rsidP="001D5126">
            <w:pPr>
              <w:spacing w:line="360" w:lineRule="auto"/>
              <w:ind w:firstLine="0"/>
              <w:jc w:val="center"/>
              <w:rPr>
                <w:szCs w:val="26"/>
              </w:rPr>
            </w:pPr>
            <w:r w:rsidRPr="001D5126">
              <w:rPr>
                <w:szCs w:val="26"/>
              </w:rPr>
              <w:t>UC010</w:t>
            </w:r>
          </w:p>
        </w:tc>
        <w:tc>
          <w:tcPr>
            <w:tcW w:w="1925" w:type="dxa"/>
          </w:tcPr>
          <w:p w14:paraId="79906179" w14:textId="77777777" w:rsidR="00C7217C" w:rsidRPr="001D5126" w:rsidRDefault="00C7217C" w:rsidP="001D5126">
            <w:pPr>
              <w:spacing w:line="360" w:lineRule="auto"/>
              <w:ind w:firstLine="0"/>
              <w:jc w:val="center"/>
              <w:rPr>
                <w:szCs w:val="26"/>
              </w:rPr>
            </w:pPr>
            <w:r w:rsidRPr="001D5126">
              <w:rPr>
                <w:szCs w:val="26"/>
              </w:rPr>
              <w:t>Thống kê tổng thuốc đã bán</w:t>
            </w:r>
          </w:p>
        </w:tc>
        <w:tc>
          <w:tcPr>
            <w:tcW w:w="3011" w:type="dxa"/>
          </w:tcPr>
          <w:p w14:paraId="32F8647B"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color w:val="000000"/>
                <w:sz w:val="26"/>
                <w:szCs w:val="26"/>
              </w:rPr>
              <w:t>Lập danh sách các loại thuốc đã bán được trong ngày, tuần, tháng, năm</w:t>
            </w:r>
          </w:p>
        </w:tc>
        <w:tc>
          <w:tcPr>
            <w:tcW w:w="1838" w:type="dxa"/>
          </w:tcPr>
          <w:p w14:paraId="7E339088" w14:textId="77777777" w:rsidR="00C7217C" w:rsidRPr="001D5126" w:rsidRDefault="00C7217C" w:rsidP="001D5126">
            <w:pPr>
              <w:spacing w:line="360" w:lineRule="auto"/>
              <w:ind w:firstLine="0"/>
              <w:jc w:val="left"/>
              <w:rPr>
                <w:szCs w:val="26"/>
              </w:rPr>
            </w:pPr>
            <w:r w:rsidRPr="001D5126">
              <w:rPr>
                <w:szCs w:val="26"/>
              </w:rPr>
              <w:t>Thống kê tổng thuốc đã bán</w:t>
            </w:r>
          </w:p>
        </w:tc>
        <w:tc>
          <w:tcPr>
            <w:tcW w:w="1282" w:type="dxa"/>
          </w:tcPr>
          <w:p w14:paraId="1B3CA70C" w14:textId="77777777" w:rsidR="00C7217C" w:rsidRPr="001D5126" w:rsidRDefault="00C7217C" w:rsidP="001D5126">
            <w:pPr>
              <w:spacing w:line="360" w:lineRule="auto"/>
              <w:jc w:val="center"/>
              <w:rPr>
                <w:szCs w:val="26"/>
              </w:rPr>
            </w:pPr>
          </w:p>
        </w:tc>
      </w:tr>
      <w:tr w:rsidR="00C7217C" w:rsidRPr="001D5126" w14:paraId="31DD1461" w14:textId="77777777" w:rsidTr="00A802A6">
        <w:tc>
          <w:tcPr>
            <w:tcW w:w="961" w:type="dxa"/>
          </w:tcPr>
          <w:p w14:paraId="5A3D9984" w14:textId="77777777" w:rsidR="00C7217C" w:rsidRPr="001D5126" w:rsidRDefault="00C7217C" w:rsidP="001D5126">
            <w:pPr>
              <w:spacing w:line="360" w:lineRule="auto"/>
              <w:ind w:firstLine="0"/>
              <w:jc w:val="center"/>
              <w:rPr>
                <w:szCs w:val="26"/>
              </w:rPr>
            </w:pPr>
            <w:r w:rsidRPr="001D5126">
              <w:rPr>
                <w:szCs w:val="26"/>
              </w:rPr>
              <w:t>UC011</w:t>
            </w:r>
          </w:p>
        </w:tc>
        <w:tc>
          <w:tcPr>
            <w:tcW w:w="1925" w:type="dxa"/>
          </w:tcPr>
          <w:p w14:paraId="08373AD8" w14:textId="77777777" w:rsidR="00C7217C" w:rsidRPr="001D5126" w:rsidRDefault="00C7217C" w:rsidP="001D5126">
            <w:pPr>
              <w:spacing w:line="360" w:lineRule="auto"/>
              <w:ind w:firstLine="0"/>
              <w:jc w:val="center"/>
              <w:rPr>
                <w:szCs w:val="26"/>
              </w:rPr>
            </w:pPr>
            <w:r w:rsidRPr="001D5126">
              <w:rPr>
                <w:szCs w:val="26"/>
              </w:rPr>
              <w:t xml:space="preserve">Thống kê tổng </w:t>
            </w:r>
            <w:r w:rsidRPr="001D5126">
              <w:rPr>
                <w:color w:val="000000"/>
                <w:szCs w:val="26"/>
              </w:rPr>
              <w:t>thuốc hết hạn</w:t>
            </w:r>
          </w:p>
        </w:tc>
        <w:tc>
          <w:tcPr>
            <w:tcW w:w="3011" w:type="dxa"/>
          </w:tcPr>
          <w:p w14:paraId="49D91FE6"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color w:val="000000"/>
                <w:sz w:val="26"/>
                <w:szCs w:val="26"/>
              </w:rPr>
              <w:t>Lập danh sách các loại thuốc hết hạn.</w:t>
            </w:r>
          </w:p>
        </w:tc>
        <w:tc>
          <w:tcPr>
            <w:tcW w:w="1838" w:type="dxa"/>
          </w:tcPr>
          <w:p w14:paraId="29A99392" w14:textId="77777777" w:rsidR="00C7217C" w:rsidRPr="001D5126" w:rsidRDefault="00C7217C" w:rsidP="001D5126">
            <w:pPr>
              <w:spacing w:line="360" w:lineRule="auto"/>
              <w:ind w:firstLine="0"/>
              <w:jc w:val="left"/>
              <w:rPr>
                <w:szCs w:val="26"/>
              </w:rPr>
            </w:pPr>
            <w:r w:rsidRPr="001D5126">
              <w:rPr>
                <w:szCs w:val="26"/>
              </w:rPr>
              <w:t xml:space="preserve">Thống kê tổng </w:t>
            </w:r>
            <w:r w:rsidRPr="001D5126">
              <w:rPr>
                <w:color w:val="000000"/>
                <w:szCs w:val="26"/>
              </w:rPr>
              <w:t>thuốc hết hạn</w:t>
            </w:r>
          </w:p>
        </w:tc>
        <w:tc>
          <w:tcPr>
            <w:tcW w:w="1282" w:type="dxa"/>
          </w:tcPr>
          <w:p w14:paraId="698F19C9" w14:textId="77777777" w:rsidR="00C7217C" w:rsidRPr="001D5126" w:rsidRDefault="00C7217C" w:rsidP="001D5126">
            <w:pPr>
              <w:spacing w:line="360" w:lineRule="auto"/>
              <w:jc w:val="center"/>
              <w:rPr>
                <w:szCs w:val="26"/>
              </w:rPr>
            </w:pPr>
          </w:p>
        </w:tc>
      </w:tr>
      <w:tr w:rsidR="00C7217C" w:rsidRPr="001D5126" w14:paraId="7D05702A" w14:textId="77777777" w:rsidTr="00A802A6">
        <w:tc>
          <w:tcPr>
            <w:tcW w:w="961" w:type="dxa"/>
          </w:tcPr>
          <w:p w14:paraId="09639759" w14:textId="77777777" w:rsidR="00C7217C" w:rsidRPr="001D5126" w:rsidRDefault="00C7217C" w:rsidP="001D5126">
            <w:pPr>
              <w:spacing w:line="360" w:lineRule="auto"/>
              <w:ind w:firstLine="0"/>
              <w:jc w:val="center"/>
              <w:rPr>
                <w:szCs w:val="26"/>
              </w:rPr>
            </w:pPr>
            <w:r w:rsidRPr="001D5126">
              <w:rPr>
                <w:szCs w:val="26"/>
              </w:rPr>
              <w:t>UC012</w:t>
            </w:r>
          </w:p>
        </w:tc>
        <w:tc>
          <w:tcPr>
            <w:tcW w:w="1925" w:type="dxa"/>
          </w:tcPr>
          <w:p w14:paraId="4CB1D718" w14:textId="77777777" w:rsidR="00C7217C" w:rsidRPr="001D5126" w:rsidRDefault="00C7217C" w:rsidP="001D5126">
            <w:pPr>
              <w:spacing w:line="360" w:lineRule="auto"/>
              <w:ind w:firstLine="0"/>
              <w:jc w:val="center"/>
              <w:rPr>
                <w:szCs w:val="26"/>
              </w:rPr>
            </w:pPr>
            <w:r w:rsidRPr="001D5126">
              <w:rPr>
                <w:szCs w:val="26"/>
              </w:rPr>
              <w:t xml:space="preserve">Thống kê tổng </w:t>
            </w:r>
            <w:r w:rsidRPr="001D5126">
              <w:rPr>
                <w:color w:val="000000"/>
                <w:szCs w:val="26"/>
              </w:rPr>
              <w:t>thuốc mới nhập</w:t>
            </w:r>
          </w:p>
        </w:tc>
        <w:tc>
          <w:tcPr>
            <w:tcW w:w="3011" w:type="dxa"/>
          </w:tcPr>
          <w:p w14:paraId="5D95A289"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color w:val="000000"/>
                <w:sz w:val="26"/>
                <w:szCs w:val="26"/>
              </w:rPr>
              <w:t>Danh sách thuốc mới nhập trong ngày hiện hành, với các thành phần: mã thuốc, tên thuốc, nhà cung cấp, đơn vị, sô lượng.</w:t>
            </w:r>
          </w:p>
        </w:tc>
        <w:tc>
          <w:tcPr>
            <w:tcW w:w="1838" w:type="dxa"/>
          </w:tcPr>
          <w:p w14:paraId="50895469" w14:textId="77777777" w:rsidR="00C7217C" w:rsidRPr="001D5126" w:rsidRDefault="00C7217C" w:rsidP="001D5126">
            <w:pPr>
              <w:spacing w:line="360" w:lineRule="auto"/>
              <w:ind w:firstLine="0"/>
              <w:jc w:val="left"/>
              <w:rPr>
                <w:szCs w:val="26"/>
              </w:rPr>
            </w:pPr>
            <w:r w:rsidRPr="001D5126">
              <w:rPr>
                <w:szCs w:val="26"/>
              </w:rPr>
              <w:t xml:space="preserve">Thống kê tổng </w:t>
            </w:r>
            <w:r w:rsidRPr="001D5126">
              <w:rPr>
                <w:color w:val="000000"/>
                <w:szCs w:val="26"/>
              </w:rPr>
              <w:t>thuốc mới nhập</w:t>
            </w:r>
          </w:p>
        </w:tc>
        <w:tc>
          <w:tcPr>
            <w:tcW w:w="1282" w:type="dxa"/>
          </w:tcPr>
          <w:p w14:paraId="3F78168A" w14:textId="77777777" w:rsidR="00C7217C" w:rsidRPr="001D5126" w:rsidRDefault="00C7217C" w:rsidP="001D5126">
            <w:pPr>
              <w:spacing w:line="360" w:lineRule="auto"/>
              <w:jc w:val="center"/>
              <w:rPr>
                <w:szCs w:val="26"/>
              </w:rPr>
            </w:pPr>
          </w:p>
        </w:tc>
      </w:tr>
      <w:tr w:rsidR="00C7217C" w:rsidRPr="001D5126" w14:paraId="02A1B7DC" w14:textId="77777777" w:rsidTr="00A802A6">
        <w:tc>
          <w:tcPr>
            <w:tcW w:w="961" w:type="dxa"/>
          </w:tcPr>
          <w:p w14:paraId="54ACF8C3" w14:textId="77777777" w:rsidR="00C7217C" w:rsidRPr="001D5126" w:rsidRDefault="00C7217C" w:rsidP="001D5126">
            <w:pPr>
              <w:spacing w:line="360" w:lineRule="auto"/>
              <w:ind w:firstLine="0"/>
              <w:jc w:val="center"/>
              <w:rPr>
                <w:szCs w:val="26"/>
              </w:rPr>
            </w:pPr>
            <w:r w:rsidRPr="001D5126">
              <w:rPr>
                <w:szCs w:val="26"/>
              </w:rPr>
              <w:t>UC013</w:t>
            </w:r>
          </w:p>
        </w:tc>
        <w:tc>
          <w:tcPr>
            <w:tcW w:w="1925" w:type="dxa"/>
          </w:tcPr>
          <w:p w14:paraId="0AD03446" w14:textId="77777777" w:rsidR="00C7217C" w:rsidRPr="001D5126" w:rsidRDefault="00C7217C" w:rsidP="001D5126">
            <w:pPr>
              <w:spacing w:line="360" w:lineRule="auto"/>
              <w:ind w:firstLine="0"/>
              <w:jc w:val="center"/>
              <w:rPr>
                <w:szCs w:val="26"/>
              </w:rPr>
            </w:pPr>
            <w:r w:rsidRPr="001D5126">
              <w:rPr>
                <w:color w:val="000000"/>
                <w:szCs w:val="26"/>
              </w:rPr>
              <w:t>Thống kê doanh thu</w:t>
            </w:r>
          </w:p>
        </w:tc>
        <w:tc>
          <w:tcPr>
            <w:tcW w:w="3011" w:type="dxa"/>
          </w:tcPr>
          <w:p w14:paraId="70721654" w14:textId="2D6D6B97" w:rsidR="00C7217C" w:rsidRPr="001D5126" w:rsidRDefault="00A802A6"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color w:val="000000"/>
                <w:sz w:val="26"/>
                <w:szCs w:val="26"/>
              </w:rPr>
              <w:t xml:space="preserve">Lập được bảng thống kế </w:t>
            </w:r>
            <w:r w:rsidR="00C7217C" w:rsidRPr="001D5126">
              <w:rPr>
                <w:rFonts w:ascii="Times New Roman" w:hAnsi="Times New Roman"/>
                <w:b w:val="0"/>
                <w:color w:val="000000"/>
                <w:sz w:val="26"/>
                <w:szCs w:val="26"/>
              </w:rPr>
              <w:t>doanh thu theo ngày, tuần,tháng hoặc năm.</w:t>
            </w:r>
          </w:p>
        </w:tc>
        <w:tc>
          <w:tcPr>
            <w:tcW w:w="1838" w:type="dxa"/>
          </w:tcPr>
          <w:p w14:paraId="63CF777E" w14:textId="77777777" w:rsidR="00C7217C" w:rsidRPr="001D5126" w:rsidRDefault="00C7217C" w:rsidP="001D5126">
            <w:pPr>
              <w:spacing w:line="360" w:lineRule="auto"/>
              <w:ind w:firstLine="0"/>
              <w:jc w:val="left"/>
              <w:rPr>
                <w:szCs w:val="26"/>
              </w:rPr>
            </w:pPr>
            <w:r w:rsidRPr="001D5126">
              <w:rPr>
                <w:color w:val="000000"/>
                <w:szCs w:val="26"/>
              </w:rPr>
              <w:t>Thống kê doanh thu</w:t>
            </w:r>
          </w:p>
        </w:tc>
        <w:tc>
          <w:tcPr>
            <w:tcW w:w="1282" w:type="dxa"/>
          </w:tcPr>
          <w:p w14:paraId="29281B08" w14:textId="77777777" w:rsidR="00C7217C" w:rsidRPr="001D5126" w:rsidRDefault="00C7217C" w:rsidP="001D5126">
            <w:pPr>
              <w:spacing w:line="360" w:lineRule="auto"/>
              <w:jc w:val="center"/>
              <w:rPr>
                <w:szCs w:val="26"/>
              </w:rPr>
            </w:pPr>
          </w:p>
        </w:tc>
      </w:tr>
      <w:tr w:rsidR="00C7217C" w:rsidRPr="001D5126" w14:paraId="77185229" w14:textId="77777777" w:rsidTr="00A802A6">
        <w:tc>
          <w:tcPr>
            <w:tcW w:w="961" w:type="dxa"/>
          </w:tcPr>
          <w:p w14:paraId="11171E02" w14:textId="77777777" w:rsidR="00C7217C" w:rsidRPr="001D5126" w:rsidRDefault="00C7217C" w:rsidP="001D5126">
            <w:pPr>
              <w:spacing w:line="360" w:lineRule="auto"/>
              <w:ind w:firstLine="0"/>
              <w:jc w:val="center"/>
              <w:rPr>
                <w:szCs w:val="26"/>
              </w:rPr>
            </w:pPr>
            <w:r w:rsidRPr="001D5126">
              <w:rPr>
                <w:szCs w:val="26"/>
              </w:rPr>
              <w:t>UC014</w:t>
            </w:r>
          </w:p>
        </w:tc>
        <w:tc>
          <w:tcPr>
            <w:tcW w:w="1925" w:type="dxa"/>
          </w:tcPr>
          <w:p w14:paraId="3EE6F737" w14:textId="77777777" w:rsidR="00C7217C" w:rsidRPr="001D5126" w:rsidRDefault="00C7217C" w:rsidP="001D5126">
            <w:pPr>
              <w:spacing w:line="360" w:lineRule="auto"/>
              <w:ind w:firstLine="0"/>
              <w:jc w:val="center"/>
              <w:rPr>
                <w:szCs w:val="26"/>
              </w:rPr>
            </w:pPr>
            <w:r w:rsidRPr="001D5126">
              <w:rPr>
                <w:szCs w:val="26"/>
              </w:rPr>
              <w:t>Thống kê thông tin khách hàng</w:t>
            </w:r>
          </w:p>
        </w:tc>
        <w:tc>
          <w:tcPr>
            <w:tcW w:w="3011" w:type="dxa"/>
          </w:tcPr>
          <w:p w14:paraId="3DA6C435" w14:textId="77777777" w:rsidR="00C7217C" w:rsidRPr="001D5126" w:rsidRDefault="00C7217C" w:rsidP="001D5126">
            <w:pPr>
              <w:pStyle w:val="StyleTabletextBoldCentered"/>
              <w:spacing w:before="0" w:after="0" w:line="360" w:lineRule="auto"/>
              <w:jc w:val="left"/>
              <w:rPr>
                <w:rFonts w:ascii="Times New Roman" w:hAnsi="Times New Roman"/>
                <w:b w:val="0"/>
                <w:bCs w:val="0"/>
                <w:sz w:val="26"/>
                <w:szCs w:val="26"/>
              </w:rPr>
            </w:pPr>
            <w:r w:rsidRPr="001D5126">
              <w:rPr>
                <w:rFonts w:ascii="Times New Roman" w:hAnsi="Times New Roman"/>
                <w:b w:val="0"/>
                <w:sz w:val="26"/>
                <w:szCs w:val="26"/>
              </w:rPr>
              <w:t>lập danh sách chứa thông tin những khách hàng từng mua thuốc tại bệnh viện.</w:t>
            </w:r>
          </w:p>
        </w:tc>
        <w:tc>
          <w:tcPr>
            <w:tcW w:w="1838" w:type="dxa"/>
          </w:tcPr>
          <w:p w14:paraId="41C20D2E" w14:textId="77777777" w:rsidR="00C7217C" w:rsidRPr="001D5126" w:rsidRDefault="00C7217C" w:rsidP="001D5126">
            <w:pPr>
              <w:spacing w:line="360" w:lineRule="auto"/>
              <w:ind w:firstLine="0"/>
              <w:jc w:val="left"/>
              <w:rPr>
                <w:szCs w:val="26"/>
              </w:rPr>
            </w:pPr>
            <w:r w:rsidRPr="001D5126">
              <w:rPr>
                <w:szCs w:val="26"/>
              </w:rPr>
              <w:t>Thống kê thông tin khách hàng</w:t>
            </w:r>
          </w:p>
        </w:tc>
        <w:tc>
          <w:tcPr>
            <w:tcW w:w="1282" w:type="dxa"/>
          </w:tcPr>
          <w:p w14:paraId="4C807514" w14:textId="77777777" w:rsidR="00C7217C" w:rsidRPr="001D5126" w:rsidRDefault="00C7217C" w:rsidP="001D5126">
            <w:pPr>
              <w:spacing w:line="360" w:lineRule="auto"/>
              <w:jc w:val="center"/>
              <w:rPr>
                <w:szCs w:val="26"/>
              </w:rPr>
            </w:pPr>
          </w:p>
        </w:tc>
      </w:tr>
    </w:tbl>
    <w:p w14:paraId="7B14DD30" w14:textId="77777777" w:rsidR="00C7217C" w:rsidRPr="001D5126" w:rsidRDefault="00C7217C" w:rsidP="001D5126">
      <w:pPr>
        <w:pStyle w:val="Caption"/>
        <w:spacing w:line="360" w:lineRule="auto"/>
      </w:pPr>
    </w:p>
    <w:p w14:paraId="6A7662A9" w14:textId="7806C8D2" w:rsidR="00C7217C" w:rsidRPr="001D5126" w:rsidRDefault="004249C8" w:rsidP="001D5126">
      <w:pPr>
        <w:pStyle w:val="Heading3"/>
        <w:spacing w:line="360" w:lineRule="auto"/>
      </w:pPr>
      <w:bookmarkStart w:id="96" w:name="_Toc207611054"/>
      <w:bookmarkStart w:id="97" w:name="_Toc200921829"/>
      <w:r w:rsidRPr="001D5126">
        <w:t>2.4</w:t>
      </w:r>
      <w:r w:rsidR="008178C4" w:rsidRPr="001D5126">
        <w:t xml:space="preserve">.11 </w:t>
      </w:r>
      <w:r w:rsidR="00C7217C" w:rsidRPr="001D5126">
        <w:t>Các điều kiện phụ thuộc</w:t>
      </w:r>
      <w:bookmarkEnd w:id="96"/>
      <w:bookmarkEnd w:id="97"/>
      <w:r w:rsidR="00C7217C" w:rsidRPr="001D5126">
        <w:tab/>
      </w:r>
    </w:p>
    <w:p w14:paraId="5AB3E0B5" w14:textId="77777777" w:rsidR="00C7217C" w:rsidRPr="001D5126" w:rsidRDefault="00C7217C" w:rsidP="001D5126">
      <w:pPr>
        <w:pStyle w:val="ListParagraph"/>
        <w:numPr>
          <w:ilvl w:val="0"/>
          <w:numId w:val="9"/>
        </w:numPr>
        <w:spacing w:before="0" w:after="160" w:line="360" w:lineRule="auto"/>
        <w:jc w:val="left"/>
        <w:rPr>
          <w:szCs w:val="26"/>
        </w:rPr>
      </w:pPr>
      <w:bookmarkStart w:id="98" w:name="_Toc207611055"/>
      <w:r w:rsidRPr="001D5126">
        <w:rPr>
          <w:szCs w:val="26"/>
        </w:rPr>
        <w:lastRenderedPageBreak/>
        <w:t>Cấu hình phần cứng:</w:t>
      </w:r>
    </w:p>
    <w:p w14:paraId="41C06E80" w14:textId="77777777" w:rsidR="00C7217C" w:rsidRPr="001D5126" w:rsidRDefault="00C7217C" w:rsidP="001D5126">
      <w:pPr>
        <w:pStyle w:val="ListParagraph"/>
        <w:numPr>
          <w:ilvl w:val="0"/>
          <w:numId w:val="9"/>
        </w:numPr>
        <w:spacing w:before="0" w:after="160" w:line="360" w:lineRule="auto"/>
        <w:jc w:val="left"/>
        <w:rPr>
          <w:szCs w:val="26"/>
        </w:rPr>
      </w:pPr>
      <w:r w:rsidRPr="001D5126">
        <w:rPr>
          <w:szCs w:val="26"/>
        </w:rPr>
        <w:t>Cấu hình mạng:</w:t>
      </w:r>
    </w:p>
    <w:p w14:paraId="0E5BE9D0" w14:textId="77777777" w:rsidR="00C7217C" w:rsidRPr="001D5126" w:rsidRDefault="00C7217C" w:rsidP="001D5126">
      <w:pPr>
        <w:pStyle w:val="ListParagraph"/>
        <w:numPr>
          <w:ilvl w:val="0"/>
          <w:numId w:val="9"/>
        </w:numPr>
        <w:spacing w:before="0" w:after="160" w:line="360" w:lineRule="auto"/>
        <w:jc w:val="left"/>
        <w:rPr>
          <w:szCs w:val="26"/>
        </w:rPr>
      </w:pPr>
      <w:r w:rsidRPr="001D5126">
        <w:rPr>
          <w:szCs w:val="26"/>
        </w:rPr>
        <w:t>Phần mềm để phát triển ứng dụng: StarUML, Microsoft Word, Microsoft Visual Studio, Microsoft SQL Server</w:t>
      </w:r>
    </w:p>
    <w:p w14:paraId="772584B6" w14:textId="77777777" w:rsidR="00C7217C" w:rsidRPr="001D5126" w:rsidRDefault="00C7217C" w:rsidP="001D5126">
      <w:pPr>
        <w:pStyle w:val="ListParagraph"/>
        <w:numPr>
          <w:ilvl w:val="0"/>
          <w:numId w:val="9"/>
        </w:numPr>
        <w:spacing w:before="0" w:after="160" w:line="360" w:lineRule="auto"/>
        <w:jc w:val="left"/>
        <w:rPr>
          <w:szCs w:val="26"/>
        </w:rPr>
      </w:pPr>
      <w:r w:rsidRPr="001D5126">
        <w:rPr>
          <w:szCs w:val="26"/>
        </w:rPr>
        <w:t>Hệ quản trị cơ sở dữ liệu: SQL Server</w:t>
      </w:r>
      <w:r w:rsidRPr="001D5126">
        <w:rPr>
          <w:szCs w:val="26"/>
        </w:rPr>
        <w:br w:type="page"/>
      </w:r>
    </w:p>
    <w:p w14:paraId="75612423" w14:textId="2034D4CE" w:rsidR="00C7217C" w:rsidRPr="001D5126" w:rsidRDefault="00001B90" w:rsidP="001D5126">
      <w:pPr>
        <w:pStyle w:val="Heading1"/>
        <w:spacing w:line="360" w:lineRule="auto"/>
      </w:pPr>
      <w:bookmarkStart w:id="99" w:name="_Toc200921830"/>
      <w:r w:rsidRPr="001D5126">
        <w:lastRenderedPageBreak/>
        <w:t xml:space="preserve">3. </w:t>
      </w:r>
      <w:r w:rsidR="00C7217C" w:rsidRPr="001D5126">
        <w:t>ĐẶC TẢ CÁC YÊU CẦU CHỨC NĂNG (FUNCTIONAL)</w:t>
      </w:r>
      <w:bookmarkEnd w:id="98"/>
      <w:bookmarkEnd w:id="99"/>
    </w:p>
    <w:p w14:paraId="5F826854" w14:textId="73BF9032" w:rsidR="00F75D6B" w:rsidRPr="001D5126" w:rsidRDefault="00001B90" w:rsidP="001D5126">
      <w:pPr>
        <w:pStyle w:val="Heading2"/>
        <w:spacing w:line="360" w:lineRule="auto"/>
      </w:pPr>
      <w:bookmarkStart w:id="100" w:name="_Toc207611056"/>
      <w:bookmarkStart w:id="101" w:name="_Toc200921831"/>
      <w:r w:rsidRPr="001D5126">
        <w:t xml:space="preserve">3.1 </w:t>
      </w:r>
      <w:r w:rsidR="00C7217C" w:rsidRPr="001D5126">
        <w:t>UC001_</w:t>
      </w:r>
      <w:bookmarkEnd w:id="100"/>
      <w:r w:rsidR="00C7217C" w:rsidRPr="001D5126">
        <w:t>Đăng nhập</w:t>
      </w:r>
      <w:bookmarkEnd w:id="101"/>
      <w:r w:rsidR="00C7217C" w:rsidRPr="001D5126">
        <w:t xml:space="preserve"> </w:t>
      </w:r>
      <w:bookmarkStart w:id="102" w:name="_Toc207611057"/>
    </w:p>
    <w:p w14:paraId="1E45FCF2" w14:textId="5B755695" w:rsidR="00C7217C" w:rsidRPr="001D5126" w:rsidRDefault="00F75D6B" w:rsidP="001D5126">
      <w:pPr>
        <w:pStyle w:val="Heading3"/>
        <w:spacing w:line="360" w:lineRule="auto"/>
      </w:pPr>
      <w:bookmarkStart w:id="103" w:name="_Toc200921832"/>
      <w:r w:rsidRPr="001D5126">
        <w:t xml:space="preserve">3.1.1 </w:t>
      </w:r>
      <w:r w:rsidR="00C7217C" w:rsidRPr="001D5126">
        <w:t>Mô tả use case UC001</w:t>
      </w:r>
      <w:bookmarkEnd w:id="102"/>
      <w:bookmarkEnd w:id="103"/>
    </w:p>
    <w:tbl>
      <w:tblPr>
        <w:tblStyle w:val="TableGrid"/>
        <w:tblW w:w="9262" w:type="dxa"/>
        <w:tblLook w:val="01E0" w:firstRow="1" w:lastRow="1" w:firstColumn="1" w:lastColumn="1" w:noHBand="0" w:noVBand="0"/>
      </w:tblPr>
      <w:tblGrid>
        <w:gridCol w:w="2343"/>
        <w:gridCol w:w="6919"/>
      </w:tblGrid>
      <w:tr w:rsidR="00C7217C" w:rsidRPr="001D5126" w14:paraId="389EF62F" w14:textId="77777777" w:rsidTr="00FD3B3E">
        <w:tc>
          <w:tcPr>
            <w:tcW w:w="9262" w:type="dxa"/>
            <w:gridSpan w:val="2"/>
          </w:tcPr>
          <w:p w14:paraId="7E059E83" w14:textId="2A853F18" w:rsidR="00C7217C" w:rsidRPr="001D5126" w:rsidRDefault="00C7217C" w:rsidP="001D5126">
            <w:pPr>
              <w:spacing w:before="100" w:line="360" w:lineRule="auto"/>
              <w:ind w:firstLine="0"/>
              <w:rPr>
                <w:b/>
                <w:szCs w:val="26"/>
              </w:rPr>
            </w:pPr>
            <w:r w:rsidRPr="001D5126">
              <w:rPr>
                <w:b/>
                <w:szCs w:val="26"/>
              </w:rPr>
              <w:t xml:space="preserve">Use case: </w:t>
            </w:r>
            <w:r w:rsidRPr="001D5126">
              <w:rPr>
                <w:szCs w:val="26"/>
              </w:rPr>
              <w:t>UC001_Đăng nhập</w:t>
            </w:r>
          </w:p>
        </w:tc>
      </w:tr>
      <w:tr w:rsidR="00C7217C" w:rsidRPr="001D5126" w14:paraId="18A25AEB" w14:textId="77777777" w:rsidTr="00FD3B3E">
        <w:tc>
          <w:tcPr>
            <w:tcW w:w="2343" w:type="dxa"/>
          </w:tcPr>
          <w:p w14:paraId="455746CF" w14:textId="77777777" w:rsidR="00C7217C" w:rsidRPr="001D5126" w:rsidRDefault="00C7217C" w:rsidP="001D5126">
            <w:pPr>
              <w:pStyle w:val="TableHeader"/>
              <w:spacing w:before="0" w:after="0" w:line="360" w:lineRule="auto"/>
              <w:rPr>
                <w:rFonts w:ascii="Times New Roman" w:hAnsi="Times New Roman" w:cs="Times New Roman"/>
                <w:b w:val="0"/>
                <w:sz w:val="26"/>
                <w:szCs w:val="26"/>
              </w:rPr>
            </w:pPr>
            <w:r w:rsidRPr="001D5126">
              <w:rPr>
                <w:rFonts w:ascii="Times New Roman" w:hAnsi="Times New Roman" w:cs="Times New Roman"/>
                <w:b w:val="0"/>
                <w:sz w:val="26"/>
                <w:szCs w:val="26"/>
              </w:rPr>
              <w:t>Mục đích:</w:t>
            </w:r>
          </w:p>
        </w:tc>
        <w:tc>
          <w:tcPr>
            <w:tcW w:w="6919" w:type="dxa"/>
          </w:tcPr>
          <w:p w14:paraId="404455F4"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Người dùng kích hoạt hệ thống và thực hiện được nhiệm vụ của mình trong hệ thống</w:t>
            </w:r>
          </w:p>
        </w:tc>
      </w:tr>
      <w:tr w:rsidR="00C7217C" w:rsidRPr="001D5126" w14:paraId="3E1A56C6" w14:textId="77777777" w:rsidTr="00FD3B3E">
        <w:tc>
          <w:tcPr>
            <w:tcW w:w="2343" w:type="dxa"/>
          </w:tcPr>
          <w:p w14:paraId="2786A4B7" w14:textId="77777777" w:rsidR="00C7217C" w:rsidRPr="001D5126" w:rsidRDefault="00C7217C" w:rsidP="001D5126">
            <w:pPr>
              <w:pStyle w:val="TableHeader"/>
              <w:spacing w:before="0" w:after="0" w:line="360" w:lineRule="auto"/>
              <w:rPr>
                <w:rFonts w:ascii="Times New Roman" w:hAnsi="Times New Roman" w:cs="Times New Roman"/>
                <w:b w:val="0"/>
                <w:sz w:val="26"/>
                <w:szCs w:val="26"/>
              </w:rPr>
            </w:pPr>
            <w:r w:rsidRPr="001D5126">
              <w:rPr>
                <w:rFonts w:ascii="Times New Roman" w:hAnsi="Times New Roman" w:cs="Times New Roman"/>
                <w:b w:val="0"/>
                <w:sz w:val="26"/>
                <w:szCs w:val="26"/>
              </w:rPr>
              <w:t>Mô tả:</w:t>
            </w:r>
          </w:p>
        </w:tc>
        <w:tc>
          <w:tcPr>
            <w:tcW w:w="6919" w:type="dxa"/>
          </w:tcPr>
          <w:p w14:paraId="7369D4EC" w14:textId="77777777" w:rsidR="00C7217C" w:rsidRPr="001D5126" w:rsidRDefault="00C7217C" w:rsidP="001D5126">
            <w:pPr>
              <w:pStyle w:val="Default"/>
              <w:spacing w:line="360" w:lineRule="auto"/>
              <w:rPr>
                <w:sz w:val="26"/>
                <w:szCs w:val="26"/>
              </w:rPr>
            </w:pPr>
            <w:r w:rsidRPr="001D5126">
              <w:rPr>
                <w:sz w:val="26"/>
                <w:szCs w:val="26"/>
              </w:rPr>
              <w:t>Use case đăng nhập theo tiêu chí tài khoản và mật khẩu chính xác, vai trò đảm bảo tính nội bộ và phân quyền sử dụng.</w:t>
            </w:r>
          </w:p>
        </w:tc>
      </w:tr>
      <w:tr w:rsidR="00C7217C" w:rsidRPr="001D5126" w14:paraId="1326CADC" w14:textId="77777777" w:rsidTr="00FD3B3E">
        <w:tc>
          <w:tcPr>
            <w:tcW w:w="2343" w:type="dxa"/>
          </w:tcPr>
          <w:p w14:paraId="137FB948" w14:textId="77777777" w:rsidR="00C7217C" w:rsidRPr="001D5126" w:rsidRDefault="00C7217C" w:rsidP="001D5126">
            <w:pPr>
              <w:pStyle w:val="TableHeader"/>
              <w:spacing w:before="0" w:after="0" w:line="360" w:lineRule="auto"/>
              <w:rPr>
                <w:rFonts w:ascii="Times New Roman" w:hAnsi="Times New Roman" w:cs="Times New Roman"/>
                <w:b w:val="0"/>
                <w:sz w:val="26"/>
                <w:szCs w:val="26"/>
              </w:rPr>
            </w:pPr>
            <w:r w:rsidRPr="001D5126">
              <w:rPr>
                <w:rFonts w:ascii="Times New Roman" w:hAnsi="Times New Roman" w:cs="Times New Roman"/>
                <w:b w:val="0"/>
                <w:sz w:val="26"/>
                <w:szCs w:val="26"/>
              </w:rPr>
              <w:t>Tác nhân:</w:t>
            </w:r>
          </w:p>
        </w:tc>
        <w:tc>
          <w:tcPr>
            <w:tcW w:w="6919" w:type="dxa"/>
          </w:tcPr>
          <w:p w14:paraId="25F3C059"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Người quản trị chương trình, người quản lí, nhân viên bán hàng và nhân viên thống kê, CSDL.</w:t>
            </w:r>
          </w:p>
        </w:tc>
      </w:tr>
      <w:tr w:rsidR="00C7217C" w:rsidRPr="001D5126" w14:paraId="3B62477C" w14:textId="77777777" w:rsidTr="00FD3B3E">
        <w:tc>
          <w:tcPr>
            <w:tcW w:w="2343" w:type="dxa"/>
          </w:tcPr>
          <w:p w14:paraId="52411A0F" w14:textId="77777777" w:rsidR="00C7217C" w:rsidRPr="001D5126" w:rsidRDefault="00C7217C" w:rsidP="001D5126">
            <w:pPr>
              <w:pStyle w:val="TableHeader"/>
              <w:spacing w:before="0" w:after="0" w:line="360" w:lineRule="auto"/>
              <w:rPr>
                <w:rFonts w:ascii="Times New Roman" w:hAnsi="Times New Roman" w:cs="Times New Roman"/>
                <w:b w:val="0"/>
                <w:sz w:val="26"/>
                <w:szCs w:val="26"/>
              </w:rPr>
            </w:pPr>
            <w:r w:rsidRPr="001D5126">
              <w:rPr>
                <w:rFonts w:ascii="Times New Roman" w:hAnsi="Times New Roman" w:cs="Times New Roman"/>
                <w:b w:val="0"/>
                <w:sz w:val="26"/>
                <w:szCs w:val="26"/>
              </w:rPr>
              <w:t>Điều kiện trước:</w:t>
            </w:r>
          </w:p>
        </w:tc>
        <w:tc>
          <w:tcPr>
            <w:tcW w:w="6919" w:type="dxa"/>
          </w:tcPr>
          <w:p w14:paraId="26919DDF"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Người dùng vào ứng dụng và truy cập vào mục đăng nhập.</w:t>
            </w:r>
          </w:p>
        </w:tc>
      </w:tr>
      <w:tr w:rsidR="00C7217C" w:rsidRPr="001D5126" w14:paraId="16426FA0" w14:textId="77777777" w:rsidTr="00FD3B3E">
        <w:tc>
          <w:tcPr>
            <w:tcW w:w="2343" w:type="dxa"/>
          </w:tcPr>
          <w:p w14:paraId="445D20DC"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sau:</w:t>
            </w:r>
          </w:p>
        </w:tc>
        <w:tc>
          <w:tcPr>
            <w:tcW w:w="6919" w:type="dxa"/>
          </w:tcPr>
          <w:p w14:paraId="43C27655"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thành công thì kích hoạt hệ thống, ngược lại thì báo lỗi đăng nhập lại.</w:t>
            </w:r>
          </w:p>
        </w:tc>
      </w:tr>
      <w:tr w:rsidR="00C7217C" w:rsidRPr="001D5126" w14:paraId="693AE3DC" w14:textId="77777777" w:rsidTr="00FD3B3E">
        <w:tc>
          <w:tcPr>
            <w:tcW w:w="2343" w:type="dxa"/>
          </w:tcPr>
          <w:p w14:paraId="0DC11150" w14:textId="77777777" w:rsidR="00C7217C" w:rsidRPr="001D5126" w:rsidRDefault="00C7217C" w:rsidP="001D5126">
            <w:pPr>
              <w:pStyle w:val="TableHeader"/>
              <w:spacing w:before="0" w:after="0" w:line="360" w:lineRule="auto"/>
              <w:rPr>
                <w:rFonts w:ascii="Times New Roman" w:hAnsi="Times New Roman" w:cs="Times New Roman"/>
                <w:b w:val="0"/>
                <w:sz w:val="26"/>
                <w:szCs w:val="26"/>
              </w:rPr>
            </w:pPr>
            <w:r w:rsidRPr="001D5126">
              <w:rPr>
                <w:rFonts w:ascii="Times New Roman" w:hAnsi="Times New Roman" w:cs="Times New Roman"/>
                <w:b w:val="0"/>
                <w:sz w:val="26"/>
                <w:szCs w:val="26"/>
              </w:rPr>
              <w:t>Luồng sự kiện chính (Basic flows)</w:t>
            </w:r>
          </w:p>
        </w:tc>
        <w:tc>
          <w:tcPr>
            <w:tcW w:w="6919" w:type="dxa"/>
          </w:tcPr>
          <w:p w14:paraId="42C1E8C7"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Người dùng kích hoạt hệ thống, nhấp mục đăng nhập</w:t>
            </w:r>
          </w:p>
          <w:p w14:paraId="240BF568"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Hệ thống hiển thị form đăng nhập</w:t>
            </w:r>
          </w:p>
          <w:p w14:paraId="79D26BD2"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3. Người dùng nhập đủ các thông tin cần thiết và ấn đăng nhập</w:t>
            </w:r>
          </w:p>
          <w:p w14:paraId="187F5DB7"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Hệ thống kiểm tra nếu thông tin chính xác sẽ kích hoạt</w:t>
            </w:r>
          </w:p>
        </w:tc>
      </w:tr>
      <w:tr w:rsidR="00C7217C" w:rsidRPr="001D5126" w14:paraId="07FCE29A" w14:textId="77777777" w:rsidTr="00FD3B3E">
        <w:tc>
          <w:tcPr>
            <w:tcW w:w="2343" w:type="dxa"/>
          </w:tcPr>
          <w:p w14:paraId="13445979" w14:textId="77777777" w:rsidR="00C7217C" w:rsidRPr="001D5126" w:rsidRDefault="00C7217C" w:rsidP="001D5126">
            <w:pPr>
              <w:pStyle w:val="TableHeader"/>
              <w:spacing w:before="0" w:after="0" w:line="360" w:lineRule="auto"/>
              <w:rPr>
                <w:rFonts w:ascii="Times New Roman" w:hAnsi="Times New Roman" w:cs="Times New Roman"/>
                <w:b w:val="0"/>
                <w:sz w:val="26"/>
                <w:szCs w:val="26"/>
              </w:rPr>
            </w:pPr>
            <w:r w:rsidRPr="001D5126">
              <w:rPr>
                <w:rFonts w:ascii="Times New Roman" w:hAnsi="Times New Roman" w:cs="Times New Roman"/>
                <w:b w:val="0"/>
                <w:sz w:val="26"/>
                <w:szCs w:val="26"/>
              </w:rPr>
              <w:t>Luồng sự kiện phụ (Alternative Flows):</w:t>
            </w:r>
          </w:p>
        </w:tc>
        <w:tc>
          <w:tcPr>
            <w:tcW w:w="6919" w:type="dxa"/>
          </w:tcPr>
          <w:p w14:paraId="402935AC"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4.1. Nếu hệ thống kiểm tra thông tin sai chỗ nào thì báo lỗi và yêu cầu nhập lại</w:t>
            </w:r>
          </w:p>
        </w:tc>
      </w:tr>
    </w:tbl>
    <w:p w14:paraId="0025F442" w14:textId="5CC13132" w:rsidR="00C7217C" w:rsidRPr="001D5126" w:rsidRDefault="00F75D6B" w:rsidP="001D5126">
      <w:pPr>
        <w:pStyle w:val="Heading3"/>
        <w:spacing w:line="360" w:lineRule="auto"/>
      </w:pPr>
      <w:bookmarkStart w:id="104" w:name="_Toc207611058"/>
      <w:bookmarkStart w:id="105" w:name="_Toc200921833"/>
      <w:r w:rsidRPr="001D5126">
        <w:rPr>
          <w:bCs/>
        </w:rPr>
        <w:t>3.1.2</w:t>
      </w:r>
      <w:r w:rsidR="00001B90" w:rsidRPr="001D5126">
        <w:rPr>
          <w:bCs/>
        </w:rPr>
        <w:t xml:space="preserve"> </w:t>
      </w:r>
      <w:r w:rsidR="00C7217C" w:rsidRPr="001D5126">
        <w:t>Biểu đồ</w:t>
      </w:r>
      <w:bookmarkEnd w:id="104"/>
      <w:bookmarkEnd w:id="105"/>
    </w:p>
    <w:p w14:paraId="4B183C0D"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7BC4A1C7" w14:textId="572372FB" w:rsidR="00C7217C" w:rsidRPr="001D5126" w:rsidRDefault="009841AE" w:rsidP="001D5126">
      <w:pPr>
        <w:spacing w:line="360" w:lineRule="auto"/>
        <w:rPr>
          <w:b/>
          <w:i/>
          <w:szCs w:val="26"/>
          <w:lang w:val="pt-BR"/>
        </w:rPr>
      </w:pPr>
      <w:r w:rsidRPr="009841AE">
        <w:rPr>
          <w:b/>
          <w:i/>
          <w:noProof/>
          <w:szCs w:val="26"/>
          <w:lang w:val="pt-BR"/>
        </w:rPr>
        <w:lastRenderedPageBreak/>
        <w:drawing>
          <wp:inline distT="0" distB="0" distL="0" distR="0" wp14:anchorId="05FEEC44" wp14:editId="26D27900">
            <wp:extent cx="5732145" cy="3868420"/>
            <wp:effectExtent l="0" t="0" r="1905" b="0"/>
            <wp:docPr id="27340949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09491" name="Picture 1" descr="A diagram of a company&#10;&#10;AI-generated content may be incorrect."/>
                    <pic:cNvPicPr/>
                  </pic:nvPicPr>
                  <pic:blipFill>
                    <a:blip r:embed="rId14"/>
                    <a:stretch>
                      <a:fillRect/>
                    </a:stretch>
                  </pic:blipFill>
                  <pic:spPr>
                    <a:xfrm>
                      <a:off x="0" y="0"/>
                      <a:ext cx="5732145" cy="3868420"/>
                    </a:xfrm>
                    <a:prstGeom prst="rect">
                      <a:avLst/>
                    </a:prstGeom>
                  </pic:spPr>
                </pic:pic>
              </a:graphicData>
            </a:graphic>
          </wp:inline>
        </w:drawing>
      </w:r>
    </w:p>
    <w:p w14:paraId="417F3C77"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5FDE234E" w14:textId="2DD2B627" w:rsidR="005466E5" w:rsidRPr="001D5126" w:rsidRDefault="005466E5" w:rsidP="001D5126">
      <w:pPr>
        <w:spacing w:line="360" w:lineRule="auto"/>
        <w:rPr>
          <w:b/>
          <w:i/>
          <w:szCs w:val="26"/>
          <w:lang w:val="pt-BR"/>
        </w:rPr>
      </w:pPr>
      <w:bookmarkStart w:id="106" w:name="_Toc207611059"/>
    </w:p>
    <w:p w14:paraId="3600D778" w14:textId="0F4C5370" w:rsidR="00C7217C" w:rsidRPr="001D5126" w:rsidRDefault="005466E5" w:rsidP="001D5126">
      <w:pPr>
        <w:pStyle w:val="Heading2"/>
        <w:spacing w:line="360" w:lineRule="auto"/>
      </w:pPr>
      <w:bookmarkStart w:id="107" w:name="_Toc200921834"/>
      <w:r w:rsidRPr="001D5126">
        <w:t xml:space="preserve">3.2 </w:t>
      </w:r>
      <w:r w:rsidR="00C7217C" w:rsidRPr="001D5126">
        <w:t>UC002_</w:t>
      </w:r>
      <w:bookmarkEnd w:id="106"/>
      <w:r w:rsidR="00C7217C" w:rsidRPr="001D5126">
        <w:t>Nhập thuốc</w:t>
      </w:r>
      <w:bookmarkEnd w:id="107"/>
      <w:r w:rsidR="00C7217C" w:rsidRPr="001D5126">
        <w:t xml:space="preserve"> </w:t>
      </w:r>
    </w:p>
    <w:p w14:paraId="5956EEDC" w14:textId="7F0AFC72" w:rsidR="00C7217C" w:rsidRPr="001D5126" w:rsidRDefault="005466E5" w:rsidP="001D5126">
      <w:pPr>
        <w:pStyle w:val="Heading3"/>
        <w:spacing w:line="360" w:lineRule="auto"/>
      </w:pPr>
      <w:bookmarkStart w:id="108" w:name="_Toc207611060"/>
      <w:bookmarkStart w:id="109" w:name="_Toc200921835"/>
      <w:r w:rsidRPr="001D5126">
        <w:t>3</w:t>
      </w:r>
      <w:r w:rsidR="00F75D6B" w:rsidRPr="001D5126">
        <w:t>.2.1</w:t>
      </w:r>
      <w:r w:rsidRPr="001D5126">
        <w:t xml:space="preserve"> </w:t>
      </w:r>
      <w:r w:rsidR="00C7217C" w:rsidRPr="001D5126">
        <w:t>Mô tả use case UC002</w:t>
      </w:r>
      <w:bookmarkEnd w:id="108"/>
      <w:bookmarkEnd w:id="109"/>
    </w:p>
    <w:tbl>
      <w:tblPr>
        <w:tblStyle w:val="TableGrid"/>
        <w:tblW w:w="9262" w:type="dxa"/>
        <w:tblLook w:val="01E0" w:firstRow="1" w:lastRow="1" w:firstColumn="1" w:lastColumn="1" w:noHBand="0" w:noVBand="0"/>
      </w:tblPr>
      <w:tblGrid>
        <w:gridCol w:w="2343"/>
        <w:gridCol w:w="6919"/>
      </w:tblGrid>
      <w:tr w:rsidR="00C7217C" w:rsidRPr="001D5126" w14:paraId="2CA39753" w14:textId="77777777" w:rsidTr="00FD3B3E">
        <w:tc>
          <w:tcPr>
            <w:tcW w:w="9262" w:type="dxa"/>
            <w:gridSpan w:val="2"/>
          </w:tcPr>
          <w:p w14:paraId="771646B5" w14:textId="77777777" w:rsidR="00C7217C" w:rsidRPr="001D5126" w:rsidRDefault="00C7217C" w:rsidP="001D5126">
            <w:pPr>
              <w:spacing w:before="100" w:line="360" w:lineRule="auto"/>
              <w:ind w:firstLine="0"/>
              <w:rPr>
                <w:b/>
                <w:szCs w:val="26"/>
              </w:rPr>
            </w:pPr>
            <w:r w:rsidRPr="001D5126">
              <w:rPr>
                <w:b/>
                <w:szCs w:val="26"/>
              </w:rPr>
              <w:t xml:space="preserve">Use case: </w:t>
            </w:r>
            <w:r w:rsidRPr="001D5126">
              <w:rPr>
                <w:szCs w:val="26"/>
              </w:rPr>
              <w:t>UC002 _Nhập thuốc</w:t>
            </w:r>
          </w:p>
        </w:tc>
      </w:tr>
      <w:tr w:rsidR="00C7217C" w:rsidRPr="001D5126" w14:paraId="157892BC" w14:textId="77777777" w:rsidTr="00FD3B3E">
        <w:tc>
          <w:tcPr>
            <w:tcW w:w="2343" w:type="dxa"/>
          </w:tcPr>
          <w:p w14:paraId="1AF11183"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Mục đích:</w:t>
            </w:r>
          </w:p>
        </w:tc>
        <w:tc>
          <w:tcPr>
            <w:tcW w:w="6919" w:type="dxa"/>
          </w:tcPr>
          <w:p w14:paraId="2D399792"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Cập nhật thuốc nhập vào hệ thống.</w:t>
            </w:r>
          </w:p>
        </w:tc>
      </w:tr>
      <w:tr w:rsidR="00C7217C" w:rsidRPr="001D5126" w14:paraId="008DC87C" w14:textId="77777777" w:rsidTr="00FD3B3E">
        <w:tc>
          <w:tcPr>
            <w:tcW w:w="2343" w:type="dxa"/>
          </w:tcPr>
          <w:p w14:paraId="4DA1EFD7"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Mô tả:</w:t>
            </w:r>
          </w:p>
        </w:tc>
        <w:tc>
          <w:tcPr>
            <w:tcW w:w="6919" w:type="dxa"/>
          </w:tcPr>
          <w:p w14:paraId="587AF820"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Thực hiện việc nhập và theo dõi thông tin thuốc</w:t>
            </w:r>
          </w:p>
        </w:tc>
      </w:tr>
      <w:tr w:rsidR="00C7217C" w:rsidRPr="001D5126" w14:paraId="36DE0032" w14:textId="77777777" w:rsidTr="00FD3B3E">
        <w:tc>
          <w:tcPr>
            <w:tcW w:w="2343" w:type="dxa"/>
          </w:tcPr>
          <w:p w14:paraId="5A50DCE4"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Tác nhân:</w:t>
            </w:r>
          </w:p>
        </w:tc>
        <w:tc>
          <w:tcPr>
            <w:tcW w:w="6919" w:type="dxa"/>
          </w:tcPr>
          <w:p w14:paraId="6B36F83C"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quản lí thuốc, CSDL.</w:t>
            </w:r>
          </w:p>
        </w:tc>
      </w:tr>
      <w:tr w:rsidR="00C7217C" w:rsidRPr="001D5126" w14:paraId="4BF47EBF" w14:textId="77777777" w:rsidTr="00FD3B3E">
        <w:tc>
          <w:tcPr>
            <w:tcW w:w="2343" w:type="dxa"/>
          </w:tcPr>
          <w:p w14:paraId="7DBA554D"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trước:</w:t>
            </w:r>
          </w:p>
        </w:tc>
        <w:tc>
          <w:tcPr>
            <w:tcW w:w="6919" w:type="dxa"/>
          </w:tcPr>
          <w:p w14:paraId="706774B0"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thành công, chọn chức năng Nhập thuốc</w:t>
            </w:r>
          </w:p>
        </w:tc>
      </w:tr>
      <w:tr w:rsidR="00C7217C" w:rsidRPr="001D5126" w14:paraId="73ABCBBE" w14:textId="77777777" w:rsidTr="00FD3B3E">
        <w:tc>
          <w:tcPr>
            <w:tcW w:w="2343" w:type="dxa"/>
          </w:tcPr>
          <w:p w14:paraId="7DAF3422"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sau:</w:t>
            </w:r>
          </w:p>
        </w:tc>
        <w:tc>
          <w:tcPr>
            <w:tcW w:w="6919" w:type="dxa"/>
          </w:tcPr>
          <w:p w14:paraId="456FF8E2"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Theo dõi được số lượng thuốc nhâp vào đơn giá, tổng tiền số tiền dư thanh toán và theo dõi được thuốc nhập vào từ hang nào, hạn sử dụng còn hay hết.</w:t>
            </w:r>
          </w:p>
        </w:tc>
      </w:tr>
      <w:tr w:rsidR="00C7217C" w:rsidRPr="001D5126" w14:paraId="13124D4C" w14:textId="77777777" w:rsidTr="00FD3B3E">
        <w:tc>
          <w:tcPr>
            <w:tcW w:w="2343" w:type="dxa"/>
          </w:tcPr>
          <w:p w14:paraId="20B42978"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chính (Basic flows)</w:t>
            </w:r>
          </w:p>
        </w:tc>
        <w:tc>
          <w:tcPr>
            <w:tcW w:w="6919" w:type="dxa"/>
          </w:tcPr>
          <w:p w14:paraId="3AA7945F"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Đăng nhập vào hệ thống</w:t>
            </w:r>
          </w:p>
          <w:p w14:paraId="49F3C7B1"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Chọn chức năng Nhập thuốc</w:t>
            </w:r>
          </w:p>
          <w:p w14:paraId="2840C092"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lastRenderedPageBreak/>
              <w:t>3. Hệ thống hiển thị form nhập thuốc bao gồm: mã thuốc, tên thuốc, đơn vị thuốc, đơn giá, nhà cung cấp, số lượng, tổng tiền, số tiền dư thanh toán, hãng sx, hạn sử dụng.</w:t>
            </w:r>
          </w:p>
          <w:p w14:paraId="572870C3"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Nhân viên nhập thông tin đầy đủ vào.</w:t>
            </w:r>
          </w:p>
          <w:p w14:paraId="457ACCDE"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5. Hệ thống kiểm tra nếu thông tin đầy đủ và hợp lệ thì chấp nhận thông tin lưu vào.</w:t>
            </w:r>
          </w:p>
        </w:tc>
      </w:tr>
      <w:tr w:rsidR="00C7217C" w:rsidRPr="001D5126" w14:paraId="4013AAF0" w14:textId="77777777" w:rsidTr="00FD3B3E">
        <w:tc>
          <w:tcPr>
            <w:tcW w:w="2343" w:type="dxa"/>
          </w:tcPr>
          <w:p w14:paraId="402C1E9F"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phụ (Alternative Flows):</w:t>
            </w:r>
          </w:p>
        </w:tc>
        <w:tc>
          <w:tcPr>
            <w:tcW w:w="6919" w:type="dxa"/>
          </w:tcPr>
          <w:p w14:paraId="779F9492"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5.1. Khi kiểm tra phát hiện thông tin chưa đủ hoặc sai, hệ thống báo lỗi sai ở đâu và yêu cầu nhập lại ở đó.</w:t>
            </w:r>
          </w:p>
        </w:tc>
      </w:tr>
    </w:tbl>
    <w:p w14:paraId="30062BAA" w14:textId="3A36A6C4" w:rsidR="00C7217C" w:rsidRPr="001D5126" w:rsidRDefault="00F75D6B" w:rsidP="001D5126">
      <w:pPr>
        <w:pStyle w:val="Heading3"/>
        <w:spacing w:line="360" w:lineRule="auto"/>
      </w:pPr>
      <w:bookmarkStart w:id="110" w:name="_Toc207611061"/>
      <w:bookmarkStart w:id="111" w:name="_Toc200921836"/>
      <w:r w:rsidRPr="001D5126">
        <w:rPr>
          <w:bCs/>
        </w:rPr>
        <w:t>3.2.2</w:t>
      </w:r>
      <w:r w:rsidR="005466E5" w:rsidRPr="001D5126">
        <w:rPr>
          <w:bCs/>
        </w:rPr>
        <w:t xml:space="preserve"> </w:t>
      </w:r>
      <w:r w:rsidR="00C7217C" w:rsidRPr="001D5126">
        <w:t>Biểu đồ</w:t>
      </w:r>
      <w:bookmarkEnd w:id="110"/>
      <w:bookmarkEnd w:id="111"/>
    </w:p>
    <w:p w14:paraId="77C5D9F1"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7C46F3CC" w14:textId="6E6793FE" w:rsidR="00C7217C" w:rsidRPr="001D5126" w:rsidRDefault="009841AE" w:rsidP="001D5126">
      <w:pPr>
        <w:spacing w:line="360" w:lineRule="auto"/>
        <w:rPr>
          <w:b/>
          <w:i/>
          <w:szCs w:val="26"/>
          <w:lang w:val="pt-BR"/>
        </w:rPr>
      </w:pPr>
      <w:r w:rsidRPr="009841AE">
        <w:rPr>
          <w:b/>
          <w:i/>
          <w:noProof/>
          <w:szCs w:val="26"/>
          <w:lang w:val="pt-BR"/>
        </w:rPr>
        <w:drawing>
          <wp:inline distT="0" distB="0" distL="0" distR="0" wp14:anchorId="16A56C17" wp14:editId="5184FE96">
            <wp:extent cx="5732145" cy="3891915"/>
            <wp:effectExtent l="0" t="0" r="1905" b="0"/>
            <wp:docPr id="153137431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74311" name="Picture 1" descr="A diagram of a diagram&#10;&#10;AI-generated content may be incorrect."/>
                    <pic:cNvPicPr/>
                  </pic:nvPicPr>
                  <pic:blipFill>
                    <a:blip r:embed="rId15"/>
                    <a:stretch>
                      <a:fillRect/>
                    </a:stretch>
                  </pic:blipFill>
                  <pic:spPr>
                    <a:xfrm>
                      <a:off x="0" y="0"/>
                      <a:ext cx="5732145" cy="3891915"/>
                    </a:xfrm>
                    <a:prstGeom prst="rect">
                      <a:avLst/>
                    </a:prstGeom>
                  </pic:spPr>
                </pic:pic>
              </a:graphicData>
            </a:graphic>
          </wp:inline>
        </w:drawing>
      </w:r>
    </w:p>
    <w:p w14:paraId="4903E60D"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359D4DD3" w14:textId="615C526B" w:rsidR="00C7217C" w:rsidRPr="001D5126" w:rsidRDefault="00C7217C" w:rsidP="001D5126">
      <w:pPr>
        <w:spacing w:line="360" w:lineRule="auto"/>
        <w:rPr>
          <w:szCs w:val="26"/>
        </w:rPr>
      </w:pPr>
    </w:p>
    <w:p w14:paraId="1BC62953" w14:textId="51203632" w:rsidR="005466E5" w:rsidRPr="001D5126" w:rsidRDefault="005466E5" w:rsidP="001D5126">
      <w:pPr>
        <w:pStyle w:val="Heading2"/>
        <w:spacing w:line="360" w:lineRule="auto"/>
      </w:pPr>
      <w:bookmarkStart w:id="112" w:name="_Toc207611062"/>
      <w:bookmarkStart w:id="113" w:name="_Toc200921837"/>
      <w:r w:rsidRPr="001D5126">
        <w:t xml:space="preserve">3.3 </w:t>
      </w:r>
      <w:r w:rsidR="00C7217C" w:rsidRPr="001D5126">
        <w:t>UC003_Tìm kiếm thuốc</w:t>
      </w:r>
      <w:bookmarkEnd w:id="113"/>
      <w:r w:rsidR="00C7217C" w:rsidRPr="001D5126">
        <w:t xml:space="preserve"> </w:t>
      </w:r>
    </w:p>
    <w:p w14:paraId="40EAA686" w14:textId="6B4DB413" w:rsidR="00C7217C" w:rsidRPr="001D5126" w:rsidRDefault="005466E5" w:rsidP="001D5126">
      <w:pPr>
        <w:pStyle w:val="Heading3"/>
        <w:spacing w:line="360" w:lineRule="auto"/>
      </w:pPr>
      <w:bookmarkStart w:id="114" w:name="_Toc200921838"/>
      <w:r w:rsidRPr="001D5126">
        <w:t>3</w:t>
      </w:r>
      <w:r w:rsidR="00F75D6B" w:rsidRPr="001D5126">
        <w:t>.3.1</w:t>
      </w:r>
      <w:r w:rsidRPr="001D5126">
        <w:t xml:space="preserve"> </w:t>
      </w:r>
      <w:r w:rsidR="00C7217C" w:rsidRPr="001D5126">
        <w:t>Mô tả use case UC003_Tìm kiếm khuốc</w:t>
      </w:r>
      <w:bookmarkEnd w:id="114"/>
    </w:p>
    <w:tbl>
      <w:tblPr>
        <w:tblStyle w:val="TableGrid"/>
        <w:tblW w:w="9262" w:type="dxa"/>
        <w:tblLook w:val="01E0" w:firstRow="1" w:lastRow="1" w:firstColumn="1" w:lastColumn="1" w:noHBand="0" w:noVBand="0"/>
      </w:tblPr>
      <w:tblGrid>
        <w:gridCol w:w="2343"/>
        <w:gridCol w:w="6919"/>
      </w:tblGrid>
      <w:tr w:rsidR="00C7217C" w:rsidRPr="001D5126" w14:paraId="686F0966" w14:textId="77777777" w:rsidTr="00FD3B3E">
        <w:tc>
          <w:tcPr>
            <w:tcW w:w="9262" w:type="dxa"/>
            <w:gridSpan w:val="2"/>
          </w:tcPr>
          <w:p w14:paraId="05033E05" w14:textId="46100F37" w:rsidR="00C7217C" w:rsidRPr="001D5126" w:rsidRDefault="00C7217C" w:rsidP="001D5126">
            <w:pPr>
              <w:spacing w:before="100" w:line="360" w:lineRule="auto"/>
              <w:ind w:firstLine="0"/>
              <w:rPr>
                <w:b/>
                <w:szCs w:val="26"/>
              </w:rPr>
            </w:pPr>
            <w:r w:rsidRPr="001D5126">
              <w:rPr>
                <w:b/>
                <w:szCs w:val="26"/>
              </w:rPr>
              <w:lastRenderedPageBreak/>
              <w:t xml:space="preserve">Use case: </w:t>
            </w:r>
            <w:r w:rsidR="002F05D7" w:rsidRPr="001D5126">
              <w:rPr>
                <w:szCs w:val="26"/>
              </w:rPr>
              <w:t>UC003</w:t>
            </w:r>
            <w:r w:rsidRPr="001D5126">
              <w:rPr>
                <w:szCs w:val="26"/>
              </w:rPr>
              <w:t>_Tìm kiếm thuốc</w:t>
            </w:r>
          </w:p>
        </w:tc>
      </w:tr>
      <w:tr w:rsidR="00C7217C" w:rsidRPr="001D5126" w14:paraId="55030DA9" w14:textId="77777777" w:rsidTr="00FD3B3E">
        <w:tc>
          <w:tcPr>
            <w:tcW w:w="2343" w:type="dxa"/>
          </w:tcPr>
          <w:p w14:paraId="06C8881E"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Mục đích:</w:t>
            </w:r>
          </w:p>
        </w:tc>
        <w:tc>
          <w:tcPr>
            <w:tcW w:w="6919" w:type="dxa"/>
          </w:tcPr>
          <w:p w14:paraId="561A9641"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Tìm được thuốc và những thông tin lien quan</w:t>
            </w:r>
          </w:p>
        </w:tc>
      </w:tr>
      <w:tr w:rsidR="00C7217C" w:rsidRPr="001D5126" w14:paraId="2F9AB1DB" w14:textId="77777777" w:rsidTr="00FD3B3E">
        <w:tc>
          <w:tcPr>
            <w:tcW w:w="2343" w:type="dxa"/>
          </w:tcPr>
          <w:p w14:paraId="712FE242"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Mô tả:</w:t>
            </w:r>
          </w:p>
        </w:tc>
        <w:tc>
          <w:tcPr>
            <w:tcW w:w="6919" w:type="dxa"/>
          </w:tcPr>
          <w:p w14:paraId="55080452"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nhập một thông tin để tìm ra thuốc liên quan đến thông tin nhập vào</w:t>
            </w:r>
          </w:p>
        </w:tc>
      </w:tr>
      <w:tr w:rsidR="00C7217C" w:rsidRPr="001D5126" w14:paraId="12B0A0B7" w14:textId="77777777" w:rsidTr="00FD3B3E">
        <w:tc>
          <w:tcPr>
            <w:tcW w:w="2343" w:type="dxa"/>
          </w:tcPr>
          <w:p w14:paraId="5CA5DFE5"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Tác nhân:</w:t>
            </w:r>
          </w:p>
        </w:tc>
        <w:tc>
          <w:tcPr>
            <w:tcW w:w="6919" w:type="dxa"/>
          </w:tcPr>
          <w:p w14:paraId="628B3D04"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quản lí thuốc, CSDL.</w:t>
            </w:r>
          </w:p>
        </w:tc>
      </w:tr>
      <w:tr w:rsidR="00C7217C" w:rsidRPr="001D5126" w14:paraId="46225D07" w14:textId="77777777" w:rsidTr="00FD3B3E">
        <w:tc>
          <w:tcPr>
            <w:tcW w:w="2343" w:type="dxa"/>
          </w:tcPr>
          <w:p w14:paraId="1D12534A"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trước:</w:t>
            </w:r>
          </w:p>
        </w:tc>
        <w:tc>
          <w:tcPr>
            <w:tcW w:w="6919" w:type="dxa"/>
          </w:tcPr>
          <w:p w14:paraId="63120A4F"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thành công, chọn chức năng Tìm kiếm thuốc</w:t>
            </w:r>
          </w:p>
        </w:tc>
      </w:tr>
      <w:tr w:rsidR="00C7217C" w:rsidRPr="001D5126" w14:paraId="52CE84AF" w14:textId="77777777" w:rsidTr="00FD3B3E">
        <w:tc>
          <w:tcPr>
            <w:tcW w:w="2343" w:type="dxa"/>
          </w:tcPr>
          <w:p w14:paraId="2F57B7B3"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sau:</w:t>
            </w:r>
          </w:p>
        </w:tc>
        <w:tc>
          <w:tcPr>
            <w:tcW w:w="6919" w:type="dxa"/>
          </w:tcPr>
          <w:p w14:paraId="532F25EB"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Xuất hiện được thuốc cần tìm và thông tin về thuốc</w:t>
            </w:r>
          </w:p>
        </w:tc>
      </w:tr>
      <w:tr w:rsidR="00C7217C" w:rsidRPr="001D5126" w14:paraId="4D14D04C" w14:textId="77777777" w:rsidTr="00FD3B3E">
        <w:tc>
          <w:tcPr>
            <w:tcW w:w="2343" w:type="dxa"/>
          </w:tcPr>
          <w:p w14:paraId="57C4FF05" w14:textId="77777777" w:rsidR="00C7217C" w:rsidRPr="001D5126" w:rsidRDefault="00C7217C" w:rsidP="001D5126">
            <w:pPr>
              <w:pStyle w:val="TableHeader"/>
              <w:spacing w:before="0"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chính (Basic flows)</w:t>
            </w:r>
          </w:p>
        </w:tc>
        <w:tc>
          <w:tcPr>
            <w:tcW w:w="6919" w:type="dxa"/>
          </w:tcPr>
          <w:p w14:paraId="3B784DAA"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Đăng nhập vào hệ thống.</w:t>
            </w:r>
          </w:p>
          <w:p w14:paraId="11484D59"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Chọn chức năng Tìm kiếm thuốc.</w:t>
            </w:r>
          </w:p>
          <w:p w14:paraId="1DCC19F7"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3. Hệ thống hiển thị form tìm kiêm thuốc.</w:t>
            </w:r>
          </w:p>
          <w:p w14:paraId="3A0CC8E9"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Nhân viên nhập thông tin vào, có thể Tìm theo mã thuốc, Tìm theo tên thuốc, Tìm theo nhà sx,…</w:t>
            </w:r>
          </w:p>
          <w:p w14:paraId="1784649E"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 xml:space="preserve">5. Hệ thống tra cứu </w:t>
            </w:r>
            <w:r w:rsidRPr="001D5126">
              <w:rPr>
                <w:rFonts w:ascii="Times New Roman" w:hAnsi="Times New Roman"/>
                <w:i w:val="0"/>
                <w:color w:val="FF0000"/>
                <w:sz w:val="26"/>
                <w:szCs w:val="26"/>
              </w:rPr>
              <w:t xml:space="preserve"> </w:t>
            </w:r>
            <w:r w:rsidRPr="001D5126">
              <w:rPr>
                <w:rFonts w:ascii="Times New Roman" w:hAnsi="Times New Roman"/>
                <w:i w:val="0"/>
                <w:color w:val="auto"/>
                <w:sz w:val="26"/>
                <w:szCs w:val="26"/>
              </w:rPr>
              <w:t>thì hiển thị ra giao diện kết quả những loại thuốc và thông tin liên quan thuốc đó</w:t>
            </w:r>
          </w:p>
        </w:tc>
      </w:tr>
      <w:tr w:rsidR="00C7217C" w:rsidRPr="001D5126" w14:paraId="509E6E30" w14:textId="77777777" w:rsidTr="00FD3B3E">
        <w:tc>
          <w:tcPr>
            <w:tcW w:w="2343" w:type="dxa"/>
          </w:tcPr>
          <w:p w14:paraId="3287D7B7"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phụ (Alternative Flows):</w:t>
            </w:r>
          </w:p>
        </w:tc>
        <w:tc>
          <w:tcPr>
            <w:tcW w:w="6919" w:type="dxa"/>
          </w:tcPr>
          <w:p w14:paraId="206B54BC"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5.1. Nếu thông tin không phù hợp hệ thống hiện thông báo và cho nhân viên nhập lại</w:t>
            </w:r>
          </w:p>
        </w:tc>
      </w:tr>
    </w:tbl>
    <w:p w14:paraId="375E0F75" w14:textId="5E9511CA" w:rsidR="00C7217C" w:rsidRPr="001D5126" w:rsidRDefault="00F75D6B" w:rsidP="001D5126">
      <w:pPr>
        <w:pStyle w:val="Heading3"/>
        <w:spacing w:line="360" w:lineRule="auto"/>
      </w:pPr>
      <w:bookmarkStart w:id="115" w:name="_Toc200921839"/>
      <w:r w:rsidRPr="001D5126">
        <w:t>3.3.2</w:t>
      </w:r>
      <w:r w:rsidR="005466E5" w:rsidRPr="001D5126">
        <w:t xml:space="preserve"> </w:t>
      </w:r>
      <w:r w:rsidR="00C7217C" w:rsidRPr="001D5126">
        <w:t>Biểu đồ</w:t>
      </w:r>
      <w:bookmarkEnd w:id="115"/>
    </w:p>
    <w:p w14:paraId="2E83BBCB"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0EC82EBE" w14:textId="2CEB812A" w:rsidR="00C7217C" w:rsidRPr="001D5126" w:rsidRDefault="00BF3BEC" w:rsidP="001D5126">
      <w:pPr>
        <w:spacing w:line="360" w:lineRule="auto"/>
        <w:rPr>
          <w:b/>
          <w:i/>
          <w:szCs w:val="26"/>
          <w:lang w:val="pt-BR"/>
        </w:rPr>
      </w:pPr>
      <w:r w:rsidRPr="00BF3BEC">
        <w:rPr>
          <w:b/>
          <w:i/>
          <w:noProof/>
          <w:szCs w:val="26"/>
          <w:lang w:val="pt-BR"/>
        </w:rPr>
        <w:lastRenderedPageBreak/>
        <w:drawing>
          <wp:inline distT="0" distB="0" distL="0" distR="0" wp14:anchorId="61C6EF83" wp14:editId="30DC4641">
            <wp:extent cx="5732145" cy="3884295"/>
            <wp:effectExtent l="0" t="0" r="1905" b="1905"/>
            <wp:docPr id="72159344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93446" name="Picture 1" descr="A diagram of a diagram&#10;&#10;AI-generated content may be incorrect."/>
                    <pic:cNvPicPr/>
                  </pic:nvPicPr>
                  <pic:blipFill>
                    <a:blip r:embed="rId16"/>
                    <a:stretch>
                      <a:fillRect/>
                    </a:stretch>
                  </pic:blipFill>
                  <pic:spPr>
                    <a:xfrm>
                      <a:off x="0" y="0"/>
                      <a:ext cx="5732145" cy="3884295"/>
                    </a:xfrm>
                    <a:prstGeom prst="rect">
                      <a:avLst/>
                    </a:prstGeom>
                  </pic:spPr>
                </pic:pic>
              </a:graphicData>
            </a:graphic>
          </wp:inline>
        </w:drawing>
      </w:r>
    </w:p>
    <w:p w14:paraId="30B5FA41"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504E512D" w14:textId="7F906414" w:rsidR="00C7217C" w:rsidRPr="001D5126" w:rsidRDefault="00C7217C" w:rsidP="001D5126">
      <w:pPr>
        <w:spacing w:line="360" w:lineRule="auto"/>
        <w:rPr>
          <w:i/>
          <w:color w:val="0000FF"/>
          <w:szCs w:val="26"/>
          <w:lang w:val="pt-BR"/>
        </w:rPr>
      </w:pPr>
    </w:p>
    <w:p w14:paraId="7C53232B" w14:textId="17D86028" w:rsidR="005466E5" w:rsidRPr="001D5126" w:rsidRDefault="005466E5" w:rsidP="001D5126">
      <w:pPr>
        <w:pStyle w:val="Heading2"/>
        <w:spacing w:line="360" w:lineRule="auto"/>
      </w:pPr>
      <w:bookmarkStart w:id="116" w:name="_Toc200921840"/>
      <w:r w:rsidRPr="001D5126">
        <w:t xml:space="preserve">3.4 </w:t>
      </w:r>
      <w:r w:rsidR="00C7217C" w:rsidRPr="001D5126">
        <w:t>UC004_Kiểm tra danh mục đầu thuốc</w:t>
      </w:r>
      <w:bookmarkEnd w:id="116"/>
      <w:r w:rsidR="00C7217C" w:rsidRPr="001D5126">
        <w:t xml:space="preserve"> </w:t>
      </w:r>
    </w:p>
    <w:p w14:paraId="27ADF861" w14:textId="353996A6" w:rsidR="00C7217C" w:rsidRPr="001D5126" w:rsidRDefault="005466E5" w:rsidP="001D5126">
      <w:pPr>
        <w:pStyle w:val="Heading3"/>
        <w:spacing w:line="360" w:lineRule="auto"/>
      </w:pPr>
      <w:bookmarkStart w:id="117" w:name="_Toc200921841"/>
      <w:r w:rsidRPr="001D5126">
        <w:t>3</w:t>
      </w:r>
      <w:r w:rsidR="00F75D6B" w:rsidRPr="001D5126">
        <w:t>.4.1</w:t>
      </w:r>
      <w:r w:rsidRPr="001D5126">
        <w:t xml:space="preserve"> </w:t>
      </w:r>
      <w:r w:rsidR="00C7217C" w:rsidRPr="001D5126">
        <w:t>Mô tả use case UC004</w:t>
      </w:r>
      <w:bookmarkEnd w:id="117"/>
    </w:p>
    <w:tbl>
      <w:tblPr>
        <w:tblStyle w:val="TableGrid"/>
        <w:tblW w:w="9262" w:type="dxa"/>
        <w:tblLook w:val="01E0" w:firstRow="1" w:lastRow="1" w:firstColumn="1" w:lastColumn="1" w:noHBand="0" w:noVBand="0"/>
      </w:tblPr>
      <w:tblGrid>
        <w:gridCol w:w="2343"/>
        <w:gridCol w:w="6919"/>
      </w:tblGrid>
      <w:tr w:rsidR="00C7217C" w:rsidRPr="001D5126" w14:paraId="21B57ED9" w14:textId="77777777" w:rsidTr="00FD3B3E">
        <w:tc>
          <w:tcPr>
            <w:tcW w:w="9262" w:type="dxa"/>
            <w:gridSpan w:val="2"/>
          </w:tcPr>
          <w:p w14:paraId="581E692B" w14:textId="672E9E25" w:rsidR="00C7217C" w:rsidRPr="001D5126" w:rsidRDefault="00C7217C" w:rsidP="001D5126">
            <w:pPr>
              <w:spacing w:before="100" w:line="360" w:lineRule="auto"/>
              <w:ind w:firstLine="0"/>
              <w:rPr>
                <w:b/>
                <w:szCs w:val="26"/>
              </w:rPr>
            </w:pPr>
            <w:r w:rsidRPr="001D5126">
              <w:rPr>
                <w:b/>
                <w:szCs w:val="26"/>
              </w:rPr>
              <w:t xml:space="preserve">Use case: </w:t>
            </w:r>
            <w:r w:rsidRPr="001D5126">
              <w:rPr>
                <w:szCs w:val="26"/>
              </w:rPr>
              <w:t>UC004_Kiểm tra danh mục đầu thuốc</w:t>
            </w:r>
          </w:p>
        </w:tc>
      </w:tr>
      <w:tr w:rsidR="00C7217C" w:rsidRPr="001D5126" w14:paraId="7112C4D5" w14:textId="77777777" w:rsidTr="00FD3B3E">
        <w:tc>
          <w:tcPr>
            <w:tcW w:w="2343" w:type="dxa"/>
          </w:tcPr>
          <w:p w14:paraId="4AD017B5"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Mục đích:</w:t>
            </w:r>
          </w:p>
        </w:tc>
        <w:tc>
          <w:tcPr>
            <w:tcW w:w="6919" w:type="dxa"/>
          </w:tcPr>
          <w:p w14:paraId="2C2A6288" w14:textId="77777777" w:rsidR="00C7217C" w:rsidRPr="001D5126" w:rsidRDefault="00C7217C" w:rsidP="001D5126">
            <w:pPr>
              <w:pStyle w:val="InfoBlue"/>
              <w:tabs>
                <w:tab w:val="left" w:pos="2436"/>
              </w:tabs>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Kiểm tra thuốc về thông tin danh mục theo phân loại hạng mục của từng loại thuốc.</w:t>
            </w:r>
          </w:p>
        </w:tc>
      </w:tr>
      <w:tr w:rsidR="00C7217C" w:rsidRPr="001D5126" w14:paraId="26CBE15F" w14:textId="77777777" w:rsidTr="00FD3B3E">
        <w:tc>
          <w:tcPr>
            <w:tcW w:w="2343" w:type="dxa"/>
          </w:tcPr>
          <w:p w14:paraId="78161FE1" w14:textId="77777777" w:rsidR="00C7217C" w:rsidRPr="001D5126" w:rsidRDefault="00C7217C" w:rsidP="001D5126">
            <w:pPr>
              <w:pStyle w:val="TableHeader"/>
              <w:spacing w:before="100" w:after="10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Mô tả:</w:t>
            </w:r>
          </w:p>
        </w:tc>
        <w:tc>
          <w:tcPr>
            <w:tcW w:w="6919" w:type="dxa"/>
          </w:tcPr>
          <w:p w14:paraId="03D1E85D"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Use case thực hiện việc kiểm tra được thuốc thuộc danh mục nào trong nhà thuốc, hoặc có thể tìm nhanh được các thuốc trong 1 danh mục.</w:t>
            </w:r>
          </w:p>
        </w:tc>
      </w:tr>
      <w:tr w:rsidR="00C7217C" w:rsidRPr="001D5126" w14:paraId="40D4D138" w14:textId="77777777" w:rsidTr="00FD3B3E">
        <w:tc>
          <w:tcPr>
            <w:tcW w:w="2343" w:type="dxa"/>
          </w:tcPr>
          <w:p w14:paraId="7691CC14"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Tác nhân:</w:t>
            </w:r>
          </w:p>
        </w:tc>
        <w:tc>
          <w:tcPr>
            <w:tcW w:w="6919" w:type="dxa"/>
          </w:tcPr>
          <w:p w14:paraId="524F21E9" w14:textId="320F42DA"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bán hàng</w:t>
            </w:r>
            <w:r w:rsidR="00BF3BEC">
              <w:rPr>
                <w:rFonts w:ascii="Times New Roman" w:hAnsi="Times New Roman"/>
                <w:i w:val="0"/>
                <w:color w:val="auto"/>
                <w:sz w:val="26"/>
                <w:szCs w:val="26"/>
              </w:rPr>
              <w:t>.</w:t>
            </w:r>
          </w:p>
        </w:tc>
      </w:tr>
      <w:tr w:rsidR="00C7217C" w:rsidRPr="001D5126" w14:paraId="4F4BAD9A" w14:textId="77777777" w:rsidTr="00FD3B3E">
        <w:tc>
          <w:tcPr>
            <w:tcW w:w="2343" w:type="dxa"/>
          </w:tcPr>
          <w:p w14:paraId="3F6B2890"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trước:</w:t>
            </w:r>
          </w:p>
        </w:tc>
        <w:tc>
          <w:tcPr>
            <w:tcW w:w="6919" w:type="dxa"/>
          </w:tcPr>
          <w:p w14:paraId="0CFFE047"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thành công và chọn chức năng Kiểm tra danh mục đầu thuốc</w:t>
            </w:r>
          </w:p>
        </w:tc>
      </w:tr>
      <w:tr w:rsidR="00C7217C" w:rsidRPr="001D5126" w14:paraId="2A404DCB" w14:textId="77777777" w:rsidTr="00FD3B3E">
        <w:tc>
          <w:tcPr>
            <w:tcW w:w="2343" w:type="dxa"/>
          </w:tcPr>
          <w:p w14:paraId="254FD46C"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lastRenderedPageBreak/>
              <w:t>Điều kiện sau:</w:t>
            </w:r>
          </w:p>
        </w:tc>
        <w:tc>
          <w:tcPr>
            <w:tcW w:w="6919" w:type="dxa"/>
          </w:tcPr>
          <w:p w14:paraId="02950728"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Nếu thành công hệ thống đưa ra được giao diện hiển thị kết quả thuốc về thông tin danh mục đầu thuốc và có thể có các thông tin liên quan.</w:t>
            </w:r>
          </w:p>
        </w:tc>
      </w:tr>
      <w:tr w:rsidR="00C7217C" w:rsidRPr="001D5126" w14:paraId="7AAEA7E6" w14:textId="77777777" w:rsidTr="00FD3B3E">
        <w:tc>
          <w:tcPr>
            <w:tcW w:w="2343" w:type="dxa"/>
          </w:tcPr>
          <w:p w14:paraId="7FF52A6E"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chính (Basic flows)</w:t>
            </w:r>
          </w:p>
        </w:tc>
        <w:tc>
          <w:tcPr>
            <w:tcW w:w="6919" w:type="dxa"/>
          </w:tcPr>
          <w:p w14:paraId="7B69ABF4"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Đăng nhập vào hệ thống.</w:t>
            </w:r>
          </w:p>
          <w:p w14:paraId="1FF6A25C"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Chọn chức năng Kiểm tra danh mục đầu thuốc.</w:t>
            </w:r>
          </w:p>
          <w:p w14:paraId="53BF5A7E"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3. Hệ thống hiển thị form cho phép nhân viên nhập tên hoặc mã thuốc để kiểm tra.</w:t>
            </w:r>
          </w:p>
          <w:p w14:paraId="6EFF8104"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Nhân viên nhập vào form</w:t>
            </w:r>
          </w:p>
          <w:p w14:paraId="5B057036"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5. Hệ thống kiểm tra thành công và đưa ra giao diện hiển thị thuốc thuộc danh mục nào.</w:t>
            </w:r>
          </w:p>
        </w:tc>
      </w:tr>
      <w:tr w:rsidR="00C7217C" w:rsidRPr="001D5126" w14:paraId="54CBBC52" w14:textId="77777777" w:rsidTr="00FD3B3E">
        <w:tc>
          <w:tcPr>
            <w:tcW w:w="2343" w:type="dxa"/>
          </w:tcPr>
          <w:p w14:paraId="196C0C0E"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phụ (Alternative Flows):</w:t>
            </w:r>
          </w:p>
        </w:tc>
        <w:tc>
          <w:tcPr>
            <w:tcW w:w="6919" w:type="dxa"/>
          </w:tcPr>
          <w:p w14:paraId="61174555"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5.1. Nếu hệ thống kiểm tra mã thuốc nhập vào không có trong CSDL thì báo lỗi cho người dùng và yêu cầu nhập lại.</w:t>
            </w:r>
          </w:p>
        </w:tc>
      </w:tr>
    </w:tbl>
    <w:p w14:paraId="69FE197D" w14:textId="4A93E6E3" w:rsidR="00C7217C" w:rsidRPr="001D5126" w:rsidRDefault="005466E5" w:rsidP="001D5126">
      <w:pPr>
        <w:pStyle w:val="Heading3"/>
        <w:spacing w:line="360" w:lineRule="auto"/>
      </w:pPr>
      <w:bookmarkStart w:id="118" w:name="_Toc200921842"/>
      <w:r w:rsidRPr="001D5126">
        <w:t>3.4.</w:t>
      </w:r>
      <w:r w:rsidR="00F75D6B" w:rsidRPr="001D5126">
        <w:t>2</w:t>
      </w:r>
      <w:r w:rsidRPr="001D5126">
        <w:t xml:space="preserve"> </w:t>
      </w:r>
      <w:r w:rsidR="00C7217C" w:rsidRPr="001D5126">
        <w:t>Biểu đồ</w:t>
      </w:r>
      <w:bookmarkEnd w:id="118"/>
    </w:p>
    <w:p w14:paraId="5424C91E"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224475A4" w14:textId="12B3DCEC" w:rsidR="00C7217C" w:rsidRPr="001D5126" w:rsidRDefault="00BF3BEC" w:rsidP="001D5126">
      <w:pPr>
        <w:spacing w:line="360" w:lineRule="auto"/>
        <w:rPr>
          <w:b/>
          <w:i/>
          <w:szCs w:val="26"/>
          <w:lang w:val="pt-BR"/>
        </w:rPr>
      </w:pPr>
      <w:r w:rsidRPr="00BF3BEC">
        <w:rPr>
          <w:b/>
          <w:i/>
          <w:noProof/>
          <w:szCs w:val="26"/>
          <w:lang w:val="pt-BR"/>
        </w:rPr>
        <w:drawing>
          <wp:inline distT="0" distB="0" distL="0" distR="0" wp14:anchorId="192EF8B8" wp14:editId="0B597920">
            <wp:extent cx="5732145" cy="3970655"/>
            <wp:effectExtent l="0" t="0" r="1905" b="0"/>
            <wp:docPr id="38318070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80708" name="Picture 1" descr="A diagram of a diagram&#10;&#10;AI-generated content may be incorrect."/>
                    <pic:cNvPicPr/>
                  </pic:nvPicPr>
                  <pic:blipFill>
                    <a:blip r:embed="rId17"/>
                    <a:stretch>
                      <a:fillRect/>
                    </a:stretch>
                  </pic:blipFill>
                  <pic:spPr>
                    <a:xfrm>
                      <a:off x="0" y="0"/>
                      <a:ext cx="5732145" cy="3970655"/>
                    </a:xfrm>
                    <a:prstGeom prst="rect">
                      <a:avLst/>
                    </a:prstGeom>
                  </pic:spPr>
                </pic:pic>
              </a:graphicData>
            </a:graphic>
          </wp:inline>
        </w:drawing>
      </w:r>
    </w:p>
    <w:p w14:paraId="3761E414"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4177A264" w14:textId="67493C04" w:rsidR="00C7217C" w:rsidRPr="001D5126" w:rsidRDefault="00C7217C" w:rsidP="001D5126">
      <w:pPr>
        <w:spacing w:line="360" w:lineRule="auto"/>
        <w:rPr>
          <w:i/>
          <w:color w:val="0000FF"/>
          <w:szCs w:val="26"/>
          <w:lang w:val="pt-BR"/>
        </w:rPr>
      </w:pPr>
    </w:p>
    <w:p w14:paraId="4568965C" w14:textId="270D72E6" w:rsidR="005466E5" w:rsidRPr="001D5126" w:rsidRDefault="005466E5" w:rsidP="001D5126">
      <w:pPr>
        <w:pStyle w:val="Heading2"/>
        <w:spacing w:line="360" w:lineRule="auto"/>
      </w:pPr>
      <w:bookmarkStart w:id="119" w:name="_Toc200921843"/>
      <w:r w:rsidRPr="001D5126">
        <w:t xml:space="preserve">3.5 </w:t>
      </w:r>
      <w:r w:rsidR="00C7217C" w:rsidRPr="001D5126">
        <w:t>UC005_Kiểm tra tình trạng thuốc</w:t>
      </w:r>
      <w:bookmarkEnd w:id="119"/>
      <w:r w:rsidRPr="001D5126">
        <w:t xml:space="preserve"> </w:t>
      </w:r>
    </w:p>
    <w:p w14:paraId="2C683FB6" w14:textId="78B1CA69" w:rsidR="00C7217C" w:rsidRPr="001D5126" w:rsidRDefault="005466E5" w:rsidP="001D5126">
      <w:pPr>
        <w:pStyle w:val="Heading3"/>
        <w:spacing w:line="360" w:lineRule="auto"/>
      </w:pPr>
      <w:bookmarkStart w:id="120" w:name="_Toc200921844"/>
      <w:r w:rsidRPr="001D5126">
        <w:t>3</w:t>
      </w:r>
      <w:r w:rsidR="00F75D6B" w:rsidRPr="001D5126">
        <w:t>.5.1</w:t>
      </w:r>
      <w:r w:rsidRPr="001D5126">
        <w:t xml:space="preserve"> </w:t>
      </w:r>
      <w:r w:rsidR="00C7217C" w:rsidRPr="001D5126">
        <w:t>Mô tả use case UC00</w:t>
      </w:r>
      <w:r w:rsidR="002F05D7" w:rsidRPr="001D5126">
        <w:t>5</w:t>
      </w:r>
      <w:bookmarkEnd w:id="120"/>
    </w:p>
    <w:tbl>
      <w:tblPr>
        <w:tblStyle w:val="TableGrid"/>
        <w:tblW w:w="9262" w:type="dxa"/>
        <w:tblLook w:val="01E0" w:firstRow="1" w:lastRow="1" w:firstColumn="1" w:lastColumn="1" w:noHBand="0" w:noVBand="0"/>
      </w:tblPr>
      <w:tblGrid>
        <w:gridCol w:w="2343"/>
        <w:gridCol w:w="6919"/>
      </w:tblGrid>
      <w:tr w:rsidR="00C7217C" w:rsidRPr="001D5126" w14:paraId="3EB630FA" w14:textId="77777777" w:rsidTr="00FD3B3E">
        <w:tc>
          <w:tcPr>
            <w:tcW w:w="9262" w:type="dxa"/>
            <w:gridSpan w:val="2"/>
          </w:tcPr>
          <w:p w14:paraId="3660E822" w14:textId="77777777" w:rsidR="00C7217C" w:rsidRPr="001D5126" w:rsidRDefault="00C7217C" w:rsidP="001D5126">
            <w:pPr>
              <w:spacing w:before="100" w:line="360" w:lineRule="auto"/>
              <w:ind w:firstLine="0"/>
              <w:rPr>
                <w:b/>
                <w:szCs w:val="26"/>
              </w:rPr>
            </w:pPr>
            <w:r w:rsidRPr="001D5126">
              <w:rPr>
                <w:b/>
                <w:szCs w:val="26"/>
              </w:rPr>
              <w:t xml:space="preserve">Use case: </w:t>
            </w:r>
            <w:r w:rsidRPr="001D5126">
              <w:rPr>
                <w:szCs w:val="26"/>
              </w:rPr>
              <w:t xml:space="preserve">UC005 _Kiểm tra tình trạng thuốc </w:t>
            </w:r>
          </w:p>
        </w:tc>
      </w:tr>
      <w:tr w:rsidR="00C7217C" w:rsidRPr="001D5126" w14:paraId="19EB1DC5" w14:textId="77777777" w:rsidTr="00FD3B3E">
        <w:tc>
          <w:tcPr>
            <w:tcW w:w="2343" w:type="dxa"/>
          </w:tcPr>
          <w:p w14:paraId="6E81AB61"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Mục đích:</w:t>
            </w:r>
          </w:p>
        </w:tc>
        <w:tc>
          <w:tcPr>
            <w:tcW w:w="6919" w:type="dxa"/>
          </w:tcPr>
          <w:p w14:paraId="7F9889CB"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Kiểm tra được tình trạng thuốc.</w:t>
            </w:r>
          </w:p>
        </w:tc>
      </w:tr>
      <w:tr w:rsidR="00C7217C" w:rsidRPr="001D5126" w14:paraId="74423E7A" w14:textId="77777777" w:rsidTr="00FD3B3E">
        <w:tc>
          <w:tcPr>
            <w:tcW w:w="2343" w:type="dxa"/>
          </w:tcPr>
          <w:p w14:paraId="6BE1CD21"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Mô tả:</w:t>
            </w:r>
          </w:p>
        </w:tc>
        <w:tc>
          <w:tcPr>
            <w:tcW w:w="6919" w:type="dxa"/>
          </w:tcPr>
          <w:p w14:paraId="50875E87"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Use case thực hiện được việc kiểm tra và hiển thị tình trạng thuốc như hạn sử dụng, số lượng thuốc còn,…</w:t>
            </w:r>
          </w:p>
        </w:tc>
      </w:tr>
      <w:tr w:rsidR="00C7217C" w:rsidRPr="001D5126" w14:paraId="1813BB7E" w14:textId="77777777" w:rsidTr="00FD3B3E">
        <w:tc>
          <w:tcPr>
            <w:tcW w:w="2343" w:type="dxa"/>
          </w:tcPr>
          <w:p w14:paraId="2C63BB91"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Tác nhân:</w:t>
            </w:r>
          </w:p>
        </w:tc>
        <w:tc>
          <w:tcPr>
            <w:tcW w:w="6919" w:type="dxa"/>
          </w:tcPr>
          <w:p w14:paraId="091F7D39"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quản lí thuốc, CSDL.</w:t>
            </w:r>
          </w:p>
        </w:tc>
      </w:tr>
      <w:tr w:rsidR="00C7217C" w:rsidRPr="001D5126" w14:paraId="26B21E78" w14:textId="77777777" w:rsidTr="00FD3B3E">
        <w:tc>
          <w:tcPr>
            <w:tcW w:w="2343" w:type="dxa"/>
          </w:tcPr>
          <w:p w14:paraId="480C84B3"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trước:</w:t>
            </w:r>
          </w:p>
        </w:tc>
        <w:tc>
          <w:tcPr>
            <w:tcW w:w="6919" w:type="dxa"/>
          </w:tcPr>
          <w:p w14:paraId="234B9C26"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thành công, chọn chưc năng Kiểm tra tình trạng thuốc, nhân viên đã biết mã thuốc cần kiểm tra.</w:t>
            </w:r>
          </w:p>
        </w:tc>
      </w:tr>
      <w:tr w:rsidR="00C7217C" w:rsidRPr="001D5126" w14:paraId="17F6F5B2" w14:textId="77777777" w:rsidTr="00FD3B3E">
        <w:tc>
          <w:tcPr>
            <w:tcW w:w="2343" w:type="dxa"/>
          </w:tcPr>
          <w:p w14:paraId="1A47B212"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sau:</w:t>
            </w:r>
          </w:p>
        </w:tc>
        <w:tc>
          <w:tcPr>
            <w:tcW w:w="6919" w:type="dxa"/>
          </w:tcPr>
          <w:p w14:paraId="4B871329" w14:textId="77777777" w:rsidR="00C7217C" w:rsidRPr="001D5126" w:rsidRDefault="00C7217C" w:rsidP="001D5126">
            <w:pPr>
              <w:pStyle w:val="InfoBlue"/>
              <w:spacing w:before="100" w:after="100" w:line="360" w:lineRule="auto"/>
              <w:rPr>
                <w:rFonts w:ascii="Times New Roman" w:hAnsi="Times New Roman"/>
                <w:i w:val="0"/>
                <w:color w:val="auto"/>
                <w:sz w:val="26"/>
                <w:szCs w:val="26"/>
              </w:rPr>
            </w:pPr>
            <w:r w:rsidRPr="001D5126">
              <w:rPr>
                <w:rFonts w:ascii="Times New Roman" w:hAnsi="Times New Roman"/>
                <w:i w:val="0"/>
                <w:color w:val="auto"/>
                <w:sz w:val="26"/>
                <w:szCs w:val="26"/>
              </w:rPr>
              <w:t>Khi nhân viên tìm ra và chọn thuốc cần kiểm tra tình trạng thì hệ thống hiển thị ra thông tin tình trạng thuốc một cách chính xác và đầy đủ.</w:t>
            </w:r>
          </w:p>
        </w:tc>
      </w:tr>
      <w:tr w:rsidR="00C7217C" w:rsidRPr="001D5126" w14:paraId="7D62992F" w14:textId="77777777" w:rsidTr="00FD3B3E">
        <w:tc>
          <w:tcPr>
            <w:tcW w:w="2343" w:type="dxa"/>
          </w:tcPr>
          <w:p w14:paraId="783C736B"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chính (Basic flows)</w:t>
            </w:r>
          </w:p>
        </w:tc>
        <w:tc>
          <w:tcPr>
            <w:tcW w:w="6919" w:type="dxa"/>
          </w:tcPr>
          <w:p w14:paraId="4224D432"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Đăng nhập vào hệ thống.</w:t>
            </w:r>
          </w:p>
          <w:p w14:paraId="19ED539D"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Chọn chức năng Kiểm tra tình trạng thuốc.</w:t>
            </w:r>
          </w:p>
          <w:p w14:paraId="40AD7285"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3. Hệ thống hiển thị form để nhân viên nhập mã thuốc.</w:t>
            </w:r>
          </w:p>
          <w:p w14:paraId="590F32E7"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Nhân viên nhập mã thuốc.</w:t>
            </w:r>
          </w:p>
          <w:p w14:paraId="3720B8E9" w14:textId="2BB502E8" w:rsidR="002F05D7"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5. Nếu hệ thống kiểm tra thành công thì hiện thị giao diện kết quả thông tin tình trạng thuốc.</w:t>
            </w:r>
          </w:p>
        </w:tc>
      </w:tr>
      <w:tr w:rsidR="00C7217C" w:rsidRPr="001D5126" w14:paraId="0C7720D8" w14:textId="77777777" w:rsidTr="00FD3B3E">
        <w:tc>
          <w:tcPr>
            <w:tcW w:w="2343" w:type="dxa"/>
          </w:tcPr>
          <w:p w14:paraId="4A9B9869"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phụ (Alternative Flows):</w:t>
            </w:r>
          </w:p>
        </w:tc>
        <w:tc>
          <w:tcPr>
            <w:tcW w:w="6919" w:type="dxa"/>
          </w:tcPr>
          <w:p w14:paraId="4E32C331"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5.1. Nếu hệ thống kiểm tra mã thuốc nhập vào không có trong CSDL thì báo lỗi cho người dùng và yêu cầu nhập lại.</w:t>
            </w:r>
          </w:p>
        </w:tc>
      </w:tr>
    </w:tbl>
    <w:p w14:paraId="2E65CF9D" w14:textId="434FADD4" w:rsidR="00C7217C" w:rsidRPr="001D5126" w:rsidRDefault="00F75D6B" w:rsidP="001D5126">
      <w:pPr>
        <w:pStyle w:val="Heading3"/>
        <w:spacing w:line="360" w:lineRule="auto"/>
      </w:pPr>
      <w:bookmarkStart w:id="121" w:name="_Toc200921845"/>
      <w:r w:rsidRPr="001D5126">
        <w:rPr>
          <w:bCs/>
        </w:rPr>
        <w:t>3.5.2</w:t>
      </w:r>
      <w:r w:rsidR="005466E5" w:rsidRPr="001D5126">
        <w:rPr>
          <w:bCs/>
        </w:rPr>
        <w:t xml:space="preserve"> </w:t>
      </w:r>
      <w:r w:rsidR="00C7217C" w:rsidRPr="001D5126">
        <w:t>Biểu đồ</w:t>
      </w:r>
      <w:bookmarkEnd w:id="121"/>
    </w:p>
    <w:p w14:paraId="12DA9227"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6625AD05" w14:textId="2ADFCFFD" w:rsidR="00C7217C" w:rsidRPr="001D5126" w:rsidRDefault="006702D2" w:rsidP="001D5126">
      <w:pPr>
        <w:spacing w:line="360" w:lineRule="auto"/>
        <w:rPr>
          <w:b/>
          <w:i/>
          <w:szCs w:val="26"/>
          <w:lang w:val="pt-BR"/>
        </w:rPr>
      </w:pPr>
      <w:r w:rsidRPr="006702D2">
        <w:rPr>
          <w:b/>
          <w:i/>
          <w:noProof/>
          <w:szCs w:val="26"/>
          <w:lang w:val="pt-BR"/>
        </w:rPr>
        <w:lastRenderedPageBreak/>
        <w:drawing>
          <wp:inline distT="0" distB="0" distL="0" distR="0" wp14:anchorId="673AD51B" wp14:editId="7B6C32A5">
            <wp:extent cx="5732145" cy="3868420"/>
            <wp:effectExtent l="0" t="0" r="1905" b="0"/>
            <wp:docPr id="99488617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86177" name="Picture 1" descr="A diagram of a diagram&#10;&#10;AI-generated content may be incorrect."/>
                    <pic:cNvPicPr/>
                  </pic:nvPicPr>
                  <pic:blipFill>
                    <a:blip r:embed="rId18"/>
                    <a:stretch>
                      <a:fillRect/>
                    </a:stretch>
                  </pic:blipFill>
                  <pic:spPr>
                    <a:xfrm>
                      <a:off x="0" y="0"/>
                      <a:ext cx="5732145" cy="3868420"/>
                    </a:xfrm>
                    <a:prstGeom prst="rect">
                      <a:avLst/>
                    </a:prstGeom>
                  </pic:spPr>
                </pic:pic>
              </a:graphicData>
            </a:graphic>
          </wp:inline>
        </w:drawing>
      </w:r>
    </w:p>
    <w:p w14:paraId="4E6B8443"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0DBDEA51" w14:textId="61647E2C" w:rsidR="00C7217C" w:rsidRPr="001D5126" w:rsidRDefault="00C7217C" w:rsidP="001D5126">
      <w:pPr>
        <w:spacing w:line="360" w:lineRule="auto"/>
        <w:rPr>
          <w:szCs w:val="26"/>
        </w:rPr>
      </w:pPr>
    </w:p>
    <w:p w14:paraId="3369C154" w14:textId="62CC75FB" w:rsidR="005466E5" w:rsidRPr="001D5126" w:rsidRDefault="005466E5" w:rsidP="001D5126">
      <w:pPr>
        <w:pStyle w:val="Heading2"/>
        <w:spacing w:line="360" w:lineRule="auto"/>
      </w:pPr>
      <w:bookmarkStart w:id="122" w:name="_Toc200921846"/>
      <w:r w:rsidRPr="001D5126">
        <w:t xml:space="preserve">3.6 </w:t>
      </w:r>
      <w:r w:rsidR="00C7217C" w:rsidRPr="001D5126">
        <w:t>UC006_Kiểm tra thông tin khách hàng</w:t>
      </w:r>
      <w:bookmarkEnd w:id="122"/>
      <w:r w:rsidRPr="001D5126">
        <w:t xml:space="preserve"> </w:t>
      </w:r>
    </w:p>
    <w:p w14:paraId="375F5888" w14:textId="7C893616" w:rsidR="00C7217C" w:rsidRPr="001D5126" w:rsidRDefault="005466E5" w:rsidP="001D5126">
      <w:pPr>
        <w:pStyle w:val="Heading3"/>
        <w:spacing w:line="360" w:lineRule="auto"/>
      </w:pPr>
      <w:bookmarkStart w:id="123" w:name="_Toc200921847"/>
      <w:r w:rsidRPr="001D5126">
        <w:t>3.6.</w:t>
      </w:r>
      <w:r w:rsidR="00F75D6B" w:rsidRPr="001D5126">
        <w:t>1</w:t>
      </w:r>
      <w:r w:rsidRPr="001D5126">
        <w:t xml:space="preserve"> </w:t>
      </w:r>
      <w:r w:rsidR="00C7217C" w:rsidRPr="001D5126">
        <w:t>Mô tả use case UC006</w:t>
      </w:r>
      <w:bookmarkEnd w:id="123"/>
    </w:p>
    <w:tbl>
      <w:tblPr>
        <w:tblStyle w:val="TableGrid"/>
        <w:tblW w:w="9262" w:type="dxa"/>
        <w:tblLook w:val="01E0" w:firstRow="1" w:lastRow="1" w:firstColumn="1" w:lastColumn="1" w:noHBand="0" w:noVBand="0"/>
      </w:tblPr>
      <w:tblGrid>
        <w:gridCol w:w="2343"/>
        <w:gridCol w:w="6919"/>
      </w:tblGrid>
      <w:tr w:rsidR="00C7217C" w:rsidRPr="001D5126" w14:paraId="6B17E58C" w14:textId="77777777" w:rsidTr="00FD3B3E">
        <w:tc>
          <w:tcPr>
            <w:tcW w:w="9262" w:type="dxa"/>
            <w:gridSpan w:val="2"/>
          </w:tcPr>
          <w:p w14:paraId="5FD43591" w14:textId="77777777" w:rsidR="00C7217C" w:rsidRPr="001D5126" w:rsidRDefault="00C7217C" w:rsidP="001D5126">
            <w:pPr>
              <w:spacing w:before="100" w:line="360" w:lineRule="auto"/>
              <w:ind w:firstLine="0"/>
              <w:rPr>
                <w:b/>
                <w:szCs w:val="26"/>
              </w:rPr>
            </w:pPr>
            <w:r w:rsidRPr="001D5126">
              <w:rPr>
                <w:b/>
                <w:szCs w:val="26"/>
              </w:rPr>
              <w:t xml:space="preserve">Use case: </w:t>
            </w:r>
            <w:r w:rsidRPr="001D5126">
              <w:rPr>
                <w:szCs w:val="26"/>
              </w:rPr>
              <w:t>UC006_Thông tin khách hàng</w:t>
            </w:r>
          </w:p>
        </w:tc>
      </w:tr>
      <w:tr w:rsidR="00C7217C" w:rsidRPr="001D5126" w14:paraId="7A0A9291" w14:textId="77777777" w:rsidTr="00FD3B3E">
        <w:tc>
          <w:tcPr>
            <w:tcW w:w="2343" w:type="dxa"/>
          </w:tcPr>
          <w:p w14:paraId="0ECE1EF4"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Mục đích:</w:t>
            </w:r>
          </w:p>
        </w:tc>
        <w:tc>
          <w:tcPr>
            <w:tcW w:w="6919" w:type="dxa"/>
          </w:tcPr>
          <w:p w14:paraId="14862A1F"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Kiểm tra được các thông tin của khách hàng.</w:t>
            </w:r>
          </w:p>
        </w:tc>
      </w:tr>
      <w:tr w:rsidR="00C7217C" w:rsidRPr="001D5126" w14:paraId="7F91A30F" w14:textId="77777777" w:rsidTr="00FD3B3E">
        <w:tc>
          <w:tcPr>
            <w:tcW w:w="2343" w:type="dxa"/>
          </w:tcPr>
          <w:p w14:paraId="02A5C46F"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Mô tả:</w:t>
            </w:r>
          </w:p>
        </w:tc>
        <w:tc>
          <w:tcPr>
            <w:tcW w:w="6919" w:type="dxa"/>
          </w:tcPr>
          <w:p w14:paraId="2C6D7E43"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Use case thực hiện việc xem thông tin của khách hàng như mã KH, tên KH, CMND, địa chỉ, nguyên nhân bệnh, khách mua thuốc theo kê đơn hay mua thuốc theo toa thuốc.</w:t>
            </w:r>
          </w:p>
        </w:tc>
      </w:tr>
      <w:tr w:rsidR="00C7217C" w:rsidRPr="001D5126" w14:paraId="1208776A" w14:textId="77777777" w:rsidTr="00FD3B3E">
        <w:tc>
          <w:tcPr>
            <w:tcW w:w="2343" w:type="dxa"/>
          </w:tcPr>
          <w:p w14:paraId="11297BAD"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Tác nhân:</w:t>
            </w:r>
          </w:p>
        </w:tc>
        <w:tc>
          <w:tcPr>
            <w:tcW w:w="6919" w:type="dxa"/>
          </w:tcPr>
          <w:p w14:paraId="7F7A4DD2"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bán hàng, CSDL.</w:t>
            </w:r>
          </w:p>
        </w:tc>
      </w:tr>
      <w:tr w:rsidR="00C7217C" w:rsidRPr="001D5126" w14:paraId="1CF576DD" w14:textId="77777777" w:rsidTr="00FD3B3E">
        <w:tc>
          <w:tcPr>
            <w:tcW w:w="2343" w:type="dxa"/>
          </w:tcPr>
          <w:p w14:paraId="69D9D660"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trước:</w:t>
            </w:r>
          </w:p>
        </w:tc>
        <w:tc>
          <w:tcPr>
            <w:tcW w:w="6919" w:type="dxa"/>
          </w:tcPr>
          <w:p w14:paraId="65021BE8"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vào hệ thống, chọn vào chức năng Thông tin khách hàng.</w:t>
            </w:r>
          </w:p>
        </w:tc>
      </w:tr>
      <w:tr w:rsidR="00C7217C" w:rsidRPr="001D5126" w14:paraId="35864F91" w14:textId="77777777" w:rsidTr="00FD3B3E">
        <w:tc>
          <w:tcPr>
            <w:tcW w:w="2343" w:type="dxa"/>
          </w:tcPr>
          <w:p w14:paraId="0FDDBF20"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sau:</w:t>
            </w:r>
          </w:p>
        </w:tc>
        <w:tc>
          <w:tcPr>
            <w:tcW w:w="6919" w:type="dxa"/>
          </w:tcPr>
          <w:p w14:paraId="48F9E300"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Hệ thống hiển thị giao diện thông tin khách hàng khi nhân viên nhập mã KH thành công.</w:t>
            </w:r>
          </w:p>
        </w:tc>
      </w:tr>
      <w:tr w:rsidR="00C7217C" w:rsidRPr="001D5126" w14:paraId="0F5CAC5A" w14:textId="77777777" w:rsidTr="00FD3B3E">
        <w:tc>
          <w:tcPr>
            <w:tcW w:w="2343" w:type="dxa"/>
          </w:tcPr>
          <w:p w14:paraId="7CA73BF9" w14:textId="77777777" w:rsidR="00C7217C" w:rsidRPr="001D5126" w:rsidRDefault="00C7217C" w:rsidP="001D5126">
            <w:pPr>
              <w:pStyle w:val="TableHeader"/>
              <w:spacing w:before="0" w:beforeAutospacing="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lastRenderedPageBreak/>
              <w:t>Luồng sự kiện chính (Basic flows)</w:t>
            </w:r>
          </w:p>
        </w:tc>
        <w:tc>
          <w:tcPr>
            <w:tcW w:w="6919" w:type="dxa"/>
          </w:tcPr>
          <w:p w14:paraId="36B4B88B"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Đăng nhập vào hệ thống.</w:t>
            </w:r>
          </w:p>
          <w:p w14:paraId="4E18745A"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Chọn chức năng Thông tin khách hàng.</w:t>
            </w:r>
          </w:p>
          <w:p w14:paraId="1B3481F4"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3. Hệ thống hiển thị form để tìm khách hàng theo mã hay tên đều được.</w:t>
            </w:r>
          </w:p>
          <w:p w14:paraId="486A3EA3"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Nhân viên điền thông tin mã hoặc tên khách hàng vào form tìm KH.</w:t>
            </w:r>
          </w:p>
          <w:p w14:paraId="2EF1DA9E"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5. Hệ thống kiểm tra thông tin và đưa ra giao diện hiển thị thông tin những khách hàng có liên quan.</w:t>
            </w:r>
          </w:p>
        </w:tc>
      </w:tr>
      <w:tr w:rsidR="00C7217C" w:rsidRPr="001D5126" w14:paraId="65B59EFD" w14:textId="77777777" w:rsidTr="00FD3B3E">
        <w:tc>
          <w:tcPr>
            <w:tcW w:w="2343" w:type="dxa"/>
          </w:tcPr>
          <w:p w14:paraId="714CC113" w14:textId="77777777" w:rsidR="00C7217C" w:rsidRPr="001D5126" w:rsidRDefault="00C7217C" w:rsidP="001D5126">
            <w:pPr>
              <w:pStyle w:val="TableHeader"/>
              <w:spacing w:before="0" w:beforeAutospacing="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phụ (Alternative Flows):</w:t>
            </w:r>
          </w:p>
        </w:tc>
        <w:tc>
          <w:tcPr>
            <w:tcW w:w="6919" w:type="dxa"/>
          </w:tcPr>
          <w:p w14:paraId="2897E193"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5.1. Nếu hệ thống kiểm tra thấy thông tin từ khóa nhập vào không có trong dữ liệu thì hiện giao hiện thông báo cho nhân viên biết.</w:t>
            </w:r>
          </w:p>
        </w:tc>
      </w:tr>
    </w:tbl>
    <w:p w14:paraId="06D79979" w14:textId="64D37C35" w:rsidR="00C7217C" w:rsidRPr="001D5126" w:rsidRDefault="00F75D6B" w:rsidP="001D5126">
      <w:pPr>
        <w:pStyle w:val="Heading3"/>
        <w:spacing w:line="360" w:lineRule="auto"/>
      </w:pPr>
      <w:bookmarkStart w:id="124" w:name="_Toc200921848"/>
      <w:r w:rsidRPr="001D5126">
        <w:rPr>
          <w:bCs/>
        </w:rPr>
        <w:t>3.6.2</w:t>
      </w:r>
      <w:r w:rsidR="005466E5" w:rsidRPr="001D5126">
        <w:rPr>
          <w:bCs/>
        </w:rPr>
        <w:t xml:space="preserve"> </w:t>
      </w:r>
      <w:r w:rsidR="00C7217C" w:rsidRPr="001D5126">
        <w:t>Biểu đồ</w:t>
      </w:r>
      <w:bookmarkEnd w:id="124"/>
    </w:p>
    <w:p w14:paraId="18275DD9"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39480BB9" w14:textId="0A135CFF" w:rsidR="00C7217C" w:rsidRPr="001D5126" w:rsidRDefault="006702D2" w:rsidP="001D5126">
      <w:pPr>
        <w:spacing w:line="360" w:lineRule="auto"/>
        <w:rPr>
          <w:b/>
          <w:i/>
          <w:szCs w:val="26"/>
          <w:lang w:val="pt-BR"/>
        </w:rPr>
      </w:pPr>
      <w:r w:rsidRPr="006702D2">
        <w:rPr>
          <w:b/>
          <w:i/>
          <w:noProof/>
          <w:szCs w:val="26"/>
          <w:lang w:val="pt-BR"/>
        </w:rPr>
        <w:drawing>
          <wp:inline distT="0" distB="0" distL="0" distR="0" wp14:anchorId="23E35212" wp14:editId="45AE78BD">
            <wp:extent cx="5732145" cy="3795395"/>
            <wp:effectExtent l="0" t="0" r="1905" b="0"/>
            <wp:docPr id="61494711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47114" name="Picture 1" descr="A diagram of a diagram&#10;&#10;AI-generated content may be incorrect."/>
                    <pic:cNvPicPr/>
                  </pic:nvPicPr>
                  <pic:blipFill>
                    <a:blip r:embed="rId19"/>
                    <a:stretch>
                      <a:fillRect/>
                    </a:stretch>
                  </pic:blipFill>
                  <pic:spPr>
                    <a:xfrm>
                      <a:off x="0" y="0"/>
                      <a:ext cx="5732145" cy="3795395"/>
                    </a:xfrm>
                    <a:prstGeom prst="rect">
                      <a:avLst/>
                    </a:prstGeom>
                  </pic:spPr>
                </pic:pic>
              </a:graphicData>
            </a:graphic>
          </wp:inline>
        </w:drawing>
      </w:r>
    </w:p>
    <w:p w14:paraId="1BF69366"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5D8165B4" w14:textId="7F50FF71" w:rsidR="00C7217C" w:rsidRPr="001D5126" w:rsidRDefault="00C7217C" w:rsidP="001D5126">
      <w:pPr>
        <w:spacing w:line="360" w:lineRule="auto"/>
        <w:rPr>
          <w:i/>
          <w:color w:val="0000FF"/>
          <w:szCs w:val="26"/>
          <w:lang w:val="pt-BR"/>
        </w:rPr>
      </w:pPr>
    </w:p>
    <w:p w14:paraId="37A8D341" w14:textId="2050EABA" w:rsidR="005466E5" w:rsidRPr="001D5126" w:rsidRDefault="005466E5" w:rsidP="001D5126">
      <w:pPr>
        <w:pStyle w:val="Heading2"/>
        <w:spacing w:line="360" w:lineRule="auto"/>
      </w:pPr>
      <w:bookmarkStart w:id="125" w:name="_Toc200921849"/>
      <w:r w:rsidRPr="001D5126">
        <w:t xml:space="preserve">3.7 </w:t>
      </w:r>
      <w:r w:rsidR="00C7217C" w:rsidRPr="001D5126">
        <w:t>UC007_Quản lí doanh thu</w:t>
      </w:r>
      <w:bookmarkEnd w:id="125"/>
      <w:r w:rsidR="00C7217C" w:rsidRPr="001D5126">
        <w:t xml:space="preserve"> </w:t>
      </w:r>
    </w:p>
    <w:p w14:paraId="2F59197C" w14:textId="68AE4431" w:rsidR="00C7217C" w:rsidRPr="001D5126" w:rsidRDefault="005466E5" w:rsidP="001D5126">
      <w:pPr>
        <w:pStyle w:val="Heading3"/>
        <w:spacing w:line="360" w:lineRule="auto"/>
      </w:pPr>
      <w:bookmarkStart w:id="126" w:name="_Toc200921850"/>
      <w:r w:rsidRPr="001D5126">
        <w:t>3</w:t>
      </w:r>
      <w:r w:rsidR="00F75D6B" w:rsidRPr="001D5126">
        <w:t>.7.1</w:t>
      </w:r>
      <w:r w:rsidRPr="001D5126">
        <w:t xml:space="preserve"> </w:t>
      </w:r>
      <w:r w:rsidR="00C7217C" w:rsidRPr="001D5126">
        <w:t>Mô tả use case UC007</w:t>
      </w:r>
      <w:bookmarkEnd w:id="126"/>
    </w:p>
    <w:tbl>
      <w:tblPr>
        <w:tblStyle w:val="TableGrid"/>
        <w:tblW w:w="9262" w:type="dxa"/>
        <w:tblLook w:val="01E0" w:firstRow="1" w:lastRow="1" w:firstColumn="1" w:lastColumn="1" w:noHBand="0" w:noVBand="0"/>
      </w:tblPr>
      <w:tblGrid>
        <w:gridCol w:w="2343"/>
        <w:gridCol w:w="6919"/>
      </w:tblGrid>
      <w:tr w:rsidR="00C7217C" w:rsidRPr="001D5126" w14:paraId="3B3AAE6E" w14:textId="77777777" w:rsidTr="00FD3B3E">
        <w:tc>
          <w:tcPr>
            <w:tcW w:w="9262" w:type="dxa"/>
            <w:gridSpan w:val="2"/>
          </w:tcPr>
          <w:p w14:paraId="08338324" w14:textId="1391F90E" w:rsidR="00C7217C" w:rsidRPr="001D5126" w:rsidRDefault="00C7217C" w:rsidP="001D5126">
            <w:pPr>
              <w:spacing w:line="360" w:lineRule="auto"/>
              <w:ind w:firstLine="0"/>
              <w:rPr>
                <w:szCs w:val="26"/>
              </w:rPr>
            </w:pPr>
            <w:r w:rsidRPr="001D5126">
              <w:rPr>
                <w:b/>
                <w:szCs w:val="26"/>
              </w:rPr>
              <w:t>Use case:</w:t>
            </w:r>
            <w:r w:rsidRPr="001D5126">
              <w:rPr>
                <w:szCs w:val="26"/>
              </w:rPr>
              <w:t xml:space="preserve"> UC007_Quản lí doanh thu</w:t>
            </w:r>
          </w:p>
        </w:tc>
      </w:tr>
      <w:tr w:rsidR="00C7217C" w:rsidRPr="001D5126" w14:paraId="000AE656" w14:textId="77777777" w:rsidTr="00FD3B3E">
        <w:tc>
          <w:tcPr>
            <w:tcW w:w="2343" w:type="dxa"/>
          </w:tcPr>
          <w:p w14:paraId="55428E32"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Mục đích:</w:t>
            </w:r>
          </w:p>
        </w:tc>
        <w:tc>
          <w:tcPr>
            <w:tcW w:w="6919" w:type="dxa"/>
          </w:tcPr>
          <w:p w14:paraId="75560501"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Quản lí được thông tin doanh thu và việc thu chi của nhà thuốc.</w:t>
            </w:r>
          </w:p>
        </w:tc>
      </w:tr>
      <w:tr w:rsidR="00C7217C" w:rsidRPr="001D5126" w14:paraId="3806C253" w14:textId="77777777" w:rsidTr="00FD3B3E">
        <w:tc>
          <w:tcPr>
            <w:tcW w:w="2343" w:type="dxa"/>
          </w:tcPr>
          <w:p w14:paraId="3D33252B"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Mô tả:</w:t>
            </w:r>
          </w:p>
        </w:tc>
        <w:tc>
          <w:tcPr>
            <w:tcW w:w="6919" w:type="dxa"/>
          </w:tcPr>
          <w:p w14:paraId="6E25B7BD"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Use case thực hiện việc quản lí thông tin doanh thu của nhà thuốc và thông tin thu chi theo 2 ca sáng chiều.</w:t>
            </w:r>
          </w:p>
        </w:tc>
      </w:tr>
      <w:tr w:rsidR="00C7217C" w:rsidRPr="001D5126" w14:paraId="3AA91395" w14:textId="77777777" w:rsidTr="00FD3B3E">
        <w:tc>
          <w:tcPr>
            <w:tcW w:w="2343" w:type="dxa"/>
          </w:tcPr>
          <w:p w14:paraId="7659BCF2"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Tác nhân:</w:t>
            </w:r>
          </w:p>
        </w:tc>
        <w:tc>
          <w:tcPr>
            <w:tcW w:w="6919" w:type="dxa"/>
          </w:tcPr>
          <w:p w14:paraId="6BB28519"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bán hàng, CSDL.</w:t>
            </w:r>
          </w:p>
        </w:tc>
      </w:tr>
      <w:tr w:rsidR="00C7217C" w:rsidRPr="001D5126" w14:paraId="67C2C7D6" w14:textId="77777777" w:rsidTr="00FD3B3E">
        <w:tc>
          <w:tcPr>
            <w:tcW w:w="2343" w:type="dxa"/>
          </w:tcPr>
          <w:p w14:paraId="03610C94"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trước:</w:t>
            </w:r>
          </w:p>
        </w:tc>
        <w:tc>
          <w:tcPr>
            <w:tcW w:w="6919" w:type="dxa"/>
          </w:tcPr>
          <w:p w14:paraId="3D2C4E40"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vào hệ thống, chọn vào chức năng Quản lí doanh thu</w:t>
            </w:r>
          </w:p>
        </w:tc>
      </w:tr>
      <w:tr w:rsidR="00C7217C" w:rsidRPr="001D5126" w14:paraId="55753913" w14:textId="77777777" w:rsidTr="00FD3B3E">
        <w:tc>
          <w:tcPr>
            <w:tcW w:w="2343" w:type="dxa"/>
          </w:tcPr>
          <w:p w14:paraId="36794DBC"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sau:</w:t>
            </w:r>
          </w:p>
        </w:tc>
        <w:tc>
          <w:tcPr>
            <w:tcW w:w="6919" w:type="dxa"/>
          </w:tcPr>
          <w:p w14:paraId="66A7FBD6"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Nếu thành công hệ thống hiển thị được rõ ràn thông tin doanh thu và cho phép xem được thông tin thu chi theo ca làm việc, theo tên nhân viên bán thuốc, theo toa thuốc của bác sĩ. (Ca thứ nhất từ 6g sáng đến 2 chiều, ca thứ 2 từ 2g chiều đến 10g đêm)</w:t>
            </w:r>
          </w:p>
        </w:tc>
      </w:tr>
      <w:tr w:rsidR="00C7217C" w:rsidRPr="001D5126" w14:paraId="6A5A89B8" w14:textId="77777777" w:rsidTr="00FD3B3E">
        <w:tc>
          <w:tcPr>
            <w:tcW w:w="2343" w:type="dxa"/>
          </w:tcPr>
          <w:p w14:paraId="0D1B832B" w14:textId="77777777" w:rsidR="00C7217C" w:rsidRPr="001D5126" w:rsidRDefault="00C7217C" w:rsidP="001D5126">
            <w:pPr>
              <w:pStyle w:val="TableHeader"/>
              <w:spacing w:before="0"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chính (Basic flows)</w:t>
            </w:r>
          </w:p>
        </w:tc>
        <w:tc>
          <w:tcPr>
            <w:tcW w:w="6919" w:type="dxa"/>
          </w:tcPr>
          <w:p w14:paraId="7383C65C"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Đăng nhập vào hệ thống.</w:t>
            </w:r>
          </w:p>
          <w:p w14:paraId="215DAB0A"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Chọn chức năng Quản lí doanh thu.</w:t>
            </w:r>
          </w:p>
          <w:p w14:paraId="21775C9A"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3. Hệ thống hiển thị giao diện quản lí doanh thu gồm thông tin danh thu trong ngày, doanh thu trong tuần, doanh thu theo quý,… Và trong giao diện có những nút chức năng cho người dùng chọn để quản lí thông tin thu chi: thu chi theo ca làm việc, thu chi theo tên nhân viên bán thuốc, thu chi theo toa thuốc của bác sĩ.</w:t>
            </w:r>
          </w:p>
          <w:p w14:paraId="7B283BBC"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Nhân viên xem doanh thu trên giao diện để kiểm tra và có thể nhấp chọn các chứng năng quản lí thu chi trên giao diện:</w:t>
            </w:r>
          </w:p>
          <w:p w14:paraId="5188998D"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4.1.1.  Khi nhân viên chọn Thu chi theo ca làm việc: Hệ thống đưa ra giao diện thể hiện thông tin thu chi theo 2 ca làm việc của bệnh viện và xem xong nhân viên có thể bấm thoát chức năng này.</w:t>
            </w:r>
          </w:p>
          <w:p w14:paraId="0077929D"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 xml:space="preserve">4.1.2.  Khi nhân viên chọn Thu chi theo nhân viên bán thuốc: Hệ thống đưa ra giao diện thể hiện thông tin thu chi nhân viên bán </w:t>
            </w:r>
            <w:r w:rsidRPr="001D5126">
              <w:rPr>
                <w:rFonts w:ascii="Times New Roman" w:hAnsi="Times New Roman"/>
                <w:i w:val="0"/>
                <w:color w:val="auto"/>
                <w:sz w:val="26"/>
                <w:szCs w:val="26"/>
              </w:rPr>
              <w:lastRenderedPageBreak/>
              <w:t>thuốc của bệnh viện và xem xong nhân viên có thể bấm thoát chức năng này.</w:t>
            </w:r>
          </w:p>
          <w:p w14:paraId="06404317" w14:textId="77777777" w:rsidR="00C7217C" w:rsidRPr="001D5126" w:rsidRDefault="00C7217C" w:rsidP="001D5126">
            <w:pPr>
              <w:pStyle w:val="InfoBlue"/>
              <w:spacing w:before="0"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4.1.3.  Khi nhân viên chọn Thu chi theo toa thuốc của bác sĩ: Hệ thống đưa ra giao diện thể hiện thông tin thu theo toa thuốc của bác sĩ của bệnh viện và xem xong nhân viên có thể bấm thoát chức năng này.</w:t>
            </w:r>
          </w:p>
        </w:tc>
      </w:tr>
      <w:tr w:rsidR="00C7217C" w:rsidRPr="001D5126" w14:paraId="4AA1F432" w14:textId="77777777" w:rsidTr="00FD3B3E">
        <w:tc>
          <w:tcPr>
            <w:tcW w:w="2343" w:type="dxa"/>
          </w:tcPr>
          <w:p w14:paraId="2E623E4E"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phụ (Alternative Flows):</w:t>
            </w:r>
          </w:p>
        </w:tc>
        <w:tc>
          <w:tcPr>
            <w:tcW w:w="6919" w:type="dxa"/>
          </w:tcPr>
          <w:p w14:paraId="09FD047D"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4.2. Nếu đang xem mà không cần xem nữa nhân viên có thể thoát giao diện hiện tại trên hệ thống bất cứ lúc nào.</w:t>
            </w:r>
          </w:p>
        </w:tc>
      </w:tr>
      <w:tr w:rsidR="00C7217C" w:rsidRPr="001D5126" w14:paraId="638D60DF" w14:textId="77777777" w:rsidTr="00FD3B3E">
        <w:tc>
          <w:tcPr>
            <w:tcW w:w="2343" w:type="dxa"/>
          </w:tcPr>
          <w:p w14:paraId="4221F243"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p>
        </w:tc>
        <w:tc>
          <w:tcPr>
            <w:tcW w:w="6919" w:type="dxa"/>
          </w:tcPr>
          <w:p w14:paraId="2B57D4D9"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p>
        </w:tc>
      </w:tr>
    </w:tbl>
    <w:p w14:paraId="056A148C" w14:textId="5930320F" w:rsidR="00C7217C" w:rsidRPr="001D5126" w:rsidRDefault="00F75D6B" w:rsidP="001D5126">
      <w:pPr>
        <w:pStyle w:val="Heading3"/>
        <w:spacing w:line="360" w:lineRule="auto"/>
      </w:pPr>
      <w:bookmarkStart w:id="127" w:name="_Toc200921851"/>
      <w:r w:rsidRPr="001D5126">
        <w:t>3.7.2</w:t>
      </w:r>
      <w:r w:rsidR="005466E5" w:rsidRPr="001D5126">
        <w:t xml:space="preserve"> </w:t>
      </w:r>
      <w:r w:rsidR="00C7217C" w:rsidRPr="001D5126">
        <w:t>Biểu đồ</w:t>
      </w:r>
      <w:bookmarkEnd w:id="127"/>
    </w:p>
    <w:p w14:paraId="51A30418" w14:textId="77777777" w:rsidR="00C7217C" w:rsidRPr="001D5126" w:rsidRDefault="00C7217C" w:rsidP="001D5126">
      <w:pPr>
        <w:spacing w:line="360" w:lineRule="auto"/>
        <w:ind w:left="600"/>
        <w:rPr>
          <w:b/>
          <w:i/>
          <w:szCs w:val="26"/>
          <w:lang w:val="pt-BR"/>
        </w:rPr>
      </w:pPr>
      <w:r w:rsidRPr="001D5126">
        <w:rPr>
          <w:b/>
          <w:i/>
          <w:szCs w:val="26"/>
          <w:lang w:val="pt-BR"/>
        </w:rPr>
        <w:t xml:space="preserve"> Activity Diagram:</w:t>
      </w:r>
    </w:p>
    <w:p w14:paraId="75E0E043" w14:textId="4CE51401" w:rsidR="00C7217C" w:rsidRPr="001D5126" w:rsidRDefault="00F37D39" w:rsidP="001D5126">
      <w:pPr>
        <w:spacing w:line="360" w:lineRule="auto"/>
        <w:rPr>
          <w:b/>
          <w:i/>
          <w:szCs w:val="26"/>
          <w:lang w:val="pt-BR"/>
        </w:rPr>
      </w:pPr>
      <w:r w:rsidRPr="00F37D39">
        <w:rPr>
          <w:b/>
          <w:i/>
          <w:noProof/>
          <w:szCs w:val="26"/>
          <w:lang w:val="pt-BR"/>
        </w:rPr>
        <w:drawing>
          <wp:inline distT="0" distB="0" distL="0" distR="0" wp14:anchorId="0B3D5224" wp14:editId="58536DEC">
            <wp:extent cx="5732145" cy="3827145"/>
            <wp:effectExtent l="0" t="0" r="1905" b="1905"/>
            <wp:docPr id="140142389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23892" name="Picture 1" descr="A diagram of a diagram&#10;&#10;AI-generated content may be incorrect."/>
                    <pic:cNvPicPr/>
                  </pic:nvPicPr>
                  <pic:blipFill>
                    <a:blip r:embed="rId20"/>
                    <a:stretch>
                      <a:fillRect/>
                    </a:stretch>
                  </pic:blipFill>
                  <pic:spPr>
                    <a:xfrm>
                      <a:off x="0" y="0"/>
                      <a:ext cx="5732145" cy="3827145"/>
                    </a:xfrm>
                    <a:prstGeom prst="rect">
                      <a:avLst/>
                    </a:prstGeom>
                  </pic:spPr>
                </pic:pic>
              </a:graphicData>
            </a:graphic>
          </wp:inline>
        </w:drawing>
      </w:r>
    </w:p>
    <w:p w14:paraId="4F08587C"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0E37677D" w14:textId="40DD27E9" w:rsidR="00C7217C" w:rsidRPr="001D5126" w:rsidRDefault="00C7217C" w:rsidP="001D5126">
      <w:pPr>
        <w:spacing w:line="360" w:lineRule="auto"/>
        <w:rPr>
          <w:b/>
          <w:i/>
          <w:szCs w:val="26"/>
          <w:lang w:val="pt-BR"/>
        </w:rPr>
      </w:pPr>
    </w:p>
    <w:p w14:paraId="47C72462" w14:textId="28FD3FBB" w:rsidR="005466E5" w:rsidRPr="001D5126" w:rsidRDefault="005466E5" w:rsidP="001D5126">
      <w:pPr>
        <w:pStyle w:val="Heading2"/>
        <w:spacing w:line="360" w:lineRule="auto"/>
      </w:pPr>
      <w:bookmarkStart w:id="128" w:name="_Toc200921852"/>
      <w:r w:rsidRPr="001D5126">
        <w:t xml:space="preserve">3.8 </w:t>
      </w:r>
      <w:r w:rsidR="00C7217C" w:rsidRPr="001D5126">
        <w:t>UC008_Quản lí thông tin bán thuốc kê đơn</w:t>
      </w:r>
      <w:bookmarkEnd w:id="128"/>
      <w:r w:rsidR="00C7217C" w:rsidRPr="001D5126">
        <w:t xml:space="preserve"> </w:t>
      </w:r>
    </w:p>
    <w:p w14:paraId="0ADA3B3C" w14:textId="59E34578" w:rsidR="00C7217C" w:rsidRPr="001D5126" w:rsidRDefault="005466E5" w:rsidP="001D5126">
      <w:pPr>
        <w:pStyle w:val="Heading3"/>
        <w:spacing w:line="360" w:lineRule="auto"/>
      </w:pPr>
      <w:bookmarkStart w:id="129" w:name="_Toc200921853"/>
      <w:r w:rsidRPr="001D5126">
        <w:t>3</w:t>
      </w:r>
      <w:r w:rsidR="00F75D6B" w:rsidRPr="001D5126">
        <w:t>.8.1</w:t>
      </w:r>
      <w:r w:rsidRPr="001D5126">
        <w:t xml:space="preserve"> </w:t>
      </w:r>
      <w:r w:rsidR="00C7217C" w:rsidRPr="001D5126">
        <w:t>Mô tả use case UC008</w:t>
      </w:r>
      <w:bookmarkEnd w:id="129"/>
    </w:p>
    <w:tbl>
      <w:tblPr>
        <w:tblStyle w:val="TableGrid"/>
        <w:tblW w:w="9262" w:type="dxa"/>
        <w:tblLook w:val="01E0" w:firstRow="1" w:lastRow="1" w:firstColumn="1" w:lastColumn="1" w:noHBand="0" w:noVBand="0"/>
      </w:tblPr>
      <w:tblGrid>
        <w:gridCol w:w="2343"/>
        <w:gridCol w:w="6919"/>
      </w:tblGrid>
      <w:tr w:rsidR="00C7217C" w:rsidRPr="001D5126" w14:paraId="50DE3DD8" w14:textId="77777777" w:rsidTr="00FD3B3E">
        <w:tc>
          <w:tcPr>
            <w:tcW w:w="9262" w:type="dxa"/>
            <w:gridSpan w:val="2"/>
          </w:tcPr>
          <w:p w14:paraId="711F17BA" w14:textId="07905A0D" w:rsidR="00C7217C" w:rsidRPr="001D5126" w:rsidRDefault="00C7217C" w:rsidP="001D5126">
            <w:pPr>
              <w:spacing w:before="100" w:line="360" w:lineRule="auto"/>
              <w:ind w:firstLine="0"/>
              <w:rPr>
                <w:b/>
                <w:szCs w:val="26"/>
              </w:rPr>
            </w:pPr>
            <w:r w:rsidRPr="001D5126">
              <w:rPr>
                <w:b/>
                <w:szCs w:val="26"/>
              </w:rPr>
              <w:lastRenderedPageBreak/>
              <w:t xml:space="preserve">Use case: </w:t>
            </w:r>
            <w:r w:rsidRPr="001D5126">
              <w:rPr>
                <w:szCs w:val="26"/>
              </w:rPr>
              <w:t>UC008_Quản lí thông tin bán thuốc kê đơn</w:t>
            </w:r>
          </w:p>
        </w:tc>
      </w:tr>
      <w:tr w:rsidR="00C7217C" w:rsidRPr="001D5126" w14:paraId="48D9E9EE" w14:textId="77777777" w:rsidTr="00FD3B3E">
        <w:tc>
          <w:tcPr>
            <w:tcW w:w="2343" w:type="dxa"/>
          </w:tcPr>
          <w:p w14:paraId="78F76A4C" w14:textId="77777777" w:rsidR="00C7217C" w:rsidRPr="001D5126" w:rsidRDefault="00C7217C" w:rsidP="001D5126">
            <w:pPr>
              <w:pStyle w:val="TableHeader"/>
              <w:spacing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Mục đích:</w:t>
            </w:r>
          </w:p>
        </w:tc>
        <w:tc>
          <w:tcPr>
            <w:tcW w:w="6919" w:type="dxa"/>
          </w:tcPr>
          <w:p w14:paraId="46B5D5DA"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Quản lí được thông tin bán thuốc kê đơn của khách hàng.</w:t>
            </w:r>
          </w:p>
        </w:tc>
      </w:tr>
      <w:tr w:rsidR="00C7217C" w:rsidRPr="001D5126" w14:paraId="2F110C65" w14:textId="77777777" w:rsidTr="00FD3B3E">
        <w:tc>
          <w:tcPr>
            <w:tcW w:w="2343" w:type="dxa"/>
          </w:tcPr>
          <w:p w14:paraId="6AF03237" w14:textId="77777777" w:rsidR="00C7217C" w:rsidRPr="001D5126" w:rsidRDefault="00C7217C" w:rsidP="001D5126">
            <w:pPr>
              <w:pStyle w:val="TableHeader"/>
              <w:spacing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Mô tả:</w:t>
            </w:r>
          </w:p>
        </w:tc>
        <w:tc>
          <w:tcPr>
            <w:tcW w:w="6919" w:type="dxa"/>
          </w:tcPr>
          <w:p w14:paraId="1BC35142"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Use case thực hiện việc kiểm tra thông tin bán thuốc kê đơn kiểm tra được thông tin của khách hàng, kiểm tra nguyên nhân bệnh để nhân viên bán hàng lấy thuốc theo kê đơn sẵn của khách hàng.</w:t>
            </w:r>
          </w:p>
        </w:tc>
      </w:tr>
      <w:tr w:rsidR="00C7217C" w:rsidRPr="001D5126" w14:paraId="0632275D" w14:textId="77777777" w:rsidTr="00FD3B3E">
        <w:tc>
          <w:tcPr>
            <w:tcW w:w="2343" w:type="dxa"/>
          </w:tcPr>
          <w:p w14:paraId="3C155A1B" w14:textId="77777777" w:rsidR="00C7217C" w:rsidRPr="001D5126" w:rsidRDefault="00C7217C" w:rsidP="001D5126">
            <w:pPr>
              <w:pStyle w:val="TableHeader"/>
              <w:spacing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Tác nhân:</w:t>
            </w:r>
          </w:p>
        </w:tc>
        <w:tc>
          <w:tcPr>
            <w:tcW w:w="6919" w:type="dxa"/>
          </w:tcPr>
          <w:p w14:paraId="1A2E885D"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bán hàng, kê đơn thuốc sẵn của khách, CSDL.</w:t>
            </w:r>
          </w:p>
        </w:tc>
      </w:tr>
      <w:tr w:rsidR="00C7217C" w:rsidRPr="001D5126" w14:paraId="4EF647F2" w14:textId="77777777" w:rsidTr="00FD3B3E">
        <w:tc>
          <w:tcPr>
            <w:tcW w:w="2343" w:type="dxa"/>
          </w:tcPr>
          <w:p w14:paraId="4D1CCA84" w14:textId="77777777" w:rsidR="00C7217C" w:rsidRPr="001D5126" w:rsidRDefault="00C7217C" w:rsidP="001D5126">
            <w:pPr>
              <w:pStyle w:val="TableHeader"/>
              <w:spacing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trước:</w:t>
            </w:r>
          </w:p>
        </w:tc>
        <w:tc>
          <w:tcPr>
            <w:tcW w:w="6919" w:type="dxa"/>
          </w:tcPr>
          <w:p w14:paraId="6491F87A"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thành công và chọn chức năng Quản lí thông tin bán thuốc kê đơn.</w:t>
            </w:r>
          </w:p>
        </w:tc>
      </w:tr>
      <w:tr w:rsidR="00C7217C" w:rsidRPr="001D5126" w14:paraId="79110BB5" w14:textId="77777777" w:rsidTr="00FD3B3E">
        <w:tc>
          <w:tcPr>
            <w:tcW w:w="2343" w:type="dxa"/>
          </w:tcPr>
          <w:p w14:paraId="5932F0C5" w14:textId="77777777" w:rsidR="00C7217C" w:rsidRPr="001D5126" w:rsidRDefault="00C7217C" w:rsidP="001D5126">
            <w:pPr>
              <w:pStyle w:val="TableHeader"/>
              <w:spacing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sau:</w:t>
            </w:r>
          </w:p>
        </w:tc>
        <w:tc>
          <w:tcPr>
            <w:tcW w:w="6919" w:type="dxa"/>
          </w:tcPr>
          <w:p w14:paraId="124B97F3"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Khi nhân viên kiểm tra thành công thì chấp nhận đơn thuốc kê sẵn của khách và thực hiện việc bán hàng.</w:t>
            </w:r>
          </w:p>
        </w:tc>
      </w:tr>
      <w:tr w:rsidR="00C7217C" w:rsidRPr="001D5126" w14:paraId="5473E3DB" w14:textId="77777777" w:rsidTr="00FD3B3E">
        <w:tc>
          <w:tcPr>
            <w:tcW w:w="2343" w:type="dxa"/>
          </w:tcPr>
          <w:p w14:paraId="1DFB1511" w14:textId="77777777" w:rsidR="00C7217C" w:rsidRPr="001D5126" w:rsidRDefault="00C7217C" w:rsidP="001D5126">
            <w:pPr>
              <w:pStyle w:val="TableHeader"/>
              <w:spacing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chính (Basic flows)</w:t>
            </w:r>
          </w:p>
        </w:tc>
        <w:tc>
          <w:tcPr>
            <w:tcW w:w="6919" w:type="dxa"/>
          </w:tcPr>
          <w:p w14:paraId="4463FFD2"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Đăng nhập vào hệ thống.</w:t>
            </w:r>
          </w:p>
          <w:p w14:paraId="4B5A028A"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Chọn chức năng Quản lí bán thuốc theo kê đơn.</w:t>
            </w:r>
          </w:p>
          <w:p w14:paraId="57204D82"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3. Hệ thống hiển thị form để nhân viên nhập mã khách hàng theo kê đơn của khách.</w:t>
            </w:r>
          </w:p>
          <w:p w14:paraId="0D4A6B37"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Hệ thống kiểm tra mã nhập vào</w:t>
            </w:r>
          </w:p>
          <w:p w14:paraId="7AFFE189"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4.1.1. Nếu thông tin chính xác thì hệ thống hiển thị giao diện thông tin khách hàng, nguyên nhân bệnh cho nhân viên kiểm tra.</w:t>
            </w:r>
          </w:p>
          <w:p w14:paraId="457C4CB1"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5. Sau khi kiểm tra thông tin trên giao diện thành công và thỏa điều kiện bán thuốc theo kê  đơn thì nhân viên châp nhận kê đơn sẵn của khách hàng</w:t>
            </w:r>
          </w:p>
          <w:p w14:paraId="4C96E8F5"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6. Nhân viên bán thuốc cho khách hàng theo đơn kê sẵn của họ.</w:t>
            </w:r>
          </w:p>
        </w:tc>
      </w:tr>
      <w:tr w:rsidR="00C7217C" w:rsidRPr="001D5126" w14:paraId="6D65A017" w14:textId="77777777" w:rsidTr="00FD3B3E">
        <w:tc>
          <w:tcPr>
            <w:tcW w:w="2343" w:type="dxa"/>
          </w:tcPr>
          <w:p w14:paraId="7CF93520" w14:textId="77777777" w:rsidR="00C7217C" w:rsidRPr="001D5126" w:rsidRDefault="00C7217C" w:rsidP="001D5126">
            <w:pPr>
              <w:pStyle w:val="TableHeader"/>
              <w:spacing w:beforeAutospacing="0" w:after="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phụ (Alternative Flows):</w:t>
            </w:r>
          </w:p>
        </w:tc>
        <w:tc>
          <w:tcPr>
            <w:tcW w:w="6919" w:type="dxa"/>
          </w:tcPr>
          <w:p w14:paraId="7F781464"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4.2.1. Nếu thông tin nhập vào không có trong dữ liệu thì hệ thống báo lỗi và cho nhân viên nhập lại.</w:t>
            </w:r>
          </w:p>
          <w:p w14:paraId="3CB345A0"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lastRenderedPageBreak/>
              <w:t>5.1. Nếu sau khi kiểm tra thông tin khách hàng, nguyên nhân bệnh,…mà không thỏa điều kiện bán thuốc theo kê đơn thì nhân viên từ chối việc bán thuốc theo kê đơn của khách hàng</w:t>
            </w:r>
          </w:p>
          <w:p w14:paraId="4482EA5C" w14:textId="77777777" w:rsidR="00C7217C" w:rsidRPr="001D5126" w:rsidRDefault="00C7217C" w:rsidP="001D5126">
            <w:pPr>
              <w:pStyle w:val="InfoBlue"/>
              <w:spacing w:beforeAutospacing="0" w:after="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6.1. Thông báo cho khách hàng về việc kê đơn của họ bị từ chối bán thuốc.</w:t>
            </w:r>
          </w:p>
        </w:tc>
      </w:tr>
    </w:tbl>
    <w:p w14:paraId="0E5FD996" w14:textId="661FF1AE" w:rsidR="00C7217C" w:rsidRPr="001D5126" w:rsidRDefault="00F75D6B" w:rsidP="001D5126">
      <w:pPr>
        <w:pStyle w:val="Heading3"/>
        <w:spacing w:line="360" w:lineRule="auto"/>
      </w:pPr>
      <w:bookmarkStart w:id="130" w:name="_Toc200921854"/>
      <w:r w:rsidRPr="001D5126">
        <w:rPr>
          <w:bCs/>
        </w:rPr>
        <w:t>3.8.2</w:t>
      </w:r>
      <w:r w:rsidR="005466E5" w:rsidRPr="001D5126">
        <w:rPr>
          <w:bCs/>
        </w:rPr>
        <w:t xml:space="preserve"> </w:t>
      </w:r>
      <w:r w:rsidR="00C7217C" w:rsidRPr="001D5126">
        <w:t>Biểu đồ</w:t>
      </w:r>
      <w:bookmarkEnd w:id="130"/>
    </w:p>
    <w:p w14:paraId="0E2AF8B5"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2193E77C" w14:textId="2ED25CDF" w:rsidR="00C7217C" w:rsidRPr="001D5126" w:rsidRDefault="00F37D39" w:rsidP="001D5126">
      <w:pPr>
        <w:spacing w:line="360" w:lineRule="auto"/>
        <w:rPr>
          <w:b/>
          <w:i/>
          <w:szCs w:val="26"/>
          <w:lang w:val="pt-BR"/>
        </w:rPr>
      </w:pPr>
      <w:r w:rsidRPr="00F37D39">
        <w:rPr>
          <w:b/>
          <w:i/>
          <w:noProof/>
          <w:szCs w:val="26"/>
          <w:lang w:val="pt-BR"/>
        </w:rPr>
        <w:drawing>
          <wp:inline distT="0" distB="0" distL="0" distR="0" wp14:anchorId="57419E7F" wp14:editId="31F9A3D8">
            <wp:extent cx="5732145" cy="5005705"/>
            <wp:effectExtent l="0" t="0" r="1905" b="4445"/>
            <wp:docPr id="37381634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6340" name="Picture 1" descr="A diagram of a company&#10;&#10;AI-generated content may be incorrect."/>
                    <pic:cNvPicPr/>
                  </pic:nvPicPr>
                  <pic:blipFill>
                    <a:blip r:embed="rId21"/>
                    <a:stretch>
                      <a:fillRect/>
                    </a:stretch>
                  </pic:blipFill>
                  <pic:spPr>
                    <a:xfrm>
                      <a:off x="0" y="0"/>
                      <a:ext cx="5732145" cy="5005705"/>
                    </a:xfrm>
                    <a:prstGeom prst="rect">
                      <a:avLst/>
                    </a:prstGeom>
                  </pic:spPr>
                </pic:pic>
              </a:graphicData>
            </a:graphic>
          </wp:inline>
        </w:drawing>
      </w:r>
    </w:p>
    <w:p w14:paraId="42244E92"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05E71EAB" w14:textId="32534DD1" w:rsidR="00C7217C" w:rsidRPr="001D5126" w:rsidRDefault="00C7217C" w:rsidP="001D5126">
      <w:pPr>
        <w:spacing w:line="360" w:lineRule="auto"/>
        <w:rPr>
          <w:i/>
          <w:color w:val="0000FF"/>
          <w:szCs w:val="26"/>
          <w:lang w:val="pt-BR"/>
        </w:rPr>
      </w:pPr>
    </w:p>
    <w:p w14:paraId="3210BF5D" w14:textId="7287928C" w:rsidR="005466E5" w:rsidRPr="001D5126" w:rsidRDefault="005466E5" w:rsidP="001D5126">
      <w:pPr>
        <w:pStyle w:val="Heading2"/>
        <w:spacing w:line="360" w:lineRule="auto"/>
      </w:pPr>
      <w:bookmarkStart w:id="131" w:name="_Toc200921855"/>
      <w:r w:rsidRPr="001D5126">
        <w:t xml:space="preserve">3.9 </w:t>
      </w:r>
      <w:r w:rsidR="00C7217C" w:rsidRPr="001D5126">
        <w:t>UC009_Quản lí thông tin bán thuốc không kê đơn</w:t>
      </w:r>
      <w:bookmarkEnd w:id="131"/>
      <w:r w:rsidRPr="001D5126">
        <w:t xml:space="preserve"> </w:t>
      </w:r>
    </w:p>
    <w:p w14:paraId="4F32066A" w14:textId="711BCD64" w:rsidR="00C7217C" w:rsidRPr="001D5126" w:rsidRDefault="005466E5" w:rsidP="001D5126">
      <w:pPr>
        <w:pStyle w:val="Heading3"/>
        <w:spacing w:line="360" w:lineRule="auto"/>
      </w:pPr>
      <w:bookmarkStart w:id="132" w:name="_Toc200921856"/>
      <w:r w:rsidRPr="001D5126">
        <w:lastRenderedPageBreak/>
        <w:t>3.9.</w:t>
      </w:r>
      <w:r w:rsidR="00F75D6B" w:rsidRPr="001D5126">
        <w:t>1</w:t>
      </w:r>
      <w:r w:rsidRPr="001D5126">
        <w:t xml:space="preserve"> </w:t>
      </w:r>
      <w:r w:rsidR="00C7217C" w:rsidRPr="001D5126">
        <w:t>Mô tả use case UC009</w:t>
      </w:r>
      <w:bookmarkEnd w:id="132"/>
    </w:p>
    <w:tbl>
      <w:tblPr>
        <w:tblStyle w:val="TableGrid"/>
        <w:tblW w:w="9262" w:type="dxa"/>
        <w:tblLook w:val="01E0" w:firstRow="1" w:lastRow="1" w:firstColumn="1" w:lastColumn="1" w:noHBand="0" w:noVBand="0"/>
      </w:tblPr>
      <w:tblGrid>
        <w:gridCol w:w="2343"/>
        <w:gridCol w:w="6919"/>
      </w:tblGrid>
      <w:tr w:rsidR="00C7217C" w:rsidRPr="001D5126" w14:paraId="51FE6949" w14:textId="77777777" w:rsidTr="00FD3B3E">
        <w:tc>
          <w:tcPr>
            <w:tcW w:w="9262" w:type="dxa"/>
            <w:gridSpan w:val="2"/>
          </w:tcPr>
          <w:p w14:paraId="4D2CFD4E" w14:textId="7F73FAEE" w:rsidR="00C7217C" w:rsidRPr="001D5126" w:rsidRDefault="002F05D7" w:rsidP="001D5126">
            <w:pPr>
              <w:spacing w:before="100" w:line="360" w:lineRule="auto"/>
              <w:ind w:firstLine="0"/>
              <w:rPr>
                <w:szCs w:val="26"/>
              </w:rPr>
            </w:pPr>
            <w:bookmarkStart w:id="133" w:name="_Toc462001864"/>
            <w:r w:rsidRPr="001D5126">
              <w:rPr>
                <w:b/>
                <w:szCs w:val="26"/>
              </w:rPr>
              <w:t>Use case:</w:t>
            </w:r>
            <w:r w:rsidRPr="001D5126">
              <w:rPr>
                <w:szCs w:val="26"/>
              </w:rPr>
              <w:t xml:space="preserve"> </w:t>
            </w:r>
            <w:r w:rsidR="00C7217C" w:rsidRPr="001D5126">
              <w:rPr>
                <w:szCs w:val="26"/>
              </w:rPr>
              <w:t>UC009_Quản lí thông tin bán thuốc không kê đơn</w:t>
            </w:r>
            <w:bookmarkEnd w:id="133"/>
          </w:p>
        </w:tc>
      </w:tr>
      <w:tr w:rsidR="00C7217C" w:rsidRPr="001D5126" w14:paraId="10DE48B8" w14:textId="77777777" w:rsidTr="00FD3B3E">
        <w:tc>
          <w:tcPr>
            <w:tcW w:w="2343" w:type="dxa"/>
          </w:tcPr>
          <w:p w14:paraId="2819E818"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Mục đích:</w:t>
            </w:r>
          </w:p>
        </w:tc>
        <w:tc>
          <w:tcPr>
            <w:tcW w:w="6919" w:type="dxa"/>
          </w:tcPr>
          <w:p w14:paraId="04E99AA4"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Quản lí được thông tin bán thuốc không theo kê đơn.</w:t>
            </w:r>
          </w:p>
        </w:tc>
      </w:tr>
      <w:tr w:rsidR="00C7217C" w:rsidRPr="001D5126" w14:paraId="26EEC341" w14:textId="77777777" w:rsidTr="00FD3B3E">
        <w:tc>
          <w:tcPr>
            <w:tcW w:w="2343" w:type="dxa"/>
          </w:tcPr>
          <w:p w14:paraId="3A9864BB"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Mô tả:</w:t>
            </w:r>
          </w:p>
        </w:tc>
        <w:tc>
          <w:tcPr>
            <w:tcW w:w="6919" w:type="dxa"/>
          </w:tcPr>
          <w:p w14:paraId="035D2205"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Use case thực hiện việc kiểm tra thông tin bán thuốc không kê đơn xem được toa thuốc của khách và bán thuốc theo toa của khách hàng mua.</w:t>
            </w:r>
          </w:p>
        </w:tc>
      </w:tr>
      <w:tr w:rsidR="00C7217C" w:rsidRPr="001D5126" w14:paraId="2818DAE5" w14:textId="77777777" w:rsidTr="00FD3B3E">
        <w:tc>
          <w:tcPr>
            <w:tcW w:w="2343" w:type="dxa"/>
          </w:tcPr>
          <w:p w14:paraId="30C55940"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Tác nhân:</w:t>
            </w:r>
          </w:p>
        </w:tc>
        <w:tc>
          <w:tcPr>
            <w:tcW w:w="6919" w:type="dxa"/>
          </w:tcPr>
          <w:p w14:paraId="1DFDAE6A"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Nhân viên bán hàng, CSDL.</w:t>
            </w:r>
          </w:p>
        </w:tc>
      </w:tr>
      <w:tr w:rsidR="00C7217C" w:rsidRPr="001D5126" w14:paraId="7F0C6FDE" w14:textId="77777777" w:rsidTr="00FD3B3E">
        <w:tc>
          <w:tcPr>
            <w:tcW w:w="2343" w:type="dxa"/>
          </w:tcPr>
          <w:p w14:paraId="5C925A7B"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trước:</w:t>
            </w:r>
          </w:p>
        </w:tc>
        <w:tc>
          <w:tcPr>
            <w:tcW w:w="6919" w:type="dxa"/>
          </w:tcPr>
          <w:p w14:paraId="75A611F9"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Đăng nhập thành công và chọn chức năng Quản lí thông tin bán thuốc không theo kê đơn.</w:t>
            </w:r>
          </w:p>
        </w:tc>
      </w:tr>
      <w:tr w:rsidR="00C7217C" w:rsidRPr="001D5126" w14:paraId="21525C5B" w14:textId="77777777" w:rsidTr="00FD3B3E">
        <w:tc>
          <w:tcPr>
            <w:tcW w:w="2343" w:type="dxa"/>
          </w:tcPr>
          <w:p w14:paraId="1B2CA5F1" w14:textId="77777777" w:rsidR="00C7217C" w:rsidRPr="001D5126" w:rsidRDefault="00C7217C" w:rsidP="001D5126">
            <w:pPr>
              <w:pStyle w:val="TableHeader"/>
              <w:spacing w:before="0" w:after="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Điều kiện sau:</w:t>
            </w:r>
          </w:p>
        </w:tc>
        <w:tc>
          <w:tcPr>
            <w:tcW w:w="6919" w:type="dxa"/>
          </w:tcPr>
          <w:p w14:paraId="1AE6BFA2" w14:textId="77777777" w:rsidR="00C7217C" w:rsidRPr="001D5126" w:rsidRDefault="00C7217C" w:rsidP="001D5126">
            <w:pPr>
              <w:pStyle w:val="InfoBlue"/>
              <w:spacing w:before="0" w:after="0" w:line="360" w:lineRule="auto"/>
              <w:rPr>
                <w:rFonts w:ascii="Times New Roman" w:hAnsi="Times New Roman"/>
                <w:i w:val="0"/>
                <w:color w:val="auto"/>
                <w:sz w:val="26"/>
                <w:szCs w:val="26"/>
              </w:rPr>
            </w:pPr>
            <w:r w:rsidRPr="001D5126">
              <w:rPr>
                <w:rFonts w:ascii="Times New Roman" w:hAnsi="Times New Roman"/>
                <w:i w:val="0"/>
                <w:color w:val="auto"/>
                <w:sz w:val="26"/>
                <w:szCs w:val="26"/>
              </w:rPr>
              <w:t>Khi nhân viên xem được toa thuốc và bán theo toa của khách.</w:t>
            </w:r>
          </w:p>
        </w:tc>
      </w:tr>
      <w:tr w:rsidR="00C7217C" w:rsidRPr="001D5126" w14:paraId="49B38240" w14:textId="77777777" w:rsidTr="00FD3B3E">
        <w:tc>
          <w:tcPr>
            <w:tcW w:w="2343" w:type="dxa"/>
          </w:tcPr>
          <w:p w14:paraId="6FADD2DE" w14:textId="77777777" w:rsidR="00C7217C" w:rsidRPr="001D5126" w:rsidRDefault="00C7217C" w:rsidP="001D5126">
            <w:pPr>
              <w:pStyle w:val="TableHeader"/>
              <w:spacing w:before="0" w:beforeAutospacing="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chính (Basic flows)</w:t>
            </w:r>
          </w:p>
        </w:tc>
        <w:tc>
          <w:tcPr>
            <w:tcW w:w="6919" w:type="dxa"/>
          </w:tcPr>
          <w:p w14:paraId="7A7F773F"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1. Đăng nhập vào hệ thống.</w:t>
            </w:r>
          </w:p>
          <w:p w14:paraId="070E9B9C"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2. Chọn chức năng Quản lí bán thuốc không theo kê đơn.</w:t>
            </w:r>
          </w:p>
          <w:p w14:paraId="56745C8E"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3. Hệ thống hiển thị form để nhân viên nhập mã khách hàng.</w:t>
            </w:r>
          </w:p>
          <w:p w14:paraId="490F85DB"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4. Hệ thống kiểm tra mã nhập vào</w:t>
            </w:r>
          </w:p>
          <w:p w14:paraId="738F0D54"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5. Nếu thông tin chính xác thì hệ thống hiển thị giao diện thông tin toa thuốc chi tiết của khách hàng</w:t>
            </w:r>
          </w:p>
          <w:p w14:paraId="51FF4980"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6. Nhân viên xác nhận việc bán thuốc cho khách hàng theo toa thuốc của họ mua.</w:t>
            </w:r>
          </w:p>
        </w:tc>
      </w:tr>
      <w:tr w:rsidR="00C7217C" w:rsidRPr="001D5126" w14:paraId="37B1984A" w14:textId="77777777" w:rsidTr="00FD3B3E">
        <w:tc>
          <w:tcPr>
            <w:tcW w:w="2343" w:type="dxa"/>
          </w:tcPr>
          <w:p w14:paraId="0698A76C" w14:textId="77777777" w:rsidR="00C7217C" w:rsidRPr="001D5126" w:rsidRDefault="00C7217C" w:rsidP="001D5126">
            <w:pPr>
              <w:pStyle w:val="TableHeader"/>
              <w:spacing w:before="0" w:beforeAutospacing="0" w:afterAutospacing="0" w:line="360" w:lineRule="auto"/>
              <w:rPr>
                <w:rFonts w:ascii="Times New Roman" w:hAnsi="Times New Roman" w:cs="Times New Roman"/>
                <w:b w:val="0"/>
                <w:color w:val="auto"/>
                <w:sz w:val="26"/>
                <w:szCs w:val="26"/>
              </w:rPr>
            </w:pPr>
            <w:r w:rsidRPr="001D5126">
              <w:rPr>
                <w:rFonts w:ascii="Times New Roman" w:hAnsi="Times New Roman" w:cs="Times New Roman"/>
                <w:b w:val="0"/>
                <w:color w:val="auto"/>
                <w:sz w:val="26"/>
                <w:szCs w:val="26"/>
              </w:rPr>
              <w:t>Luồng sự kiện phụ (Alternative Flows):</w:t>
            </w:r>
          </w:p>
        </w:tc>
        <w:tc>
          <w:tcPr>
            <w:tcW w:w="6919" w:type="dxa"/>
          </w:tcPr>
          <w:p w14:paraId="295B895E" w14:textId="77777777" w:rsidR="00C7217C" w:rsidRPr="001D5126" w:rsidRDefault="00C7217C" w:rsidP="001D5126">
            <w:pPr>
              <w:pStyle w:val="InfoBlue"/>
              <w:spacing w:before="0" w:beforeAutospacing="0" w:afterAutospacing="0" w:line="360" w:lineRule="auto"/>
              <w:rPr>
                <w:rFonts w:ascii="Times New Roman" w:hAnsi="Times New Roman"/>
                <w:i w:val="0"/>
                <w:color w:val="auto"/>
                <w:sz w:val="26"/>
                <w:szCs w:val="26"/>
              </w:rPr>
            </w:pPr>
            <w:r w:rsidRPr="001D5126">
              <w:rPr>
                <w:rFonts w:ascii="Times New Roman" w:hAnsi="Times New Roman"/>
                <w:i w:val="0"/>
                <w:color w:val="auto"/>
                <w:sz w:val="26"/>
                <w:szCs w:val="26"/>
              </w:rPr>
              <w:t>5.1. Nếu thông tin nhập vào không có trong dữ liệu thì hệ thống báo lỗi và cho nhân viên nhập lại.</w:t>
            </w:r>
          </w:p>
        </w:tc>
      </w:tr>
    </w:tbl>
    <w:p w14:paraId="5DC2360F" w14:textId="50DD8168" w:rsidR="00C7217C" w:rsidRPr="001D5126" w:rsidRDefault="00F75D6B" w:rsidP="001D5126">
      <w:pPr>
        <w:pStyle w:val="Heading3"/>
        <w:spacing w:line="360" w:lineRule="auto"/>
      </w:pPr>
      <w:bookmarkStart w:id="134" w:name="_Toc200921857"/>
      <w:r w:rsidRPr="001D5126">
        <w:rPr>
          <w:bCs/>
        </w:rPr>
        <w:t>3.9.2</w:t>
      </w:r>
      <w:r w:rsidR="005466E5" w:rsidRPr="001D5126">
        <w:rPr>
          <w:bCs/>
        </w:rPr>
        <w:t xml:space="preserve"> </w:t>
      </w:r>
      <w:r w:rsidR="00C7217C" w:rsidRPr="001D5126">
        <w:t>Biểu đồ</w:t>
      </w:r>
      <w:bookmarkEnd w:id="134"/>
    </w:p>
    <w:p w14:paraId="7EA0C9CB" w14:textId="77777777" w:rsidR="00C7217C" w:rsidRPr="001D5126" w:rsidRDefault="00C7217C" w:rsidP="001D5126">
      <w:pPr>
        <w:spacing w:line="360" w:lineRule="auto"/>
        <w:ind w:left="600"/>
        <w:rPr>
          <w:b/>
          <w:i/>
          <w:szCs w:val="26"/>
          <w:lang w:val="pt-BR"/>
        </w:rPr>
      </w:pPr>
      <w:r w:rsidRPr="001D5126">
        <w:rPr>
          <w:b/>
          <w:i/>
          <w:szCs w:val="26"/>
          <w:lang w:val="pt-BR"/>
        </w:rPr>
        <w:t xml:space="preserve">Activity Diagram: </w:t>
      </w:r>
    </w:p>
    <w:p w14:paraId="796A639C" w14:textId="477E7696" w:rsidR="00C7217C" w:rsidRPr="001D5126" w:rsidRDefault="00440B00" w:rsidP="001D5126">
      <w:pPr>
        <w:spacing w:line="360" w:lineRule="auto"/>
        <w:rPr>
          <w:b/>
          <w:i/>
          <w:szCs w:val="26"/>
          <w:lang w:val="pt-BR"/>
        </w:rPr>
      </w:pPr>
      <w:r w:rsidRPr="00440B00">
        <w:rPr>
          <w:b/>
          <w:i/>
          <w:noProof/>
          <w:szCs w:val="26"/>
          <w:lang w:val="pt-BR"/>
        </w:rPr>
        <w:lastRenderedPageBreak/>
        <w:drawing>
          <wp:inline distT="0" distB="0" distL="0" distR="0" wp14:anchorId="59982FC8" wp14:editId="1DFC7D4C">
            <wp:extent cx="5732145" cy="4976495"/>
            <wp:effectExtent l="0" t="0" r="1905" b="0"/>
            <wp:docPr id="183329822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98226" name="Picture 1" descr="A diagram of a diagram&#10;&#10;AI-generated content may be incorrect."/>
                    <pic:cNvPicPr/>
                  </pic:nvPicPr>
                  <pic:blipFill>
                    <a:blip r:embed="rId22"/>
                    <a:stretch>
                      <a:fillRect/>
                    </a:stretch>
                  </pic:blipFill>
                  <pic:spPr>
                    <a:xfrm>
                      <a:off x="0" y="0"/>
                      <a:ext cx="5732145" cy="4976495"/>
                    </a:xfrm>
                    <a:prstGeom prst="rect">
                      <a:avLst/>
                    </a:prstGeom>
                  </pic:spPr>
                </pic:pic>
              </a:graphicData>
            </a:graphic>
          </wp:inline>
        </w:drawing>
      </w:r>
    </w:p>
    <w:p w14:paraId="017C430C"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1724E214" w14:textId="5302ED38" w:rsidR="00C7217C" w:rsidRPr="001D5126" w:rsidRDefault="00C7217C" w:rsidP="001D5126">
      <w:pPr>
        <w:spacing w:line="360" w:lineRule="auto"/>
        <w:rPr>
          <w:i/>
          <w:color w:val="0000FF"/>
          <w:szCs w:val="26"/>
          <w:lang w:val="pt-BR"/>
        </w:rPr>
      </w:pPr>
    </w:p>
    <w:p w14:paraId="7F0C9549" w14:textId="5CBA47F9" w:rsidR="00940A58" w:rsidRPr="001D5126" w:rsidRDefault="00940A58" w:rsidP="001D5126">
      <w:pPr>
        <w:pStyle w:val="Heading2"/>
        <w:spacing w:line="360" w:lineRule="auto"/>
      </w:pPr>
      <w:bookmarkStart w:id="135" w:name="_Toc200921858"/>
      <w:r w:rsidRPr="001D5126">
        <w:t xml:space="preserve">3.10 </w:t>
      </w:r>
      <w:r w:rsidR="00C7217C" w:rsidRPr="001D5126">
        <w:t>UC010_Thống kê tổng thuốc đã bán</w:t>
      </w:r>
      <w:bookmarkEnd w:id="135"/>
      <w:r w:rsidR="00C7217C" w:rsidRPr="001D5126">
        <w:t xml:space="preserve"> </w:t>
      </w:r>
    </w:p>
    <w:p w14:paraId="49494FFF" w14:textId="003E8637" w:rsidR="00C7217C" w:rsidRPr="001D5126" w:rsidRDefault="00940A58" w:rsidP="001D5126">
      <w:pPr>
        <w:pStyle w:val="Heading3"/>
        <w:spacing w:line="360" w:lineRule="auto"/>
      </w:pPr>
      <w:bookmarkStart w:id="136" w:name="_Toc200921859"/>
      <w:r w:rsidRPr="001D5126">
        <w:t>3</w:t>
      </w:r>
      <w:r w:rsidR="00F75D6B" w:rsidRPr="001D5126">
        <w:t>.10.1</w:t>
      </w:r>
      <w:r w:rsidRPr="001D5126">
        <w:t xml:space="preserve"> </w:t>
      </w:r>
      <w:r w:rsidR="00C7217C" w:rsidRPr="001D5126">
        <w:t>Mô tả use case UC010</w:t>
      </w:r>
      <w:bookmarkEnd w:id="136"/>
    </w:p>
    <w:tbl>
      <w:tblPr>
        <w:tblW w:w="0" w:type="auto"/>
        <w:jc w:val="center"/>
        <w:tblCellMar>
          <w:left w:w="10" w:type="dxa"/>
          <w:right w:w="10" w:type="dxa"/>
        </w:tblCellMar>
        <w:tblLook w:val="0000" w:firstRow="0" w:lastRow="0" w:firstColumn="0" w:lastColumn="0" w:noHBand="0" w:noVBand="0"/>
      </w:tblPr>
      <w:tblGrid>
        <w:gridCol w:w="2425"/>
        <w:gridCol w:w="6592"/>
      </w:tblGrid>
      <w:tr w:rsidR="00C7217C" w:rsidRPr="001D5126" w14:paraId="2F12CCC8" w14:textId="77777777" w:rsidTr="00A95BD3">
        <w:trPr>
          <w:jc w:val="center"/>
        </w:trPr>
        <w:tc>
          <w:tcPr>
            <w:tcW w:w="90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ED875" w14:textId="77777777" w:rsidR="00C7217C" w:rsidRPr="001D5126" w:rsidRDefault="00C7217C" w:rsidP="001D5126">
            <w:pPr>
              <w:spacing w:line="360" w:lineRule="auto"/>
              <w:ind w:firstLine="0"/>
              <w:rPr>
                <w:szCs w:val="26"/>
              </w:rPr>
            </w:pPr>
            <w:r w:rsidRPr="001D5126">
              <w:rPr>
                <w:b/>
                <w:szCs w:val="26"/>
              </w:rPr>
              <w:t xml:space="preserve">Use case: </w:t>
            </w:r>
            <w:r w:rsidRPr="001D5126">
              <w:rPr>
                <w:szCs w:val="26"/>
              </w:rPr>
              <w:t>UC010_Thống kê tổng thuốc đã bán</w:t>
            </w:r>
          </w:p>
        </w:tc>
      </w:tr>
      <w:tr w:rsidR="00C7217C" w:rsidRPr="001D5126" w14:paraId="3DB38A9E"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6EB0C" w14:textId="77777777" w:rsidR="00C7217C" w:rsidRPr="001D5126" w:rsidRDefault="00C7217C" w:rsidP="001D5126">
            <w:pPr>
              <w:spacing w:line="360" w:lineRule="auto"/>
              <w:ind w:firstLine="0"/>
              <w:rPr>
                <w:szCs w:val="26"/>
              </w:rPr>
            </w:pPr>
            <w:r w:rsidRPr="001D5126">
              <w:rPr>
                <w:color w:val="000000"/>
                <w:szCs w:val="26"/>
              </w:rPr>
              <w:t>Mục đích:</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415C2" w14:textId="77777777" w:rsidR="00C7217C" w:rsidRPr="001D5126" w:rsidRDefault="00C7217C" w:rsidP="001D5126">
            <w:pPr>
              <w:spacing w:line="360" w:lineRule="auto"/>
              <w:ind w:firstLine="0"/>
              <w:rPr>
                <w:szCs w:val="26"/>
              </w:rPr>
            </w:pPr>
            <w:r w:rsidRPr="001D5126">
              <w:rPr>
                <w:color w:val="000000"/>
                <w:szCs w:val="26"/>
              </w:rPr>
              <w:t>Lập danh sách các loại thuốc đã bán được trong ngày, tuần, tháng, năm</w:t>
            </w:r>
          </w:p>
        </w:tc>
      </w:tr>
      <w:tr w:rsidR="00C7217C" w:rsidRPr="001D5126" w14:paraId="201DFEE3"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9B2C1" w14:textId="77777777" w:rsidR="00C7217C" w:rsidRPr="001D5126" w:rsidRDefault="00C7217C" w:rsidP="001D5126">
            <w:pPr>
              <w:spacing w:line="360" w:lineRule="auto"/>
              <w:ind w:firstLine="0"/>
              <w:rPr>
                <w:szCs w:val="26"/>
              </w:rPr>
            </w:pPr>
            <w:r w:rsidRPr="001D5126">
              <w:rPr>
                <w:color w:val="000000"/>
                <w:szCs w:val="26"/>
              </w:rPr>
              <w:t>Mô tả:</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B6A68" w14:textId="77777777" w:rsidR="00C7217C" w:rsidRPr="001D5126" w:rsidRDefault="00C7217C" w:rsidP="001D5126">
            <w:pPr>
              <w:spacing w:line="360" w:lineRule="auto"/>
              <w:ind w:firstLine="0"/>
              <w:rPr>
                <w:szCs w:val="26"/>
              </w:rPr>
            </w:pPr>
            <w:r w:rsidRPr="001D5126">
              <w:rPr>
                <w:color w:val="000000"/>
                <w:szCs w:val="26"/>
              </w:rPr>
              <w:t xml:space="preserve">Use case tạo 1 bảng thống kê tất cả các loại thuốc có trong hệ thống, sau đó cho biết số lượng đã bán đi của từng loại trong thời gian chỉ định với các thành phần: ngày, mã thuốc, tên </w:t>
            </w:r>
            <w:r w:rsidRPr="001D5126">
              <w:rPr>
                <w:color w:val="000000"/>
                <w:szCs w:val="26"/>
              </w:rPr>
              <w:lastRenderedPageBreak/>
              <w:t>thuốc, số lượng đã ban, số lượng còn lại, đơn vị, đơn giá, tổng tiền bán thuốc.</w:t>
            </w:r>
          </w:p>
        </w:tc>
      </w:tr>
      <w:tr w:rsidR="00C7217C" w:rsidRPr="001D5126" w14:paraId="3D579F99"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7FB8B" w14:textId="77777777" w:rsidR="00C7217C" w:rsidRPr="001D5126" w:rsidRDefault="00C7217C" w:rsidP="001D5126">
            <w:pPr>
              <w:spacing w:line="360" w:lineRule="auto"/>
              <w:ind w:firstLine="0"/>
              <w:rPr>
                <w:szCs w:val="26"/>
              </w:rPr>
            </w:pPr>
            <w:r w:rsidRPr="001D5126">
              <w:rPr>
                <w:color w:val="000000"/>
                <w:szCs w:val="26"/>
              </w:rPr>
              <w:t>Tác nhân:</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9DC5C" w14:textId="77777777" w:rsidR="00C7217C" w:rsidRPr="001D5126" w:rsidRDefault="00C7217C" w:rsidP="001D5126">
            <w:pPr>
              <w:spacing w:line="360" w:lineRule="auto"/>
              <w:ind w:firstLine="0"/>
              <w:rPr>
                <w:szCs w:val="26"/>
              </w:rPr>
            </w:pPr>
            <w:r w:rsidRPr="001D5126">
              <w:rPr>
                <w:color w:val="000000"/>
                <w:szCs w:val="26"/>
              </w:rPr>
              <w:t xml:space="preserve">Nhân viên thống kê, </w:t>
            </w:r>
            <w:r w:rsidRPr="001D5126">
              <w:rPr>
                <w:szCs w:val="26"/>
              </w:rPr>
              <w:t>CSDL.</w:t>
            </w:r>
          </w:p>
        </w:tc>
      </w:tr>
      <w:tr w:rsidR="00C7217C" w:rsidRPr="001D5126" w14:paraId="7804AC1C"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272D1" w14:textId="77777777" w:rsidR="00C7217C" w:rsidRPr="001D5126" w:rsidRDefault="00C7217C" w:rsidP="001D5126">
            <w:pPr>
              <w:spacing w:line="360" w:lineRule="auto"/>
              <w:ind w:firstLine="0"/>
              <w:rPr>
                <w:szCs w:val="26"/>
              </w:rPr>
            </w:pPr>
            <w:r w:rsidRPr="001D5126">
              <w:rPr>
                <w:color w:val="000000"/>
                <w:szCs w:val="26"/>
              </w:rPr>
              <w:t>Điều kiện trước:</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BABA5" w14:textId="77777777" w:rsidR="00C7217C" w:rsidRPr="001D5126" w:rsidRDefault="00C7217C" w:rsidP="001D5126">
            <w:pPr>
              <w:spacing w:line="360" w:lineRule="auto"/>
              <w:ind w:firstLine="0"/>
              <w:rPr>
                <w:szCs w:val="26"/>
              </w:rPr>
            </w:pPr>
            <w:r w:rsidRPr="001D5126">
              <w:rPr>
                <w:color w:val="000000"/>
                <w:szCs w:val="26"/>
              </w:rPr>
              <w:t>Nhân viên thống kê đăng nhập vào hệ thống và chọn chức năng TK thuốc đã bán.</w:t>
            </w:r>
          </w:p>
        </w:tc>
      </w:tr>
      <w:tr w:rsidR="00C7217C" w:rsidRPr="001D5126" w14:paraId="6F43F754"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B9FD6" w14:textId="77777777" w:rsidR="00C7217C" w:rsidRPr="001D5126" w:rsidRDefault="00C7217C" w:rsidP="001D5126">
            <w:pPr>
              <w:spacing w:line="360" w:lineRule="auto"/>
              <w:ind w:firstLine="0"/>
              <w:rPr>
                <w:szCs w:val="26"/>
              </w:rPr>
            </w:pPr>
            <w:r w:rsidRPr="001D5126">
              <w:rPr>
                <w:color w:val="000000"/>
                <w:szCs w:val="26"/>
              </w:rPr>
              <w:t>Điều kiện sau:</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FC3B5" w14:textId="77777777" w:rsidR="00C7217C" w:rsidRPr="001D5126" w:rsidRDefault="00C7217C" w:rsidP="001D5126">
            <w:pPr>
              <w:spacing w:line="360" w:lineRule="auto"/>
              <w:ind w:firstLine="0"/>
              <w:rPr>
                <w:szCs w:val="26"/>
              </w:rPr>
            </w:pPr>
            <w:r w:rsidRPr="001D5126">
              <w:rPr>
                <w:color w:val="000000"/>
                <w:szCs w:val="26"/>
              </w:rPr>
              <w:t>Use case sẽ hiển thị danh sách thu được lên giao diện Bảng thống kê thuốc đã bán.</w:t>
            </w:r>
          </w:p>
        </w:tc>
      </w:tr>
      <w:tr w:rsidR="00C7217C" w:rsidRPr="001D5126" w14:paraId="3B3A09A7"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744608" w14:textId="77777777" w:rsidR="00C7217C" w:rsidRPr="001D5126" w:rsidRDefault="00C7217C" w:rsidP="001D5126">
            <w:pPr>
              <w:spacing w:line="360" w:lineRule="auto"/>
              <w:ind w:firstLine="0"/>
              <w:rPr>
                <w:szCs w:val="26"/>
              </w:rPr>
            </w:pPr>
            <w:r w:rsidRPr="001D5126">
              <w:rPr>
                <w:color w:val="000000"/>
                <w:szCs w:val="26"/>
              </w:rPr>
              <w:t>Luồng sự kiện chính (Basic flows)</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F65C5" w14:textId="1374E1B8" w:rsidR="00C7217C" w:rsidRPr="001D5126" w:rsidRDefault="00C7217C" w:rsidP="001D5126">
            <w:pPr>
              <w:numPr>
                <w:ilvl w:val="0"/>
                <w:numId w:val="4"/>
              </w:numPr>
              <w:spacing w:before="0" w:line="360" w:lineRule="auto"/>
              <w:ind w:left="360" w:hanging="360"/>
              <w:jc w:val="left"/>
              <w:rPr>
                <w:color w:val="000000"/>
                <w:szCs w:val="26"/>
              </w:rPr>
            </w:pPr>
            <w:r w:rsidRPr="001D5126">
              <w:rPr>
                <w:color w:val="000000"/>
                <w:szCs w:val="26"/>
              </w:rPr>
              <w:t xml:space="preserve">Nv thống kê chọn chức năng </w:t>
            </w:r>
            <w:r w:rsidR="00440B00">
              <w:rPr>
                <w:color w:val="000000"/>
                <w:szCs w:val="26"/>
              </w:rPr>
              <w:t>thống kê</w:t>
            </w:r>
            <w:r w:rsidRPr="001D5126">
              <w:rPr>
                <w:color w:val="000000"/>
                <w:szCs w:val="26"/>
              </w:rPr>
              <w:t xml:space="preserve"> thuốc đã bán.</w:t>
            </w:r>
          </w:p>
          <w:p w14:paraId="33DFE745" w14:textId="77777777" w:rsidR="00C7217C" w:rsidRPr="001D5126" w:rsidRDefault="00C7217C" w:rsidP="001D5126">
            <w:pPr>
              <w:numPr>
                <w:ilvl w:val="0"/>
                <w:numId w:val="4"/>
              </w:numPr>
              <w:spacing w:before="0" w:line="360" w:lineRule="auto"/>
              <w:ind w:left="360" w:hanging="360"/>
              <w:jc w:val="left"/>
              <w:rPr>
                <w:color w:val="000000"/>
                <w:szCs w:val="26"/>
              </w:rPr>
            </w:pPr>
            <w:r w:rsidRPr="001D5126">
              <w:rPr>
                <w:color w:val="000000"/>
                <w:szCs w:val="26"/>
              </w:rPr>
              <w:t>Hệ thống yêu cầu chọn hình thức thống kê( theo ngày, tuần, tháng, năm).</w:t>
            </w:r>
          </w:p>
          <w:p w14:paraId="2FB81E74" w14:textId="77777777" w:rsidR="00C7217C" w:rsidRPr="001D5126" w:rsidRDefault="00C7217C" w:rsidP="001D5126">
            <w:pPr>
              <w:numPr>
                <w:ilvl w:val="0"/>
                <w:numId w:val="4"/>
              </w:numPr>
              <w:spacing w:before="0" w:line="360" w:lineRule="auto"/>
              <w:ind w:left="360" w:hanging="360"/>
              <w:jc w:val="left"/>
              <w:rPr>
                <w:color w:val="000000"/>
                <w:szCs w:val="26"/>
              </w:rPr>
            </w:pPr>
            <w:r w:rsidRPr="001D5126">
              <w:rPr>
                <w:color w:val="000000"/>
                <w:szCs w:val="26"/>
              </w:rPr>
              <w:t>Nv thống kê chọn hình thức thống kê.</w:t>
            </w:r>
          </w:p>
          <w:p w14:paraId="4575208E" w14:textId="77777777" w:rsidR="00C7217C" w:rsidRPr="001D5126" w:rsidRDefault="00C7217C" w:rsidP="001D5126">
            <w:pPr>
              <w:numPr>
                <w:ilvl w:val="0"/>
                <w:numId w:val="4"/>
              </w:numPr>
              <w:spacing w:before="0" w:line="360" w:lineRule="auto"/>
              <w:ind w:left="360" w:hanging="360"/>
              <w:jc w:val="left"/>
              <w:rPr>
                <w:color w:val="000000"/>
                <w:szCs w:val="26"/>
              </w:rPr>
            </w:pPr>
            <w:r w:rsidRPr="001D5126">
              <w:rPr>
                <w:color w:val="000000"/>
                <w:szCs w:val="26"/>
              </w:rPr>
              <w:t>Hệ thống yêu cầu Nv nhập thời gian cần thống kê.</w:t>
            </w:r>
          </w:p>
          <w:p w14:paraId="396ECE50" w14:textId="77777777" w:rsidR="00C7217C" w:rsidRPr="001D5126" w:rsidRDefault="00C7217C" w:rsidP="001D5126">
            <w:pPr>
              <w:numPr>
                <w:ilvl w:val="0"/>
                <w:numId w:val="4"/>
              </w:numPr>
              <w:spacing w:before="0" w:line="360" w:lineRule="auto"/>
              <w:ind w:left="360" w:hanging="360"/>
              <w:jc w:val="left"/>
              <w:rPr>
                <w:color w:val="000000"/>
                <w:szCs w:val="26"/>
              </w:rPr>
            </w:pPr>
            <w:r w:rsidRPr="001D5126">
              <w:rPr>
                <w:color w:val="000000"/>
                <w:szCs w:val="26"/>
              </w:rPr>
              <w:t>Nv thống kê nhập thời gian muốn thống kê.</w:t>
            </w:r>
          </w:p>
          <w:p w14:paraId="6AEDAE06" w14:textId="77777777" w:rsidR="00C7217C" w:rsidRPr="001D5126" w:rsidRDefault="00C7217C" w:rsidP="001D5126">
            <w:pPr>
              <w:numPr>
                <w:ilvl w:val="0"/>
                <w:numId w:val="4"/>
              </w:numPr>
              <w:spacing w:before="0" w:line="360" w:lineRule="auto"/>
              <w:ind w:left="360" w:hanging="360"/>
              <w:jc w:val="left"/>
              <w:rPr>
                <w:szCs w:val="26"/>
              </w:rPr>
            </w:pPr>
            <w:r w:rsidRPr="001D5126">
              <w:rPr>
                <w:color w:val="000000"/>
                <w:szCs w:val="26"/>
              </w:rPr>
              <w:t>Hệ thống bắt đầu tạo danh sách. Nếu thành công hệ thống sẽ đưa danh sách lên giao diện Bảng thống kê thuốc đã bán.</w:t>
            </w:r>
          </w:p>
        </w:tc>
      </w:tr>
      <w:tr w:rsidR="00C7217C" w:rsidRPr="001D5126" w14:paraId="170270B7"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10DAE" w14:textId="77777777" w:rsidR="00C7217C" w:rsidRPr="001D5126" w:rsidRDefault="00C7217C" w:rsidP="001D5126">
            <w:pPr>
              <w:spacing w:line="360" w:lineRule="auto"/>
              <w:ind w:firstLine="0"/>
              <w:rPr>
                <w:szCs w:val="26"/>
              </w:rPr>
            </w:pPr>
            <w:r w:rsidRPr="001D5126">
              <w:rPr>
                <w:color w:val="000000"/>
                <w:szCs w:val="26"/>
              </w:rPr>
              <w:t>Luồng sự kiện phụ (Alternative Flows):</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6A707" w14:textId="77777777" w:rsidR="00C7217C" w:rsidRPr="001D5126" w:rsidRDefault="00C7217C" w:rsidP="001D5126">
            <w:pPr>
              <w:spacing w:after="180" w:line="360" w:lineRule="auto"/>
              <w:ind w:firstLine="0"/>
              <w:rPr>
                <w:szCs w:val="26"/>
              </w:rPr>
            </w:pPr>
            <w:r w:rsidRPr="001D5126">
              <w:rPr>
                <w:color w:val="000000"/>
                <w:szCs w:val="26"/>
              </w:rPr>
              <w:t>6.1 Nếu không tạo được danh sách hệ thống sẽ báo lỗi không thể tạo thống kê.</w:t>
            </w:r>
          </w:p>
        </w:tc>
      </w:tr>
    </w:tbl>
    <w:p w14:paraId="189C0A1C" w14:textId="4F2688DC" w:rsidR="00C7217C" w:rsidRPr="001D5126" w:rsidRDefault="00F75D6B" w:rsidP="001D5126">
      <w:pPr>
        <w:pStyle w:val="Heading3"/>
        <w:spacing w:line="360" w:lineRule="auto"/>
      </w:pPr>
      <w:bookmarkStart w:id="137" w:name="_Toc200921860"/>
      <w:r w:rsidRPr="001D5126">
        <w:t>3.10.2</w:t>
      </w:r>
      <w:r w:rsidR="00940A58" w:rsidRPr="001D5126">
        <w:t xml:space="preserve"> </w:t>
      </w:r>
      <w:r w:rsidR="00C7217C" w:rsidRPr="001D5126">
        <w:t>Biểu đồ</w:t>
      </w:r>
      <w:bookmarkEnd w:id="137"/>
    </w:p>
    <w:p w14:paraId="353CA0D3"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71F29185" w14:textId="2FDA8983" w:rsidR="00C7217C" w:rsidRPr="001D5126" w:rsidRDefault="0015143B" w:rsidP="001D5126">
      <w:pPr>
        <w:spacing w:line="360" w:lineRule="auto"/>
        <w:rPr>
          <w:b/>
          <w:i/>
          <w:szCs w:val="26"/>
          <w:lang w:val="pt-BR"/>
        </w:rPr>
      </w:pPr>
      <w:r w:rsidRPr="0015143B">
        <w:rPr>
          <w:b/>
          <w:i/>
          <w:noProof/>
          <w:szCs w:val="26"/>
          <w:lang w:val="pt-BR"/>
        </w:rPr>
        <w:lastRenderedPageBreak/>
        <w:drawing>
          <wp:inline distT="0" distB="0" distL="0" distR="0" wp14:anchorId="6DDA3A95" wp14:editId="01560024">
            <wp:extent cx="5732145" cy="4607560"/>
            <wp:effectExtent l="0" t="0" r="1905" b="2540"/>
            <wp:docPr id="174859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94111" name=""/>
                    <pic:cNvPicPr/>
                  </pic:nvPicPr>
                  <pic:blipFill>
                    <a:blip r:embed="rId23"/>
                    <a:stretch>
                      <a:fillRect/>
                    </a:stretch>
                  </pic:blipFill>
                  <pic:spPr>
                    <a:xfrm>
                      <a:off x="0" y="0"/>
                      <a:ext cx="5732145" cy="4607560"/>
                    </a:xfrm>
                    <a:prstGeom prst="rect">
                      <a:avLst/>
                    </a:prstGeom>
                  </pic:spPr>
                </pic:pic>
              </a:graphicData>
            </a:graphic>
          </wp:inline>
        </w:drawing>
      </w:r>
    </w:p>
    <w:p w14:paraId="01C5977A"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1450D60D" w14:textId="45DD39E5" w:rsidR="00C7217C" w:rsidRPr="001D5126" w:rsidRDefault="00C7217C" w:rsidP="001D5126">
      <w:pPr>
        <w:spacing w:line="360" w:lineRule="auto"/>
        <w:rPr>
          <w:i/>
          <w:color w:val="0000FF"/>
          <w:szCs w:val="26"/>
          <w:lang w:val="pt-BR"/>
        </w:rPr>
      </w:pPr>
    </w:p>
    <w:p w14:paraId="3BAE929B" w14:textId="145D44A1" w:rsidR="00940A58" w:rsidRPr="001D5126" w:rsidRDefault="00940A58" w:rsidP="001D5126">
      <w:pPr>
        <w:pStyle w:val="Heading2"/>
        <w:spacing w:line="360" w:lineRule="auto"/>
      </w:pPr>
      <w:bookmarkStart w:id="138" w:name="_Toc200921861"/>
      <w:r w:rsidRPr="001D5126">
        <w:t xml:space="preserve">3.11 </w:t>
      </w:r>
      <w:r w:rsidR="00C7217C" w:rsidRPr="001D5126">
        <w:t>UC011_Thống kê thuốc hết hạn</w:t>
      </w:r>
      <w:bookmarkEnd w:id="138"/>
      <w:r w:rsidR="00C7217C" w:rsidRPr="001D5126">
        <w:t xml:space="preserve"> </w:t>
      </w:r>
    </w:p>
    <w:p w14:paraId="6755C324" w14:textId="16D32D0E" w:rsidR="00C7217C" w:rsidRPr="001D5126" w:rsidRDefault="00940A58" w:rsidP="001D5126">
      <w:pPr>
        <w:pStyle w:val="Heading3"/>
        <w:spacing w:line="360" w:lineRule="auto"/>
      </w:pPr>
      <w:bookmarkStart w:id="139" w:name="_Toc200921862"/>
      <w:r w:rsidRPr="001D5126">
        <w:t>3</w:t>
      </w:r>
      <w:r w:rsidR="00F75D6B" w:rsidRPr="001D5126">
        <w:t>.11.1</w:t>
      </w:r>
      <w:r w:rsidRPr="001D5126">
        <w:t xml:space="preserve"> </w:t>
      </w:r>
      <w:r w:rsidR="00C7217C" w:rsidRPr="001D5126">
        <w:t>Mô tả use case UC01</w:t>
      </w:r>
      <w:r w:rsidR="00725105" w:rsidRPr="001D5126">
        <w:t>1</w:t>
      </w:r>
      <w:bookmarkEnd w:id="139"/>
    </w:p>
    <w:tbl>
      <w:tblPr>
        <w:tblW w:w="0" w:type="auto"/>
        <w:jc w:val="center"/>
        <w:tblCellMar>
          <w:left w:w="10" w:type="dxa"/>
          <w:right w:w="10" w:type="dxa"/>
        </w:tblCellMar>
        <w:tblLook w:val="0000" w:firstRow="0" w:lastRow="0" w:firstColumn="0" w:lastColumn="0" w:noHBand="0" w:noVBand="0"/>
      </w:tblPr>
      <w:tblGrid>
        <w:gridCol w:w="2425"/>
        <w:gridCol w:w="6592"/>
      </w:tblGrid>
      <w:tr w:rsidR="00C7217C" w:rsidRPr="001D5126" w14:paraId="186E11BB" w14:textId="77777777" w:rsidTr="00A95BD3">
        <w:trPr>
          <w:trHeight w:val="1"/>
          <w:jc w:val="center"/>
        </w:trPr>
        <w:tc>
          <w:tcPr>
            <w:tcW w:w="90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C2401" w14:textId="77777777" w:rsidR="00C7217C" w:rsidRPr="001D5126" w:rsidRDefault="00C7217C" w:rsidP="001D5126">
            <w:pPr>
              <w:spacing w:line="360" w:lineRule="auto"/>
              <w:ind w:firstLine="0"/>
              <w:rPr>
                <w:szCs w:val="26"/>
              </w:rPr>
            </w:pPr>
            <w:r w:rsidRPr="001D5126">
              <w:rPr>
                <w:b/>
                <w:color w:val="000000"/>
                <w:szCs w:val="26"/>
              </w:rPr>
              <w:t xml:space="preserve">Use case: </w:t>
            </w:r>
            <w:r w:rsidRPr="001D5126">
              <w:rPr>
                <w:color w:val="000000"/>
                <w:szCs w:val="26"/>
              </w:rPr>
              <w:t>UC011_</w:t>
            </w:r>
            <w:r w:rsidRPr="001D5126">
              <w:rPr>
                <w:szCs w:val="26"/>
              </w:rPr>
              <w:t xml:space="preserve"> Thống kê tổng </w:t>
            </w:r>
            <w:r w:rsidRPr="001D5126">
              <w:rPr>
                <w:color w:val="000000"/>
                <w:szCs w:val="26"/>
              </w:rPr>
              <w:t>thuốc hết hạn</w:t>
            </w:r>
          </w:p>
        </w:tc>
      </w:tr>
      <w:tr w:rsidR="00C7217C" w:rsidRPr="001D5126" w14:paraId="7A21E9EC"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B04D4" w14:textId="77777777" w:rsidR="00C7217C" w:rsidRPr="001D5126" w:rsidRDefault="00C7217C" w:rsidP="001D5126">
            <w:pPr>
              <w:spacing w:line="360" w:lineRule="auto"/>
              <w:ind w:firstLine="0"/>
              <w:rPr>
                <w:szCs w:val="26"/>
              </w:rPr>
            </w:pPr>
            <w:r w:rsidRPr="001D5126">
              <w:rPr>
                <w:color w:val="000000"/>
                <w:szCs w:val="26"/>
              </w:rPr>
              <w:t>Mục đích:</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52750" w14:textId="77777777" w:rsidR="00C7217C" w:rsidRPr="001D5126" w:rsidRDefault="00C7217C" w:rsidP="001D5126">
            <w:pPr>
              <w:spacing w:line="360" w:lineRule="auto"/>
              <w:ind w:firstLine="0"/>
              <w:rPr>
                <w:szCs w:val="26"/>
              </w:rPr>
            </w:pPr>
            <w:r w:rsidRPr="001D5126">
              <w:rPr>
                <w:color w:val="000000"/>
                <w:szCs w:val="26"/>
              </w:rPr>
              <w:t>Lập danh sách các loại thuốc hết hạn.</w:t>
            </w:r>
          </w:p>
        </w:tc>
      </w:tr>
      <w:tr w:rsidR="00C7217C" w:rsidRPr="001D5126" w14:paraId="105A3BF9"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17F5FA" w14:textId="77777777" w:rsidR="00C7217C" w:rsidRPr="001D5126" w:rsidRDefault="00C7217C" w:rsidP="001D5126">
            <w:pPr>
              <w:spacing w:line="360" w:lineRule="auto"/>
              <w:ind w:firstLine="0"/>
              <w:rPr>
                <w:szCs w:val="26"/>
              </w:rPr>
            </w:pPr>
            <w:r w:rsidRPr="001D5126">
              <w:rPr>
                <w:color w:val="000000"/>
                <w:szCs w:val="26"/>
              </w:rPr>
              <w:t>Mô tả:</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43961" w14:textId="77777777" w:rsidR="00C7217C" w:rsidRPr="001D5126" w:rsidRDefault="00C7217C" w:rsidP="001D5126">
            <w:pPr>
              <w:spacing w:line="360" w:lineRule="auto"/>
              <w:ind w:firstLine="0"/>
              <w:rPr>
                <w:szCs w:val="26"/>
              </w:rPr>
            </w:pPr>
            <w:r w:rsidRPr="001D5126">
              <w:rPr>
                <w:color w:val="000000"/>
                <w:szCs w:val="26"/>
              </w:rPr>
              <w:t>Use case sẽ lập lọc ra danh sách các loại thuốc có hạn sử dụng( ngày hết hạn) nhỏ hơn ngày hiện hành, gồm các thành phần: mã thuốc, tên thuốc, đơn vị, số lượng, nhà cung cấp, hạn sử dụng.</w:t>
            </w:r>
          </w:p>
        </w:tc>
      </w:tr>
      <w:tr w:rsidR="00C7217C" w:rsidRPr="001D5126" w14:paraId="2BBCCB71"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BB8211" w14:textId="77777777" w:rsidR="00C7217C" w:rsidRPr="001D5126" w:rsidRDefault="00C7217C" w:rsidP="001D5126">
            <w:pPr>
              <w:spacing w:line="360" w:lineRule="auto"/>
              <w:ind w:firstLine="0"/>
              <w:rPr>
                <w:szCs w:val="26"/>
              </w:rPr>
            </w:pPr>
            <w:r w:rsidRPr="001D5126">
              <w:rPr>
                <w:color w:val="000000"/>
                <w:szCs w:val="26"/>
              </w:rPr>
              <w:t>Tác nhân:</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9B25F" w14:textId="77777777" w:rsidR="00C7217C" w:rsidRPr="001D5126" w:rsidRDefault="00C7217C" w:rsidP="001D5126">
            <w:pPr>
              <w:spacing w:line="360" w:lineRule="auto"/>
              <w:ind w:firstLine="0"/>
              <w:rPr>
                <w:szCs w:val="26"/>
              </w:rPr>
            </w:pPr>
            <w:r w:rsidRPr="001D5126">
              <w:rPr>
                <w:color w:val="000000"/>
                <w:szCs w:val="26"/>
              </w:rPr>
              <w:t xml:space="preserve">Nv thống kê, </w:t>
            </w:r>
            <w:r w:rsidRPr="001D5126">
              <w:rPr>
                <w:szCs w:val="26"/>
              </w:rPr>
              <w:t>CSDL.</w:t>
            </w:r>
          </w:p>
        </w:tc>
      </w:tr>
      <w:tr w:rsidR="00C7217C" w:rsidRPr="001D5126" w14:paraId="516FAB5E"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57B3B" w14:textId="77777777" w:rsidR="00C7217C" w:rsidRPr="001D5126" w:rsidRDefault="00C7217C" w:rsidP="001D5126">
            <w:pPr>
              <w:spacing w:line="360" w:lineRule="auto"/>
              <w:ind w:firstLine="0"/>
              <w:rPr>
                <w:szCs w:val="26"/>
              </w:rPr>
            </w:pPr>
            <w:r w:rsidRPr="001D5126">
              <w:rPr>
                <w:color w:val="000000"/>
                <w:szCs w:val="26"/>
              </w:rPr>
              <w:lastRenderedPageBreak/>
              <w:t>Điều kiện trước:</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E53D5C" w14:textId="77777777" w:rsidR="00C7217C" w:rsidRPr="001D5126" w:rsidRDefault="00C7217C" w:rsidP="001D5126">
            <w:pPr>
              <w:spacing w:line="360" w:lineRule="auto"/>
              <w:ind w:firstLine="0"/>
              <w:rPr>
                <w:szCs w:val="26"/>
              </w:rPr>
            </w:pPr>
            <w:r w:rsidRPr="001D5126">
              <w:rPr>
                <w:color w:val="000000"/>
                <w:szCs w:val="26"/>
              </w:rPr>
              <w:t>Nv thống kê đăng nhập hệ thống và chọn chức năng TK thuốc hết hạn.</w:t>
            </w:r>
          </w:p>
        </w:tc>
      </w:tr>
      <w:tr w:rsidR="00C7217C" w:rsidRPr="001D5126" w14:paraId="1C4C07E6"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0E10C9" w14:textId="77777777" w:rsidR="00C7217C" w:rsidRPr="001D5126" w:rsidRDefault="00C7217C" w:rsidP="001D5126">
            <w:pPr>
              <w:spacing w:line="360" w:lineRule="auto"/>
              <w:ind w:firstLine="0"/>
              <w:rPr>
                <w:szCs w:val="26"/>
              </w:rPr>
            </w:pPr>
            <w:r w:rsidRPr="001D5126">
              <w:rPr>
                <w:color w:val="000000"/>
                <w:szCs w:val="26"/>
              </w:rPr>
              <w:t>Điều kiện sau:</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6CE7A" w14:textId="77777777" w:rsidR="00C7217C" w:rsidRPr="001D5126" w:rsidRDefault="00C7217C" w:rsidP="001D5126">
            <w:pPr>
              <w:spacing w:line="360" w:lineRule="auto"/>
              <w:ind w:firstLine="0"/>
              <w:rPr>
                <w:szCs w:val="26"/>
              </w:rPr>
            </w:pPr>
            <w:r w:rsidRPr="001D5126">
              <w:rPr>
                <w:color w:val="000000"/>
                <w:szCs w:val="26"/>
              </w:rPr>
              <w:t>Hệ thống sẽ tìm và lập danh sách các loại thuốc có hạn sử dụng nhỏ hơn ngày hiện hành. Sau đó trình bày lên giao diện Bảng thống kê thuốc hết hạn.</w:t>
            </w:r>
          </w:p>
        </w:tc>
      </w:tr>
      <w:tr w:rsidR="00C7217C" w:rsidRPr="001D5126" w14:paraId="52AFB150"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7B369" w14:textId="77777777" w:rsidR="00C7217C" w:rsidRPr="001D5126" w:rsidRDefault="00C7217C" w:rsidP="001D5126">
            <w:pPr>
              <w:spacing w:line="360" w:lineRule="auto"/>
              <w:ind w:firstLine="0"/>
              <w:rPr>
                <w:szCs w:val="26"/>
              </w:rPr>
            </w:pPr>
            <w:r w:rsidRPr="001D5126">
              <w:rPr>
                <w:color w:val="000000"/>
                <w:szCs w:val="26"/>
              </w:rPr>
              <w:t>Luồng sự kiện chính (Basic flows)</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A871C" w14:textId="77777777" w:rsidR="00C7217C" w:rsidRPr="001D5126" w:rsidRDefault="00C7217C" w:rsidP="001D5126">
            <w:pPr>
              <w:numPr>
                <w:ilvl w:val="0"/>
                <w:numId w:val="5"/>
              </w:numPr>
              <w:spacing w:before="0" w:line="360" w:lineRule="auto"/>
              <w:ind w:left="360" w:hanging="360"/>
              <w:jc w:val="left"/>
              <w:rPr>
                <w:color w:val="000000"/>
                <w:szCs w:val="26"/>
              </w:rPr>
            </w:pPr>
            <w:r w:rsidRPr="001D5126">
              <w:rPr>
                <w:color w:val="000000"/>
                <w:szCs w:val="26"/>
              </w:rPr>
              <w:t>Nv thống kê chọn chức năng TK thuốc hết hạn.</w:t>
            </w:r>
          </w:p>
          <w:p w14:paraId="67EDE6FB" w14:textId="77777777" w:rsidR="00C7217C" w:rsidRPr="001D5126" w:rsidRDefault="00C7217C" w:rsidP="001D5126">
            <w:pPr>
              <w:numPr>
                <w:ilvl w:val="0"/>
                <w:numId w:val="5"/>
              </w:numPr>
              <w:spacing w:before="0" w:line="360" w:lineRule="auto"/>
              <w:ind w:left="360" w:hanging="360"/>
              <w:jc w:val="left"/>
              <w:rPr>
                <w:color w:val="000000"/>
                <w:szCs w:val="26"/>
              </w:rPr>
            </w:pPr>
            <w:r w:rsidRPr="001D5126">
              <w:rPr>
                <w:color w:val="000000"/>
                <w:szCs w:val="26"/>
              </w:rPr>
              <w:t>Hệ thống sẽ tìm và lọc ra các loại thuốc có hạn sử dụng nhỏ hơn ngày hiện hành.</w:t>
            </w:r>
          </w:p>
          <w:p w14:paraId="2CC312A9" w14:textId="77777777" w:rsidR="00C7217C" w:rsidRPr="001D5126" w:rsidRDefault="00C7217C" w:rsidP="001D5126">
            <w:pPr>
              <w:numPr>
                <w:ilvl w:val="0"/>
                <w:numId w:val="5"/>
              </w:numPr>
              <w:spacing w:before="0" w:line="360" w:lineRule="auto"/>
              <w:ind w:left="360" w:hanging="360"/>
              <w:jc w:val="left"/>
              <w:rPr>
                <w:szCs w:val="26"/>
              </w:rPr>
            </w:pPr>
            <w:r w:rsidRPr="001D5126">
              <w:rPr>
                <w:color w:val="000000"/>
                <w:szCs w:val="26"/>
              </w:rPr>
              <w:t>Nếu thành công, hệ thống sẽ trình bày danh sách lên giao diện Bảng thống kê thuốc hết hạn.</w:t>
            </w:r>
          </w:p>
        </w:tc>
      </w:tr>
      <w:tr w:rsidR="00C7217C" w:rsidRPr="001D5126" w14:paraId="0CA9EFC2" w14:textId="77777777" w:rsidTr="00A95BD3">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234B0" w14:textId="53C7D740" w:rsidR="00C7217C" w:rsidRPr="001D5126" w:rsidRDefault="00C7217C" w:rsidP="001D5126">
            <w:pPr>
              <w:spacing w:line="360" w:lineRule="auto"/>
              <w:ind w:firstLine="0"/>
              <w:rPr>
                <w:szCs w:val="26"/>
              </w:rPr>
            </w:pPr>
            <w:r w:rsidRPr="001D5126">
              <w:rPr>
                <w:color w:val="000000"/>
                <w:szCs w:val="26"/>
              </w:rPr>
              <w:t>Luồng sự kiện phụ (Alternative</w:t>
            </w:r>
            <w:r w:rsidR="00725105" w:rsidRPr="001D5126">
              <w:rPr>
                <w:color w:val="000000"/>
                <w:szCs w:val="26"/>
              </w:rPr>
              <w:t xml:space="preserve"> </w:t>
            </w:r>
            <w:r w:rsidRPr="001D5126">
              <w:rPr>
                <w:color w:val="000000"/>
                <w:szCs w:val="26"/>
              </w:rPr>
              <w:t>Flows):</w:t>
            </w:r>
          </w:p>
        </w:tc>
        <w:tc>
          <w:tcPr>
            <w:tcW w:w="6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C099F" w14:textId="77777777" w:rsidR="00C7217C" w:rsidRPr="001D5126" w:rsidRDefault="00C7217C" w:rsidP="001D5126">
            <w:pPr>
              <w:spacing w:after="297" w:line="360" w:lineRule="auto"/>
              <w:ind w:firstLine="0"/>
              <w:rPr>
                <w:szCs w:val="26"/>
              </w:rPr>
            </w:pPr>
            <w:r w:rsidRPr="001D5126">
              <w:rPr>
                <w:color w:val="000000"/>
                <w:szCs w:val="26"/>
              </w:rPr>
              <w:t>3.1 Nếu việc tìm kiếm thất bại hoặc không có thuốc hết hạn hệ thống sẽ báo lỗi tìm kiếm hoặc không có thuốc hết hạn.</w:t>
            </w:r>
          </w:p>
        </w:tc>
      </w:tr>
    </w:tbl>
    <w:p w14:paraId="63D201F1" w14:textId="6785470E" w:rsidR="00C7217C" w:rsidRPr="001D5126" w:rsidRDefault="00F75D6B" w:rsidP="001D5126">
      <w:pPr>
        <w:pStyle w:val="Heading3"/>
        <w:spacing w:line="360" w:lineRule="auto"/>
      </w:pPr>
      <w:bookmarkStart w:id="140" w:name="_Toc200921863"/>
      <w:r w:rsidRPr="001D5126">
        <w:rPr>
          <w:bCs/>
        </w:rPr>
        <w:t>3.11.2</w:t>
      </w:r>
      <w:r w:rsidR="00940A58" w:rsidRPr="001D5126">
        <w:rPr>
          <w:bCs/>
        </w:rPr>
        <w:t xml:space="preserve"> </w:t>
      </w:r>
      <w:r w:rsidR="00C7217C" w:rsidRPr="001D5126">
        <w:t>Biểu đồ</w:t>
      </w:r>
      <w:bookmarkEnd w:id="140"/>
    </w:p>
    <w:p w14:paraId="0AA160FB" w14:textId="77777777" w:rsidR="00C7217C" w:rsidRPr="001D5126" w:rsidRDefault="00C7217C" w:rsidP="001D5126">
      <w:pPr>
        <w:spacing w:line="360" w:lineRule="auto"/>
        <w:rPr>
          <w:b/>
          <w:i/>
          <w:szCs w:val="26"/>
          <w:lang w:val="pt-BR"/>
        </w:rPr>
      </w:pPr>
      <w:r w:rsidRPr="001D5126">
        <w:rPr>
          <w:b/>
          <w:i/>
          <w:szCs w:val="26"/>
          <w:lang w:val="pt-BR"/>
        </w:rPr>
        <w:t>Activity Diagram:</w:t>
      </w:r>
    </w:p>
    <w:p w14:paraId="6C123C45" w14:textId="388D3FEF" w:rsidR="00C7217C" w:rsidRPr="001D5126" w:rsidRDefault="00BD493D" w:rsidP="001D5126">
      <w:pPr>
        <w:spacing w:line="360" w:lineRule="auto"/>
        <w:rPr>
          <w:b/>
          <w:i/>
          <w:szCs w:val="26"/>
          <w:lang w:val="pt-BR"/>
        </w:rPr>
      </w:pPr>
      <w:r w:rsidRPr="00BD493D">
        <w:rPr>
          <w:b/>
          <w:i/>
          <w:noProof/>
          <w:szCs w:val="26"/>
          <w:lang w:val="pt-BR"/>
        </w:rPr>
        <w:drawing>
          <wp:inline distT="0" distB="0" distL="0" distR="0" wp14:anchorId="1DDA8832" wp14:editId="21B1F251">
            <wp:extent cx="5732145" cy="3351530"/>
            <wp:effectExtent l="0" t="0" r="1905" b="1270"/>
            <wp:docPr id="36142947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29472" name="Picture 1" descr="A diagram of a diagram&#10;&#10;AI-generated content may be incorrect."/>
                    <pic:cNvPicPr/>
                  </pic:nvPicPr>
                  <pic:blipFill>
                    <a:blip r:embed="rId24"/>
                    <a:stretch>
                      <a:fillRect/>
                    </a:stretch>
                  </pic:blipFill>
                  <pic:spPr>
                    <a:xfrm>
                      <a:off x="0" y="0"/>
                      <a:ext cx="5732145" cy="3351530"/>
                    </a:xfrm>
                    <a:prstGeom prst="rect">
                      <a:avLst/>
                    </a:prstGeom>
                  </pic:spPr>
                </pic:pic>
              </a:graphicData>
            </a:graphic>
          </wp:inline>
        </w:drawing>
      </w:r>
    </w:p>
    <w:p w14:paraId="129F2106"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7DC2A3B1" w14:textId="78573D72" w:rsidR="00C7217C" w:rsidRPr="001D5126" w:rsidRDefault="00C7217C" w:rsidP="001D5126">
      <w:pPr>
        <w:spacing w:line="360" w:lineRule="auto"/>
        <w:rPr>
          <w:i/>
          <w:color w:val="0000FF"/>
          <w:szCs w:val="26"/>
          <w:lang w:val="pt-BR"/>
        </w:rPr>
      </w:pPr>
    </w:p>
    <w:p w14:paraId="3BC6EFC0" w14:textId="7F03D992" w:rsidR="00940A58" w:rsidRPr="001D5126" w:rsidRDefault="00940A58" w:rsidP="001D5126">
      <w:pPr>
        <w:pStyle w:val="Heading2"/>
        <w:spacing w:line="360" w:lineRule="auto"/>
      </w:pPr>
      <w:bookmarkStart w:id="141" w:name="_Toc200921864"/>
      <w:r w:rsidRPr="001D5126">
        <w:t xml:space="preserve">3.12 </w:t>
      </w:r>
      <w:r w:rsidR="00C7217C" w:rsidRPr="001D5126">
        <w:t>UC012_ Thống kê thuốc mới nhập</w:t>
      </w:r>
      <w:bookmarkEnd w:id="141"/>
      <w:r w:rsidRPr="001D5126">
        <w:t xml:space="preserve"> </w:t>
      </w:r>
    </w:p>
    <w:p w14:paraId="600AD7C1" w14:textId="76158981" w:rsidR="00C7217C" w:rsidRPr="001D5126" w:rsidRDefault="00940A58" w:rsidP="001D5126">
      <w:pPr>
        <w:pStyle w:val="Heading3"/>
        <w:spacing w:line="360" w:lineRule="auto"/>
      </w:pPr>
      <w:bookmarkStart w:id="142" w:name="_Toc200921865"/>
      <w:r w:rsidRPr="001D5126">
        <w:t>3</w:t>
      </w:r>
      <w:r w:rsidR="00F75D6B" w:rsidRPr="001D5126">
        <w:t>.12.1</w:t>
      </w:r>
      <w:r w:rsidRPr="001D5126">
        <w:t xml:space="preserve"> </w:t>
      </w:r>
      <w:r w:rsidR="00C7217C" w:rsidRPr="001D5126">
        <w:t>Mô tả use case UC01</w:t>
      </w:r>
      <w:r w:rsidR="00725105" w:rsidRPr="001D5126">
        <w:t>2</w:t>
      </w:r>
      <w:bookmarkEnd w:id="142"/>
    </w:p>
    <w:tbl>
      <w:tblPr>
        <w:tblW w:w="9242" w:type="dxa"/>
        <w:jc w:val="center"/>
        <w:tblCellMar>
          <w:left w:w="10" w:type="dxa"/>
          <w:right w:w="10" w:type="dxa"/>
        </w:tblCellMar>
        <w:tblLook w:val="0000" w:firstRow="0" w:lastRow="0" w:firstColumn="0" w:lastColumn="0" w:noHBand="0" w:noVBand="0"/>
      </w:tblPr>
      <w:tblGrid>
        <w:gridCol w:w="2340"/>
        <w:gridCol w:w="6902"/>
      </w:tblGrid>
      <w:tr w:rsidR="00C7217C" w:rsidRPr="001D5126" w14:paraId="01214810" w14:textId="77777777" w:rsidTr="00FD3B3E">
        <w:trPr>
          <w:trHeight w:val="1"/>
          <w:jc w:val="center"/>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03F02A" w14:textId="77777777" w:rsidR="00C7217C" w:rsidRPr="001D5126" w:rsidRDefault="00C7217C" w:rsidP="001D5126">
            <w:pPr>
              <w:spacing w:line="360" w:lineRule="auto"/>
              <w:ind w:firstLine="0"/>
              <w:rPr>
                <w:szCs w:val="26"/>
              </w:rPr>
            </w:pPr>
            <w:r w:rsidRPr="001D5126">
              <w:rPr>
                <w:b/>
                <w:color w:val="000000"/>
                <w:szCs w:val="26"/>
              </w:rPr>
              <w:t xml:space="preserve">Use case: </w:t>
            </w:r>
            <w:r w:rsidRPr="001D5126">
              <w:rPr>
                <w:color w:val="000000"/>
                <w:szCs w:val="26"/>
              </w:rPr>
              <w:t>UC012_</w:t>
            </w:r>
            <w:r w:rsidRPr="001D5126">
              <w:rPr>
                <w:szCs w:val="26"/>
              </w:rPr>
              <w:t xml:space="preserve"> Thống kê tổng </w:t>
            </w:r>
            <w:r w:rsidRPr="001D5126">
              <w:rPr>
                <w:color w:val="000000"/>
                <w:szCs w:val="26"/>
              </w:rPr>
              <w:t>thuốc mới nhập</w:t>
            </w:r>
          </w:p>
        </w:tc>
      </w:tr>
      <w:tr w:rsidR="00C7217C" w:rsidRPr="001D5126" w14:paraId="780BF56B" w14:textId="77777777" w:rsidTr="00FD3B3E">
        <w:trPr>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64841" w14:textId="77777777" w:rsidR="00C7217C" w:rsidRPr="001D5126" w:rsidRDefault="00C7217C" w:rsidP="001D5126">
            <w:pPr>
              <w:spacing w:line="360" w:lineRule="auto"/>
              <w:ind w:firstLine="0"/>
              <w:rPr>
                <w:szCs w:val="26"/>
              </w:rPr>
            </w:pPr>
            <w:r w:rsidRPr="001D5126">
              <w:rPr>
                <w:color w:val="000000"/>
                <w:szCs w:val="26"/>
              </w:rPr>
              <w:t>Mục đích:</w:t>
            </w:r>
          </w:p>
        </w:tc>
        <w:tc>
          <w:tcPr>
            <w:tcW w:w="6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ED987" w14:textId="77777777" w:rsidR="00C7217C" w:rsidRPr="001D5126" w:rsidRDefault="00C7217C" w:rsidP="001D5126">
            <w:pPr>
              <w:spacing w:line="360" w:lineRule="auto"/>
              <w:ind w:firstLine="0"/>
              <w:rPr>
                <w:color w:val="000000"/>
                <w:szCs w:val="26"/>
              </w:rPr>
            </w:pPr>
            <w:r w:rsidRPr="001D5126">
              <w:rPr>
                <w:color w:val="000000"/>
                <w:szCs w:val="26"/>
              </w:rPr>
              <w:t>Hiển thị danh sách thuốc mới nhập theo ngày cho trước.</w:t>
            </w:r>
          </w:p>
        </w:tc>
      </w:tr>
      <w:tr w:rsidR="00C7217C" w:rsidRPr="001D5126" w14:paraId="564F9C50" w14:textId="77777777" w:rsidTr="00FD3B3E">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300DB" w14:textId="77777777" w:rsidR="00C7217C" w:rsidRPr="001D5126" w:rsidRDefault="00C7217C" w:rsidP="001D5126">
            <w:pPr>
              <w:spacing w:line="360" w:lineRule="auto"/>
              <w:ind w:firstLine="0"/>
              <w:rPr>
                <w:szCs w:val="26"/>
              </w:rPr>
            </w:pPr>
            <w:r w:rsidRPr="001D5126">
              <w:rPr>
                <w:color w:val="000000"/>
                <w:szCs w:val="26"/>
              </w:rPr>
              <w:t>Mô tả:</w:t>
            </w:r>
          </w:p>
        </w:tc>
        <w:tc>
          <w:tcPr>
            <w:tcW w:w="6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4BC7C" w14:textId="77777777" w:rsidR="00C7217C" w:rsidRPr="001D5126" w:rsidRDefault="00C7217C" w:rsidP="001D5126">
            <w:pPr>
              <w:spacing w:line="360" w:lineRule="auto"/>
              <w:ind w:firstLine="0"/>
              <w:rPr>
                <w:szCs w:val="26"/>
              </w:rPr>
            </w:pPr>
            <w:r w:rsidRPr="001D5126">
              <w:rPr>
                <w:color w:val="000000"/>
                <w:szCs w:val="26"/>
              </w:rPr>
              <w:t>Use case sẽ lấy danh sách thuốc mới nhập trong ngày hiện hành, với các thành phần: mã thuốc, tên thuốc, nhà cung cấp, đơn vị, sô lượng.</w:t>
            </w:r>
          </w:p>
        </w:tc>
      </w:tr>
      <w:tr w:rsidR="00C7217C" w:rsidRPr="001D5126" w14:paraId="3B36674E" w14:textId="77777777" w:rsidTr="00FD3B3E">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C9CE7" w14:textId="77777777" w:rsidR="00C7217C" w:rsidRPr="001D5126" w:rsidRDefault="00C7217C" w:rsidP="001D5126">
            <w:pPr>
              <w:spacing w:line="360" w:lineRule="auto"/>
              <w:ind w:firstLine="0"/>
              <w:rPr>
                <w:szCs w:val="26"/>
              </w:rPr>
            </w:pPr>
            <w:r w:rsidRPr="001D5126">
              <w:rPr>
                <w:color w:val="000000"/>
                <w:szCs w:val="26"/>
              </w:rPr>
              <w:t>Tác nhân:</w:t>
            </w:r>
          </w:p>
        </w:tc>
        <w:tc>
          <w:tcPr>
            <w:tcW w:w="6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C1CB7" w14:textId="5DE2BBD5" w:rsidR="00C7217C" w:rsidRPr="001D5126" w:rsidRDefault="00C7217C" w:rsidP="001D5126">
            <w:pPr>
              <w:spacing w:line="360" w:lineRule="auto"/>
              <w:ind w:firstLine="0"/>
              <w:rPr>
                <w:szCs w:val="26"/>
              </w:rPr>
            </w:pPr>
            <w:r w:rsidRPr="001D5126">
              <w:rPr>
                <w:color w:val="000000"/>
                <w:szCs w:val="26"/>
              </w:rPr>
              <w:t>N</w:t>
            </w:r>
            <w:r w:rsidR="00725105" w:rsidRPr="001D5126">
              <w:rPr>
                <w:color w:val="000000"/>
                <w:szCs w:val="26"/>
              </w:rPr>
              <w:t>hân viên báo cáo</w:t>
            </w:r>
            <w:r w:rsidRPr="001D5126">
              <w:rPr>
                <w:color w:val="000000"/>
                <w:szCs w:val="26"/>
              </w:rPr>
              <w:t xml:space="preserve"> thống kê</w:t>
            </w:r>
          </w:p>
        </w:tc>
      </w:tr>
      <w:tr w:rsidR="00C7217C" w:rsidRPr="001D5126" w14:paraId="34517965" w14:textId="77777777" w:rsidTr="00FD3B3E">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5F879" w14:textId="77777777" w:rsidR="00C7217C" w:rsidRPr="001D5126" w:rsidRDefault="00C7217C" w:rsidP="001D5126">
            <w:pPr>
              <w:spacing w:line="360" w:lineRule="auto"/>
              <w:ind w:firstLine="0"/>
              <w:rPr>
                <w:szCs w:val="26"/>
              </w:rPr>
            </w:pPr>
            <w:r w:rsidRPr="001D5126">
              <w:rPr>
                <w:color w:val="000000"/>
                <w:szCs w:val="26"/>
              </w:rPr>
              <w:t>Điều kiện trước:</w:t>
            </w:r>
          </w:p>
        </w:tc>
        <w:tc>
          <w:tcPr>
            <w:tcW w:w="6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A0B55" w14:textId="77777777" w:rsidR="00C7217C" w:rsidRPr="001D5126" w:rsidRDefault="00C7217C" w:rsidP="001D5126">
            <w:pPr>
              <w:spacing w:line="360" w:lineRule="auto"/>
              <w:ind w:firstLine="0"/>
              <w:rPr>
                <w:szCs w:val="26"/>
              </w:rPr>
            </w:pPr>
            <w:r w:rsidRPr="001D5126">
              <w:rPr>
                <w:color w:val="000000"/>
                <w:szCs w:val="26"/>
              </w:rPr>
              <w:t>Nv thống kê đăng nhập hệ thống và chọn chứa năng TK thuốc mới nhập.</w:t>
            </w:r>
          </w:p>
        </w:tc>
      </w:tr>
      <w:tr w:rsidR="00C7217C" w:rsidRPr="001D5126" w14:paraId="40B67B8C" w14:textId="77777777" w:rsidTr="00FD3B3E">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AF667" w14:textId="77777777" w:rsidR="00C7217C" w:rsidRPr="001D5126" w:rsidRDefault="00C7217C" w:rsidP="001D5126">
            <w:pPr>
              <w:spacing w:line="360" w:lineRule="auto"/>
              <w:ind w:firstLine="0"/>
              <w:rPr>
                <w:szCs w:val="26"/>
              </w:rPr>
            </w:pPr>
            <w:r w:rsidRPr="001D5126">
              <w:rPr>
                <w:color w:val="000000"/>
                <w:szCs w:val="26"/>
              </w:rPr>
              <w:t>Điều kiện sau:</w:t>
            </w:r>
          </w:p>
        </w:tc>
        <w:tc>
          <w:tcPr>
            <w:tcW w:w="6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B97AD" w14:textId="77777777" w:rsidR="00C7217C" w:rsidRPr="001D5126" w:rsidRDefault="00C7217C" w:rsidP="001D5126">
            <w:pPr>
              <w:spacing w:line="360" w:lineRule="auto"/>
              <w:ind w:firstLine="0"/>
              <w:rPr>
                <w:szCs w:val="26"/>
              </w:rPr>
            </w:pPr>
            <w:r w:rsidRPr="001D5126">
              <w:rPr>
                <w:color w:val="000000"/>
                <w:szCs w:val="26"/>
              </w:rPr>
              <w:t>Hệ thống sẽ lấy danh sách các loại thuốc còn lại trong cơ sở dữ liệu theo ngày cho trước.</w:t>
            </w:r>
          </w:p>
        </w:tc>
      </w:tr>
      <w:tr w:rsidR="00C7217C" w:rsidRPr="001D5126" w14:paraId="4EA5EEFC" w14:textId="77777777" w:rsidTr="00FD3B3E">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E9070" w14:textId="77777777" w:rsidR="00C7217C" w:rsidRPr="001D5126" w:rsidRDefault="00C7217C" w:rsidP="001D5126">
            <w:pPr>
              <w:spacing w:line="360" w:lineRule="auto"/>
              <w:ind w:firstLine="0"/>
              <w:rPr>
                <w:szCs w:val="26"/>
              </w:rPr>
            </w:pPr>
            <w:r w:rsidRPr="001D5126">
              <w:rPr>
                <w:color w:val="000000"/>
                <w:szCs w:val="26"/>
              </w:rPr>
              <w:t>Luồng sự kiện chính (Basic flows)</w:t>
            </w:r>
          </w:p>
        </w:tc>
        <w:tc>
          <w:tcPr>
            <w:tcW w:w="6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7E5B7" w14:textId="77777777" w:rsidR="00C7217C" w:rsidRPr="001D5126" w:rsidRDefault="00C7217C" w:rsidP="001D5126">
            <w:pPr>
              <w:numPr>
                <w:ilvl w:val="0"/>
                <w:numId w:val="6"/>
              </w:numPr>
              <w:spacing w:before="0" w:line="360" w:lineRule="auto"/>
              <w:ind w:left="360" w:hanging="360"/>
              <w:jc w:val="left"/>
              <w:rPr>
                <w:color w:val="000000"/>
                <w:szCs w:val="26"/>
              </w:rPr>
            </w:pPr>
            <w:r w:rsidRPr="001D5126">
              <w:rPr>
                <w:color w:val="000000"/>
                <w:szCs w:val="26"/>
              </w:rPr>
              <w:t>Nv thống kê chọn chức năng TK thuốc mới nhập.</w:t>
            </w:r>
          </w:p>
          <w:p w14:paraId="3D646CD4" w14:textId="77777777" w:rsidR="00C7217C" w:rsidRPr="001D5126" w:rsidRDefault="00C7217C" w:rsidP="001D5126">
            <w:pPr>
              <w:numPr>
                <w:ilvl w:val="0"/>
                <w:numId w:val="6"/>
              </w:numPr>
              <w:spacing w:before="0" w:line="360" w:lineRule="auto"/>
              <w:ind w:left="360" w:hanging="360"/>
              <w:jc w:val="left"/>
              <w:rPr>
                <w:color w:val="000000"/>
                <w:szCs w:val="26"/>
              </w:rPr>
            </w:pPr>
            <w:r w:rsidRPr="001D5126">
              <w:rPr>
                <w:color w:val="000000"/>
                <w:szCs w:val="26"/>
              </w:rPr>
              <w:t>Hệ thống yêu cầu nhập vào ngày muốn thống kê( mặc định là ngày hiện hành).</w:t>
            </w:r>
          </w:p>
          <w:p w14:paraId="50AFE891" w14:textId="77777777" w:rsidR="00C7217C" w:rsidRPr="001D5126" w:rsidRDefault="00C7217C" w:rsidP="001D5126">
            <w:pPr>
              <w:numPr>
                <w:ilvl w:val="0"/>
                <w:numId w:val="6"/>
              </w:numPr>
              <w:spacing w:before="0" w:line="360" w:lineRule="auto"/>
              <w:ind w:left="360" w:hanging="360"/>
              <w:jc w:val="left"/>
              <w:rPr>
                <w:szCs w:val="26"/>
              </w:rPr>
            </w:pPr>
            <w:r w:rsidRPr="001D5126">
              <w:rPr>
                <w:color w:val="000000"/>
                <w:szCs w:val="26"/>
              </w:rPr>
              <w:t>Nv thống kê nhập vào ngày muốn thống kê.</w:t>
            </w:r>
          </w:p>
          <w:p w14:paraId="0779DD91" w14:textId="77777777" w:rsidR="00C7217C" w:rsidRPr="001D5126" w:rsidRDefault="00C7217C" w:rsidP="001D5126">
            <w:pPr>
              <w:numPr>
                <w:ilvl w:val="0"/>
                <w:numId w:val="6"/>
              </w:numPr>
              <w:spacing w:before="0" w:line="360" w:lineRule="auto"/>
              <w:ind w:left="360" w:hanging="360"/>
              <w:jc w:val="left"/>
              <w:rPr>
                <w:szCs w:val="26"/>
              </w:rPr>
            </w:pPr>
            <w:r w:rsidRPr="001D5126">
              <w:rPr>
                <w:color w:val="000000"/>
                <w:szCs w:val="26"/>
              </w:rPr>
              <w:t>Hệ thống sẽ lấy danh sách thuốc mới nhập theo ngày cho trước.</w:t>
            </w:r>
          </w:p>
          <w:p w14:paraId="6935C3D0" w14:textId="77777777" w:rsidR="00C7217C" w:rsidRPr="001D5126" w:rsidRDefault="00C7217C" w:rsidP="001D5126">
            <w:pPr>
              <w:numPr>
                <w:ilvl w:val="0"/>
                <w:numId w:val="6"/>
              </w:numPr>
              <w:spacing w:before="0" w:line="360" w:lineRule="auto"/>
              <w:ind w:left="360" w:hanging="360"/>
              <w:jc w:val="left"/>
              <w:rPr>
                <w:szCs w:val="26"/>
              </w:rPr>
            </w:pPr>
            <w:r w:rsidRPr="001D5126">
              <w:rPr>
                <w:color w:val="000000"/>
                <w:szCs w:val="26"/>
              </w:rPr>
              <w:t>Nếu lấy danh sách thành công hệ thống sẽ hiển thị danh sách lên giao diện thống kê.</w:t>
            </w:r>
          </w:p>
        </w:tc>
      </w:tr>
      <w:tr w:rsidR="00C7217C" w:rsidRPr="001D5126" w14:paraId="226DB3E6" w14:textId="77777777" w:rsidTr="00FD3B3E">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E0D04" w14:textId="77777777" w:rsidR="00C7217C" w:rsidRPr="001D5126" w:rsidRDefault="00C7217C" w:rsidP="001D5126">
            <w:pPr>
              <w:spacing w:line="360" w:lineRule="auto"/>
              <w:ind w:firstLine="0"/>
              <w:rPr>
                <w:szCs w:val="26"/>
              </w:rPr>
            </w:pPr>
            <w:r w:rsidRPr="001D5126">
              <w:rPr>
                <w:color w:val="000000"/>
                <w:szCs w:val="26"/>
              </w:rPr>
              <w:t>Luồng sự kiện phụ (Alternative Flows):</w:t>
            </w:r>
          </w:p>
        </w:tc>
        <w:tc>
          <w:tcPr>
            <w:tcW w:w="6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639A1" w14:textId="77777777" w:rsidR="00C7217C" w:rsidRPr="001D5126" w:rsidRDefault="00C7217C" w:rsidP="001D5126">
            <w:pPr>
              <w:pStyle w:val="ListParagraph"/>
              <w:numPr>
                <w:ilvl w:val="1"/>
                <w:numId w:val="7"/>
              </w:numPr>
              <w:spacing w:before="0" w:line="360" w:lineRule="auto"/>
              <w:ind w:left="432"/>
              <w:jc w:val="left"/>
              <w:rPr>
                <w:szCs w:val="26"/>
              </w:rPr>
            </w:pPr>
            <w:r w:rsidRPr="001D5126">
              <w:rPr>
                <w:color w:val="000000"/>
                <w:szCs w:val="26"/>
              </w:rPr>
              <w:t>Nếu không tìm được, hệ thống sẽ báo không tìm thấy hoặc báo hết thuốc.</w:t>
            </w:r>
          </w:p>
        </w:tc>
      </w:tr>
    </w:tbl>
    <w:p w14:paraId="12D77529" w14:textId="468731BF" w:rsidR="00C7217C" w:rsidRPr="001D5126" w:rsidRDefault="00F75D6B" w:rsidP="001D5126">
      <w:pPr>
        <w:pStyle w:val="Heading3"/>
        <w:spacing w:line="360" w:lineRule="auto"/>
      </w:pPr>
      <w:bookmarkStart w:id="143" w:name="_Toc200921866"/>
      <w:r w:rsidRPr="001D5126">
        <w:t>3.12.2</w:t>
      </w:r>
      <w:r w:rsidR="00940A58" w:rsidRPr="001D5126">
        <w:t xml:space="preserve"> </w:t>
      </w:r>
      <w:r w:rsidR="00C7217C" w:rsidRPr="001D5126">
        <w:t>Biểu đồ</w:t>
      </w:r>
      <w:bookmarkEnd w:id="143"/>
    </w:p>
    <w:p w14:paraId="6EB6649B" w14:textId="77777777" w:rsidR="00C7217C" w:rsidRPr="001D5126" w:rsidRDefault="00C7217C" w:rsidP="001D5126">
      <w:pPr>
        <w:spacing w:line="360" w:lineRule="auto"/>
        <w:ind w:left="600"/>
        <w:rPr>
          <w:b/>
          <w:i/>
          <w:szCs w:val="26"/>
          <w:lang w:val="pt-BR"/>
        </w:rPr>
      </w:pPr>
      <w:r w:rsidRPr="001D5126">
        <w:rPr>
          <w:b/>
          <w:i/>
          <w:szCs w:val="26"/>
          <w:lang w:val="pt-BR"/>
        </w:rPr>
        <w:t>Activity Diagram :</w:t>
      </w:r>
    </w:p>
    <w:p w14:paraId="663E8FC8" w14:textId="69F7FFC7" w:rsidR="00C7217C" w:rsidRPr="001D5126" w:rsidRDefault="00BD493D" w:rsidP="001D5126">
      <w:pPr>
        <w:spacing w:line="360" w:lineRule="auto"/>
        <w:rPr>
          <w:b/>
          <w:i/>
          <w:szCs w:val="26"/>
          <w:lang w:val="pt-BR"/>
        </w:rPr>
      </w:pPr>
      <w:r w:rsidRPr="00BD493D">
        <w:rPr>
          <w:b/>
          <w:i/>
          <w:noProof/>
          <w:szCs w:val="26"/>
          <w:lang w:val="pt-BR"/>
        </w:rPr>
        <w:lastRenderedPageBreak/>
        <w:drawing>
          <wp:inline distT="0" distB="0" distL="0" distR="0" wp14:anchorId="6A1C762B" wp14:editId="3AC7730A">
            <wp:extent cx="5732145" cy="4398645"/>
            <wp:effectExtent l="0" t="0" r="1905" b="1905"/>
            <wp:docPr id="244434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3456" name="Picture 1" descr="A diagram of a diagram&#10;&#10;AI-generated content may be incorrect."/>
                    <pic:cNvPicPr/>
                  </pic:nvPicPr>
                  <pic:blipFill>
                    <a:blip r:embed="rId25"/>
                    <a:stretch>
                      <a:fillRect/>
                    </a:stretch>
                  </pic:blipFill>
                  <pic:spPr>
                    <a:xfrm>
                      <a:off x="0" y="0"/>
                      <a:ext cx="5732145" cy="4398645"/>
                    </a:xfrm>
                    <a:prstGeom prst="rect">
                      <a:avLst/>
                    </a:prstGeom>
                  </pic:spPr>
                </pic:pic>
              </a:graphicData>
            </a:graphic>
          </wp:inline>
        </w:drawing>
      </w:r>
    </w:p>
    <w:p w14:paraId="091EE711"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019330E0" w14:textId="6FF289EB" w:rsidR="00C7217C" w:rsidRPr="001D5126" w:rsidRDefault="00C7217C" w:rsidP="001D5126">
      <w:pPr>
        <w:spacing w:line="360" w:lineRule="auto"/>
        <w:rPr>
          <w:i/>
          <w:color w:val="0000FF"/>
          <w:szCs w:val="26"/>
          <w:lang w:val="pt-BR"/>
        </w:rPr>
      </w:pPr>
    </w:p>
    <w:p w14:paraId="01E5D881" w14:textId="4B8C591B" w:rsidR="00940A58" w:rsidRPr="001D5126" w:rsidRDefault="00940A58" w:rsidP="001D5126">
      <w:pPr>
        <w:pStyle w:val="Heading2"/>
        <w:spacing w:line="360" w:lineRule="auto"/>
      </w:pPr>
      <w:bookmarkStart w:id="144" w:name="_Toc200921867"/>
      <w:r w:rsidRPr="001D5126">
        <w:t xml:space="preserve">3.13 </w:t>
      </w:r>
      <w:r w:rsidR="00C7217C" w:rsidRPr="001D5126">
        <w:t>UC013_ Thống kê doanh thu</w:t>
      </w:r>
      <w:bookmarkEnd w:id="144"/>
      <w:r w:rsidR="00C7217C" w:rsidRPr="001D5126">
        <w:t xml:space="preserve"> </w:t>
      </w:r>
    </w:p>
    <w:p w14:paraId="0F4BA9ED" w14:textId="18060908" w:rsidR="00C7217C" w:rsidRPr="001D5126" w:rsidRDefault="00940A58" w:rsidP="001D5126">
      <w:pPr>
        <w:pStyle w:val="Heading3"/>
        <w:spacing w:line="360" w:lineRule="auto"/>
      </w:pPr>
      <w:bookmarkStart w:id="145" w:name="_Toc200921868"/>
      <w:r w:rsidRPr="001D5126">
        <w:t>3</w:t>
      </w:r>
      <w:r w:rsidR="00F75D6B" w:rsidRPr="001D5126">
        <w:t>.13.1</w:t>
      </w:r>
      <w:r w:rsidRPr="001D5126">
        <w:t xml:space="preserve"> </w:t>
      </w:r>
      <w:r w:rsidR="00C7217C" w:rsidRPr="001D5126">
        <w:t>Mô tả use case UC01</w:t>
      </w:r>
      <w:r w:rsidR="00725105" w:rsidRPr="001D5126">
        <w:t>3</w:t>
      </w:r>
      <w:bookmarkEnd w:id="145"/>
    </w:p>
    <w:tbl>
      <w:tblPr>
        <w:tblW w:w="0" w:type="auto"/>
        <w:jc w:val="center"/>
        <w:tblCellMar>
          <w:left w:w="10" w:type="dxa"/>
          <w:right w:w="10" w:type="dxa"/>
        </w:tblCellMar>
        <w:tblLook w:val="0000" w:firstRow="0" w:lastRow="0" w:firstColumn="0" w:lastColumn="0" w:noHBand="0" w:noVBand="0"/>
      </w:tblPr>
      <w:tblGrid>
        <w:gridCol w:w="2350"/>
        <w:gridCol w:w="6667"/>
      </w:tblGrid>
      <w:tr w:rsidR="00C7217C" w:rsidRPr="001D5126" w14:paraId="17E261D1" w14:textId="77777777" w:rsidTr="00FD3B3E">
        <w:trPr>
          <w:trHeight w:val="1"/>
          <w:jc w:val="center"/>
        </w:trPr>
        <w:tc>
          <w:tcPr>
            <w:tcW w:w="92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29531" w14:textId="77777777" w:rsidR="00C7217C" w:rsidRPr="001D5126" w:rsidRDefault="00C7217C" w:rsidP="001D5126">
            <w:pPr>
              <w:spacing w:line="360" w:lineRule="auto"/>
              <w:ind w:firstLine="0"/>
              <w:rPr>
                <w:szCs w:val="26"/>
              </w:rPr>
            </w:pPr>
            <w:r w:rsidRPr="001D5126">
              <w:rPr>
                <w:b/>
                <w:color w:val="000000"/>
                <w:szCs w:val="26"/>
              </w:rPr>
              <w:t xml:space="preserve">Use case: </w:t>
            </w:r>
            <w:r w:rsidRPr="001D5126">
              <w:rPr>
                <w:color w:val="000000"/>
                <w:szCs w:val="26"/>
              </w:rPr>
              <w:t>UC013_Thống kê doanh thu</w:t>
            </w:r>
          </w:p>
        </w:tc>
      </w:tr>
      <w:tr w:rsidR="00C7217C" w:rsidRPr="001D5126" w14:paraId="100F34EC"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F4506" w14:textId="77777777" w:rsidR="00C7217C" w:rsidRPr="001D5126" w:rsidRDefault="00C7217C" w:rsidP="001D5126">
            <w:pPr>
              <w:spacing w:line="360" w:lineRule="auto"/>
              <w:ind w:firstLine="0"/>
              <w:rPr>
                <w:szCs w:val="26"/>
              </w:rPr>
            </w:pPr>
            <w:r w:rsidRPr="001D5126">
              <w:rPr>
                <w:color w:val="000000"/>
                <w:szCs w:val="26"/>
              </w:rPr>
              <w:t>Mục đích:</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7D690" w14:textId="77777777" w:rsidR="00C7217C" w:rsidRPr="001D5126" w:rsidRDefault="00C7217C" w:rsidP="001D5126">
            <w:pPr>
              <w:spacing w:line="360" w:lineRule="auto"/>
              <w:ind w:firstLine="0"/>
              <w:rPr>
                <w:szCs w:val="26"/>
              </w:rPr>
            </w:pPr>
            <w:r w:rsidRPr="001D5126">
              <w:rPr>
                <w:color w:val="000000"/>
                <w:szCs w:val="26"/>
              </w:rPr>
              <w:t>Lập được bảng thống kế doanh thu theo ngày, tuần,tháng hoặc năm.</w:t>
            </w:r>
          </w:p>
        </w:tc>
      </w:tr>
      <w:tr w:rsidR="00C7217C" w:rsidRPr="001D5126" w14:paraId="3AFD3816"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6DF6B6" w14:textId="77777777" w:rsidR="00C7217C" w:rsidRPr="001D5126" w:rsidRDefault="00C7217C" w:rsidP="001D5126">
            <w:pPr>
              <w:spacing w:line="360" w:lineRule="auto"/>
              <w:ind w:firstLine="0"/>
              <w:rPr>
                <w:szCs w:val="26"/>
              </w:rPr>
            </w:pPr>
            <w:r w:rsidRPr="001D5126">
              <w:rPr>
                <w:color w:val="000000"/>
                <w:szCs w:val="26"/>
              </w:rPr>
              <w:t>Mô tả:</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E67B4" w14:textId="77777777" w:rsidR="00C7217C" w:rsidRPr="001D5126" w:rsidRDefault="00C7217C" w:rsidP="001D5126">
            <w:pPr>
              <w:spacing w:line="360" w:lineRule="auto"/>
              <w:ind w:firstLine="0"/>
              <w:rPr>
                <w:szCs w:val="26"/>
              </w:rPr>
            </w:pPr>
            <w:r w:rsidRPr="001D5126">
              <w:rPr>
                <w:color w:val="000000"/>
                <w:szCs w:val="26"/>
              </w:rPr>
              <w:t>Use case sẽ lập danh sách thu chi các loại thuốc theo thời gian chỉ định( tháng hoặc năm) với các thành phần: ngày bán, mã thuốc, tên thuốc, đơn vị, đơn giá, số lượng ban đầu, số lượng bán, số lượng nhập, số lượng hiện hành, vào, thu, chi, tổng thu chi.</w:t>
            </w:r>
          </w:p>
        </w:tc>
      </w:tr>
      <w:tr w:rsidR="00C7217C" w:rsidRPr="001D5126" w14:paraId="55ECDA20"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D79B6" w14:textId="77777777" w:rsidR="00C7217C" w:rsidRPr="001D5126" w:rsidRDefault="00C7217C" w:rsidP="001D5126">
            <w:pPr>
              <w:spacing w:line="360" w:lineRule="auto"/>
              <w:ind w:firstLine="0"/>
              <w:rPr>
                <w:szCs w:val="26"/>
              </w:rPr>
            </w:pPr>
            <w:r w:rsidRPr="001D5126">
              <w:rPr>
                <w:color w:val="000000"/>
                <w:szCs w:val="26"/>
              </w:rPr>
              <w:lastRenderedPageBreak/>
              <w:t>Tác nhân:</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30D29" w14:textId="173C3004" w:rsidR="00C7217C" w:rsidRPr="001D5126" w:rsidRDefault="00C7217C" w:rsidP="001D5126">
            <w:pPr>
              <w:spacing w:line="360" w:lineRule="auto"/>
              <w:ind w:firstLine="0"/>
              <w:rPr>
                <w:szCs w:val="26"/>
              </w:rPr>
            </w:pPr>
            <w:r w:rsidRPr="001D5126">
              <w:rPr>
                <w:color w:val="000000"/>
                <w:szCs w:val="26"/>
              </w:rPr>
              <w:t>Nv thống k</w:t>
            </w:r>
            <w:r w:rsidR="002B112C">
              <w:rPr>
                <w:color w:val="000000"/>
                <w:szCs w:val="26"/>
              </w:rPr>
              <w:t>ê</w:t>
            </w:r>
          </w:p>
        </w:tc>
      </w:tr>
      <w:tr w:rsidR="00C7217C" w:rsidRPr="001D5126" w14:paraId="1D1F7F58"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8DD9B" w14:textId="77777777" w:rsidR="00C7217C" w:rsidRPr="001D5126" w:rsidRDefault="00C7217C" w:rsidP="001D5126">
            <w:pPr>
              <w:spacing w:line="360" w:lineRule="auto"/>
              <w:ind w:firstLine="0"/>
              <w:rPr>
                <w:szCs w:val="26"/>
              </w:rPr>
            </w:pPr>
            <w:r w:rsidRPr="001D5126">
              <w:rPr>
                <w:color w:val="000000"/>
                <w:szCs w:val="26"/>
              </w:rPr>
              <w:t>Điều kiện trước:</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A774D" w14:textId="77777777" w:rsidR="00C7217C" w:rsidRPr="001D5126" w:rsidRDefault="00C7217C" w:rsidP="001D5126">
            <w:pPr>
              <w:spacing w:line="360" w:lineRule="auto"/>
              <w:ind w:firstLine="0"/>
              <w:rPr>
                <w:szCs w:val="26"/>
              </w:rPr>
            </w:pPr>
            <w:r w:rsidRPr="001D5126">
              <w:rPr>
                <w:color w:val="000000"/>
                <w:szCs w:val="26"/>
              </w:rPr>
              <w:t>Nv thống kế đăng nhập và chọn chứ năng TK doanh thu, chọn thời gian.</w:t>
            </w:r>
          </w:p>
        </w:tc>
      </w:tr>
      <w:tr w:rsidR="00C7217C" w:rsidRPr="001D5126" w14:paraId="581A4080"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5198D" w14:textId="77777777" w:rsidR="00C7217C" w:rsidRPr="001D5126" w:rsidRDefault="00C7217C" w:rsidP="001D5126">
            <w:pPr>
              <w:spacing w:line="360" w:lineRule="auto"/>
              <w:ind w:firstLine="0"/>
              <w:rPr>
                <w:szCs w:val="26"/>
              </w:rPr>
            </w:pPr>
            <w:r w:rsidRPr="001D5126">
              <w:rPr>
                <w:color w:val="000000"/>
                <w:szCs w:val="26"/>
              </w:rPr>
              <w:t>Điều kiện sau:</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2141C" w14:textId="77777777" w:rsidR="00C7217C" w:rsidRPr="001D5126" w:rsidRDefault="00C7217C" w:rsidP="001D5126">
            <w:pPr>
              <w:spacing w:line="360" w:lineRule="auto"/>
              <w:ind w:firstLine="0"/>
              <w:rPr>
                <w:szCs w:val="26"/>
              </w:rPr>
            </w:pPr>
            <w:r w:rsidRPr="001D5126">
              <w:rPr>
                <w:color w:val="000000"/>
                <w:szCs w:val="26"/>
              </w:rPr>
              <w:t>Hệ thống lập danh sách thu chi của các loại thuốc đã bán và nhập trong thời gian chỉ định.</w:t>
            </w:r>
          </w:p>
        </w:tc>
      </w:tr>
      <w:tr w:rsidR="00C7217C" w:rsidRPr="001D5126" w14:paraId="6B1ED5AB"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94F89" w14:textId="77777777" w:rsidR="00C7217C" w:rsidRPr="001D5126" w:rsidRDefault="00C7217C" w:rsidP="001D5126">
            <w:pPr>
              <w:spacing w:line="360" w:lineRule="auto"/>
              <w:ind w:firstLine="0"/>
              <w:rPr>
                <w:szCs w:val="26"/>
              </w:rPr>
            </w:pPr>
            <w:r w:rsidRPr="001D5126">
              <w:rPr>
                <w:color w:val="000000"/>
                <w:szCs w:val="26"/>
              </w:rPr>
              <w:t>Luồng sự kiện chính (Basic flows)</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CF6DE" w14:textId="77777777" w:rsidR="00C7217C" w:rsidRPr="001D5126" w:rsidRDefault="00C7217C" w:rsidP="001D5126">
            <w:pPr>
              <w:numPr>
                <w:ilvl w:val="0"/>
                <w:numId w:val="8"/>
              </w:numPr>
              <w:spacing w:before="0" w:line="360" w:lineRule="auto"/>
              <w:ind w:left="360" w:hanging="360"/>
              <w:jc w:val="left"/>
              <w:rPr>
                <w:color w:val="000000"/>
                <w:szCs w:val="26"/>
              </w:rPr>
            </w:pPr>
            <w:r w:rsidRPr="001D5126">
              <w:rPr>
                <w:color w:val="000000"/>
                <w:szCs w:val="26"/>
              </w:rPr>
              <w:t>Nv thống kê chọn chức năng TK doanh thu.</w:t>
            </w:r>
          </w:p>
          <w:p w14:paraId="08F749B1" w14:textId="77777777" w:rsidR="00C7217C" w:rsidRPr="001D5126" w:rsidRDefault="00C7217C" w:rsidP="001D5126">
            <w:pPr>
              <w:numPr>
                <w:ilvl w:val="0"/>
                <w:numId w:val="8"/>
              </w:numPr>
              <w:spacing w:before="0" w:line="360" w:lineRule="auto"/>
              <w:ind w:left="360" w:hanging="360"/>
              <w:jc w:val="left"/>
              <w:rPr>
                <w:color w:val="000000"/>
                <w:szCs w:val="26"/>
              </w:rPr>
            </w:pPr>
            <w:r w:rsidRPr="001D5126">
              <w:rPr>
                <w:color w:val="000000"/>
                <w:szCs w:val="26"/>
              </w:rPr>
              <w:t>Hệ thống yêu cầu chọn hình thức thống kê theo ngày,tuần, tháng hoặc năm.</w:t>
            </w:r>
          </w:p>
          <w:p w14:paraId="11D2C7C3" w14:textId="77777777" w:rsidR="00C7217C" w:rsidRPr="001D5126" w:rsidRDefault="00C7217C" w:rsidP="001D5126">
            <w:pPr>
              <w:numPr>
                <w:ilvl w:val="0"/>
                <w:numId w:val="8"/>
              </w:numPr>
              <w:spacing w:before="0" w:line="360" w:lineRule="auto"/>
              <w:ind w:left="360" w:hanging="360"/>
              <w:jc w:val="left"/>
              <w:rPr>
                <w:color w:val="000000"/>
                <w:szCs w:val="26"/>
              </w:rPr>
            </w:pPr>
            <w:r w:rsidRPr="001D5126">
              <w:rPr>
                <w:color w:val="000000"/>
                <w:szCs w:val="26"/>
              </w:rPr>
              <w:t>Nv thống kê chọn hình thức thanh toán.</w:t>
            </w:r>
          </w:p>
          <w:p w14:paraId="5E463E76" w14:textId="77777777" w:rsidR="00C7217C" w:rsidRPr="001D5126" w:rsidRDefault="00C7217C" w:rsidP="001D5126">
            <w:pPr>
              <w:numPr>
                <w:ilvl w:val="0"/>
                <w:numId w:val="8"/>
              </w:numPr>
              <w:spacing w:before="0" w:line="360" w:lineRule="auto"/>
              <w:ind w:left="360" w:hanging="360"/>
              <w:jc w:val="left"/>
              <w:rPr>
                <w:color w:val="000000"/>
                <w:szCs w:val="26"/>
              </w:rPr>
            </w:pPr>
            <w:r w:rsidRPr="001D5126">
              <w:rPr>
                <w:color w:val="000000"/>
                <w:szCs w:val="26"/>
              </w:rPr>
              <w:t>Hệ thống yêu cầu nhập thời gian thống kê.</w:t>
            </w:r>
          </w:p>
          <w:p w14:paraId="47D717C6" w14:textId="77777777" w:rsidR="00C7217C" w:rsidRPr="001D5126" w:rsidRDefault="00C7217C" w:rsidP="001D5126">
            <w:pPr>
              <w:numPr>
                <w:ilvl w:val="0"/>
                <w:numId w:val="8"/>
              </w:numPr>
              <w:spacing w:before="0" w:line="360" w:lineRule="auto"/>
              <w:ind w:left="360" w:hanging="360"/>
              <w:jc w:val="left"/>
              <w:rPr>
                <w:color w:val="000000"/>
                <w:szCs w:val="26"/>
              </w:rPr>
            </w:pPr>
            <w:r w:rsidRPr="001D5126">
              <w:rPr>
                <w:color w:val="000000"/>
                <w:szCs w:val="26"/>
              </w:rPr>
              <w:t>Nv thống kê nhập thời gian phù hợp.</w:t>
            </w:r>
          </w:p>
          <w:p w14:paraId="21B7D7C8" w14:textId="77777777" w:rsidR="00C7217C" w:rsidRPr="001D5126" w:rsidRDefault="00C7217C" w:rsidP="001D5126">
            <w:pPr>
              <w:numPr>
                <w:ilvl w:val="0"/>
                <w:numId w:val="8"/>
              </w:numPr>
              <w:spacing w:before="0" w:line="360" w:lineRule="auto"/>
              <w:ind w:left="360" w:hanging="360"/>
              <w:jc w:val="left"/>
              <w:rPr>
                <w:color w:val="000000"/>
                <w:szCs w:val="26"/>
              </w:rPr>
            </w:pPr>
            <w:r w:rsidRPr="001D5126">
              <w:rPr>
                <w:color w:val="000000"/>
                <w:szCs w:val="26"/>
              </w:rPr>
              <w:t xml:space="preserve">Hệ thống tìm và tính toán danh thu các loại thuốc trong thời gian quy định </w:t>
            </w:r>
          </w:p>
          <w:p w14:paraId="24DDC6C2" w14:textId="77777777" w:rsidR="00C7217C" w:rsidRPr="001D5126" w:rsidRDefault="00C7217C" w:rsidP="001D5126">
            <w:pPr>
              <w:numPr>
                <w:ilvl w:val="0"/>
                <w:numId w:val="8"/>
              </w:numPr>
              <w:spacing w:before="0" w:line="360" w:lineRule="auto"/>
              <w:ind w:left="360" w:hanging="360"/>
              <w:jc w:val="left"/>
              <w:rPr>
                <w:szCs w:val="26"/>
              </w:rPr>
            </w:pPr>
            <w:r w:rsidRPr="001D5126">
              <w:rPr>
                <w:color w:val="000000"/>
                <w:szCs w:val="26"/>
              </w:rPr>
              <w:t>Nếu thành công hệ thống sẽ trình bày kết quả thu được lên giao diện TK doanh thu.</w:t>
            </w:r>
          </w:p>
        </w:tc>
      </w:tr>
      <w:tr w:rsidR="00C7217C" w:rsidRPr="001D5126" w14:paraId="789E5A9C"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7EF1E" w14:textId="77777777" w:rsidR="00C7217C" w:rsidRPr="001D5126" w:rsidRDefault="00C7217C" w:rsidP="001D5126">
            <w:pPr>
              <w:spacing w:line="360" w:lineRule="auto"/>
              <w:ind w:firstLine="0"/>
              <w:rPr>
                <w:szCs w:val="26"/>
              </w:rPr>
            </w:pPr>
            <w:r w:rsidRPr="001D5126">
              <w:rPr>
                <w:color w:val="000000"/>
                <w:szCs w:val="26"/>
              </w:rPr>
              <w:t>Luồng sự kiện phụ (Alternative Flows):</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D1E3F" w14:textId="77777777" w:rsidR="00C7217C" w:rsidRPr="001D5126" w:rsidRDefault="00C7217C" w:rsidP="001D5126">
            <w:pPr>
              <w:spacing w:after="180" w:line="360" w:lineRule="auto"/>
              <w:ind w:firstLine="0"/>
              <w:rPr>
                <w:szCs w:val="26"/>
              </w:rPr>
            </w:pPr>
            <w:r w:rsidRPr="001D5126">
              <w:rPr>
                <w:color w:val="000000"/>
                <w:szCs w:val="26"/>
              </w:rPr>
              <w:t>7.1 Nếu tìm kiếm thất bại hệ thống báo lỗi thống kê doanh thu thất bại và kết thúc hoặc tiếp tục chọn lại hình thức thống kê.</w:t>
            </w:r>
          </w:p>
        </w:tc>
      </w:tr>
    </w:tbl>
    <w:p w14:paraId="1C8F199D" w14:textId="62242AD5" w:rsidR="00C7217C" w:rsidRPr="001D5126" w:rsidRDefault="00F75D6B" w:rsidP="001D5126">
      <w:pPr>
        <w:pStyle w:val="Heading3"/>
        <w:spacing w:line="360" w:lineRule="auto"/>
      </w:pPr>
      <w:bookmarkStart w:id="146" w:name="_Toc200921869"/>
      <w:r w:rsidRPr="001D5126">
        <w:rPr>
          <w:bCs/>
        </w:rPr>
        <w:t>3.13.1</w:t>
      </w:r>
      <w:r w:rsidR="00940A58" w:rsidRPr="001D5126">
        <w:rPr>
          <w:bCs/>
        </w:rPr>
        <w:t xml:space="preserve"> </w:t>
      </w:r>
      <w:r w:rsidR="00C7217C" w:rsidRPr="001D5126">
        <w:t>Biểu đồ</w:t>
      </w:r>
      <w:bookmarkEnd w:id="146"/>
    </w:p>
    <w:p w14:paraId="38D6544F" w14:textId="77777777" w:rsidR="00C7217C" w:rsidRPr="001D5126" w:rsidRDefault="00C7217C" w:rsidP="001D5126">
      <w:pPr>
        <w:spacing w:line="360" w:lineRule="auto"/>
        <w:ind w:left="600"/>
        <w:rPr>
          <w:b/>
          <w:i/>
          <w:szCs w:val="26"/>
          <w:lang w:val="pt-BR"/>
        </w:rPr>
      </w:pPr>
      <w:r w:rsidRPr="001D5126">
        <w:rPr>
          <w:b/>
          <w:i/>
          <w:szCs w:val="26"/>
          <w:lang w:val="pt-BR"/>
        </w:rPr>
        <w:t xml:space="preserve">Activity Diagram: </w:t>
      </w:r>
    </w:p>
    <w:p w14:paraId="116D1DFD" w14:textId="367A081C" w:rsidR="00C7217C" w:rsidRPr="001D5126" w:rsidRDefault="00BD493D" w:rsidP="001D5126">
      <w:pPr>
        <w:spacing w:line="360" w:lineRule="auto"/>
        <w:rPr>
          <w:b/>
          <w:i/>
          <w:szCs w:val="26"/>
          <w:lang w:val="pt-BR"/>
        </w:rPr>
      </w:pPr>
      <w:r w:rsidRPr="00BD493D">
        <w:rPr>
          <w:b/>
          <w:i/>
          <w:noProof/>
          <w:szCs w:val="26"/>
          <w:lang w:val="pt-BR"/>
        </w:rPr>
        <w:lastRenderedPageBreak/>
        <w:drawing>
          <wp:inline distT="0" distB="0" distL="0" distR="0" wp14:anchorId="0295EA20" wp14:editId="6A1A6679">
            <wp:extent cx="5732145" cy="4634865"/>
            <wp:effectExtent l="0" t="0" r="1905" b="0"/>
            <wp:docPr id="43567980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79807" name="Picture 1" descr="A diagram of a diagram&#10;&#10;AI-generated content may be incorrect."/>
                    <pic:cNvPicPr/>
                  </pic:nvPicPr>
                  <pic:blipFill>
                    <a:blip r:embed="rId26"/>
                    <a:stretch>
                      <a:fillRect/>
                    </a:stretch>
                  </pic:blipFill>
                  <pic:spPr>
                    <a:xfrm>
                      <a:off x="0" y="0"/>
                      <a:ext cx="5732145" cy="4634865"/>
                    </a:xfrm>
                    <a:prstGeom prst="rect">
                      <a:avLst/>
                    </a:prstGeom>
                  </pic:spPr>
                </pic:pic>
              </a:graphicData>
            </a:graphic>
          </wp:inline>
        </w:drawing>
      </w:r>
    </w:p>
    <w:p w14:paraId="22242ABC"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p w14:paraId="60882E22" w14:textId="5BE5B1EA" w:rsidR="00C7217C" w:rsidRPr="001D5126" w:rsidRDefault="00C7217C" w:rsidP="001D5126">
      <w:pPr>
        <w:spacing w:line="360" w:lineRule="auto"/>
        <w:rPr>
          <w:szCs w:val="26"/>
        </w:rPr>
      </w:pPr>
    </w:p>
    <w:p w14:paraId="0FB2A111" w14:textId="208C0ECA" w:rsidR="00940A58" w:rsidRPr="001D5126" w:rsidRDefault="00940A58" w:rsidP="001D5126">
      <w:pPr>
        <w:pStyle w:val="Heading2"/>
        <w:spacing w:line="360" w:lineRule="auto"/>
      </w:pPr>
      <w:bookmarkStart w:id="147" w:name="_Toc200921870"/>
      <w:r w:rsidRPr="001D5126">
        <w:t xml:space="preserve">3.14 </w:t>
      </w:r>
      <w:r w:rsidR="00C7217C" w:rsidRPr="001D5126">
        <w:t>UC014_Thống kê thông tin khách hàng</w:t>
      </w:r>
      <w:bookmarkEnd w:id="147"/>
      <w:r w:rsidRPr="001D5126">
        <w:t xml:space="preserve"> </w:t>
      </w:r>
    </w:p>
    <w:p w14:paraId="45C27F4B" w14:textId="547792D4" w:rsidR="00C7217C" w:rsidRPr="001D5126" w:rsidRDefault="00940A58" w:rsidP="001D5126">
      <w:pPr>
        <w:pStyle w:val="Heading3"/>
        <w:spacing w:line="360" w:lineRule="auto"/>
      </w:pPr>
      <w:bookmarkStart w:id="148" w:name="_Toc200921871"/>
      <w:r w:rsidRPr="001D5126">
        <w:t>3.14.</w:t>
      </w:r>
      <w:r w:rsidR="00F75D6B" w:rsidRPr="001D5126">
        <w:t>1</w:t>
      </w:r>
      <w:r w:rsidRPr="001D5126">
        <w:t xml:space="preserve"> </w:t>
      </w:r>
      <w:r w:rsidR="00C7217C" w:rsidRPr="001D5126">
        <w:t>Mô tả use case UC01</w:t>
      </w:r>
      <w:r w:rsidR="00725105" w:rsidRPr="001D5126">
        <w:t>4</w:t>
      </w:r>
      <w:bookmarkEnd w:id="148"/>
    </w:p>
    <w:tbl>
      <w:tblPr>
        <w:tblW w:w="0" w:type="auto"/>
        <w:jc w:val="center"/>
        <w:tblCellMar>
          <w:left w:w="10" w:type="dxa"/>
          <w:right w:w="10" w:type="dxa"/>
        </w:tblCellMar>
        <w:tblLook w:val="0000" w:firstRow="0" w:lastRow="0" w:firstColumn="0" w:lastColumn="0" w:noHBand="0" w:noVBand="0"/>
      </w:tblPr>
      <w:tblGrid>
        <w:gridCol w:w="2354"/>
        <w:gridCol w:w="6663"/>
      </w:tblGrid>
      <w:tr w:rsidR="00C7217C" w:rsidRPr="001D5126" w14:paraId="26795B3C" w14:textId="77777777" w:rsidTr="00FD3B3E">
        <w:trPr>
          <w:trHeight w:val="1"/>
          <w:jc w:val="center"/>
        </w:trPr>
        <w:tc>
          <w:tcPr>
            <w:tcW w:w="92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A45EC" w14:textId="77777777" w:rsidR="00C7217C" w:rsidRPr="001D5126" w:rsidRDefault="00C7217C" w:rsidP="001D5126">
            <w:pPr>
              <w:spacing w:line="360" w:lineRule="auto"/>
              <w:ind w:firstLine="0"/>
              <w:rPr>
                <w:szCs w:val="26"/>
              </w:rPr>
            </w:pPr>
            <w:r w:rsidRPr="001D5126">
              <w:rPr>
                <w:b/>
                <w:szCs w:val="26"/>
              </w:rPr>
              <w:t xml:space="preserve">Use case: </w:t>
            </w:r>
            <w:r w:rsidRPr="001D5126">
              <w:rPr>
                <w:szCs w:val="26"/>
              </w:rPr>
              <w:t>UC014_Thống kê thông tin khách hàng</w:t>
            </w:r>
          </w:p>
        </w:tc>
      </w:tr>
      <w:tr w:rsidR="00C7217C" w:rsidRPr="001D5126" w14:paraId="41A180F6"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DC0E0" w14:textId="77777777" w:rsidR="00C7217C" w:rsidRPr="001D5126" w:rsidRDefault="00C7217C" w:rsidP="001D5126">
            <w:pPr>
              <w:spacing w:line="360" w:lineRule="auto"/>
              <w:ind w:firstLine="0"/>
              <w:rPr>
                <w:szCs w:val="26"/>
              </w:rPr>
            </w:pPr>
            <w:r w:rsidRPr="001D5126">
              <w:rPr>
                <w:szCs w:val="26"/>
              </w:rPr>
              <w:t>Mục đích:</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D0E11" w14:textId="77777777" w:rsidR="00C7217C" w:rsidRPr="001D5126" w:rsidRDefault="00C7217C" w:rsidP="001D5126">
            <w:pPr>
              <w:pStyle w:val="NoSpacing"/>
              <w:spacing w:line="360" w:lineRule="auto"/>
              <w:jc w:val="both"/>
              <w:rPr>
                <w:rFonts w:ascii="Times New Roman" w:hAnsi="Times New Roman" w:cs="Times New Roman"/>
                <w:sz w:val="26"/>
                <w:szCs w:val="26"/>
              </w:rPr>
            </w:pPr>
            <w:r w:rsidRPr="001D5126">
              <w:rPr>
                <w:rFonts w:ascii="Times New Roman" w:hAnsi="Times New Roman" w:cs="Times New Roman"/>
                <w:sz w:val="26"/>
                <w:szCs w:val="26"/>
              </w:rPr>
              <w:t>Hiển thị danh sách thông tin khách hàng( bệnh nhân).</w:t>
            </w:r>
          </w:p>
        </w:tc>
      </w:tr>
      <w:tr w:rsidR="00C7217C" w:rsidRPr="001D5126" w14:paraId="08307524"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D2E96" w14:textId="77777777" w:rsidR="00C7217C" w:rsidRPr="001D5126" w:rsidRDefault="00C7217C" w:rsidP="001D5126">
            <w:pPr>
              <w:spacing w:line="360" w:lineRule="auto"/>
              <w:ind w:firstLine="0"/>
              <w:rPr>
                <w:szCs w:val="26"/>
              </w:rPr>
            </w:pPr>
            <w:r w:rsidRPr="001D5126">
              <w:rPr>
                <w:szCs w:val="26"/>
              </w:rPr>
              <w:t>Mô tả:</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12CCD" w14:textId="77777777" w:rsidR="00C7217C" w:rsidRPr="001D5126" w:rsidRDefault="00C7217C" w:rsidP="001D5126">
            <w:pPr>
              <w:pStyle w:val="NoSpacing"/>
              <w:spacing w:line="360" w:lineRule="auto"/>
              <w:jc w:val="both"/>
              <w:rPr>
                <w:rFonts w:ascii="Times New Roman" w:hAnsi="Times New Roman" w:cs="Times New Roman"/>
                <w:sz w:val="26"/>
                <w:szCs w:val="26"/>
              </w:rPr>
            </w:pPr>
            <w:r w:rsidRPr="001D5126">
              <w:rPr>
                <w:rFonts w:ascii="Times New Roman" w:hAnsi="Times New Roman" w:cs="Times New Roman"/>
                <w:sz w:val="26"/>
                <w:szCs w:val="26"/>
              </w:rPr>
              <w:t>Use case sẽ lập danh sách chứa thông tin những khách hàng từng mua thuốc tại bệnh viện.</w:t>
            </w:r>
          </w:p>
        </w:tc>
      </w:tr>
      <w:tr w:rsidR="00C7217C" w:rsidRPr="001D5126" w14:paraId="26153F09"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A9030" w14:textId="77777777" w:rsidR="00C7217C" w:rsidRPr="001D5126" w:rsidRDefault="00C7217C" w:rsidP="001D5126">
            <w:pPr>
              <w:spacing w:line="360" w:lineRule="auto"/>
              <w:ind w:firstLine="0"/>
              <w:rPr>
                <w:szCs w:val="26"/>
              </w:rPr>
            </w:pPr>
            <w:r w:rsidRPr="001D5126">
              <w:rPr>
                <w:szCs w:val="26"/>
              </w:rPr>
              <w:t>Tác nhân:</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A5E6D" w14:textId="1905008B" w:rsidR="00C7217C" w:rsidRPr="001D5126" w:rsidRDefault="00C7217C" w:rsidP="001D5126">
            <w:pPr>
              <w:pStyle w:val="NoSpacing"/>
              <w:spacing w:line="360" w:lineRule="auto"/>
              <w:jc w:val="both"/>
              <w:rPr>
                <w:rFonts w:ascii="Times New Roman" w:hAnsi="Times New Roman" w:cs="Times New Roman"/>
                <w:sz w:val="26"/>
                <w:szCs w:val="26"/>
              </w:rPr>
            </w:pPr>
            <w:r w:rsidRPr="001D5126">
              <w:rPr>
                <w:rFonts w:ascii="Times New Roman" w:eastAsia="Times New Roman" w:hAnsi="Times New Roman" w:cs="Times New Roman"/>
                <w:sz w:val="26"/>
                <w:szCs w:val="26"/>
              </w:rPr>
              <w:t>Nv thống kê</w:t>
            </w:r>
          </w:p>
        </w:tc>
      </w:tr>
      <w:tr w:rsidR="00C7217C" w:rsidRPr="001D5126" w14:paraId="1085BA2A"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00208" w14:textId="77777777" w:rsidR="00C7217C" w:rsidRPr="001D5126" w:rsidRDefault="00C7217C" w:rsidP="001D5126">
            <w:pPr>
              <w:spacing w:line="360" w:lineRule="auto"/>
              <w:ind w:firstLine="0"/>
              <w:rPr>
                <w:szCs w:val="26"/>
              </w:rPr>
            </w:pPr>
            <w:r w:rsidRPr="001D5126">
              <w:rPr>
                <w:szCs w:val="26"/>
              </w:rPr>
              <w:t>Điều kiện trước:</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AA481" w14:textId="77777777" w:rsidR="00C7217C" w:rsidRPr="001D5126" w:rsidRDefault="00C7217C" w:rsidP="001D5126">
            <w:pPr>
              <w:pStyle w:val="NoSpacing"/>
              <w:spacing w:line="360" w:lineRule="auto"/>
              <w:jc w:val="both"/>
              <w:rPr>
                <w:rFonts w:ascii="Times New Roman" w:hAnsi="Times New Roman" w:cs="Times New Roman"/>
                <w:sz w:val="26"/>
                <w:szCs w:val="26"/>
              </w:rPr>
            </w:pPr>
            <w:r w:rsidRPr="001D5126">
              <w:rPr>
                <w:rFonts w:ascii="Times New Roman" w:hAnsi="Times New Roman" w:cs="Times New Roman"/>
                <w:sz w:val="26"/>
                <w:szCs w:val="26"/>
              </w:rPr>
              <w:t>Nv thống kê đăng nhập hệ thống chọn chức năng TK thông tin khách hàng.</w:t>
            </w:r>
          </w:p>
        </w:tc>
      </w:tr>
      <w:tr w:rsidR="00C7217C" w:rsidRPr="001D5126" w14:paraId="1B46F214"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393CD" w14:textId="77777777" w:rsidR="00C7217C" w:rsidRPr="001D5126" w:rsidRDefault="00C7217C" w:rsidP="001D5126">
            <w:pPr>
              <w:spacing w:line="360" w:lineRule="auto"/>
              <w:ind w:firstLine="0"/>
              <w:rPr>
                <w:szCs w:val="26"/>
              </w:rPr>
            </w:pPr>
            <w:r w:rsidRPr="001D5126">
              <w:rPr>
                <w:szCs w:val="26"/>
              </w:rPr>
              <w:lastRenderedPageBreak/>
              <w:t>Điều kiện sau:</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A28AB" w14:textId="77777777" w:rsidR="00C7217C" w:rsidRPr="001D5126" w:rsidRDefault="00C7217C" w:rsidP="001D5126">
            <w:pPr>
              <w:pStyle w:val="NoSpacing"/>
              <w:spacing w:line="360" w:lineRule="auto"/>
              <w:jc w:val="both"/>
              <w:rPr>
                <w:rFonts w:ascii="Times New Roman" w:hAnsi="Times New Roman" w:cs="Times New Roman"/>
                <w:sz w:val="26"/>
                <w:szCs w:val="26"/>
              </w:rPr>
            </w:pPr>
            <w:r w:rsidRPr="001D5126">
              <w:rPr>
                <w:rFonts w:ascii="Times New Roman" w:eastAsia="Times New Roman" w:hAnsi="Times New Roman" w:cs="Times New Roman"/>
                <w:sz w:val="26"/>
                <w:szCs w:val="26"/>
              </w:rPr>
              <w:t>Hệ thống sẽ lập danh sách các khác hàng và hiển thị lên bảng thống kê.</w:t>
            </w:r>
          </w:p>
        </w:tc>
      </w:tr>
      <w:tr w:rsidR="00C7217C" w:rsidRPr="001D5126" w14:paraId="1A0E0596"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1A776" w14:textId="77777777" w:rsidR="00C7217C" w:rsidRPr="001D5126" w:rsidRDefault="00C7217C" w:rsidP="001D5126">
            <w:pPr>
              <w:spacing w:line="360" w:lineRule="auto"/>
              <w:ind w:firstLine="0"/>
              <w:rPr>
                <w:szCs w:val="26"/>
              </w:rPr>
            </w:pPr>
            <w:r w:rsidRPr="001D5126">
              <w:rPr>
                <w:szCs w:val="26"/>
              </w:rPr>
              <w:t>Luồng sự kiện chính (Basic flows)</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20434" w14:textId="77777777" w:rsidR="00C7217C" w:rsidRPr="001D5126" w:rsidRDefault="00C7217C" w:rsidP="001D5126">
            <w:pPr>
              <w:pStyle w:val="NoSpacing"/>
              <w:spacing w:line="360" w:lineRule="auto"/>
              <w:jc w:val="both"/>
              <w:rPr>
                <w:rFonts w:ascii="Times New Roman" w:hAnsi="Times New Roman" w:cs="Times New Roman"/>
                <w:sz w:val="26"/>
                <w:szCs w:val="26"/>
              </w:rPr>
            </w:pPr>
            <w:r w:rsidRPr="001D5126">
              <w:rPr>
                <w:rFonts w:ascii="Times New Roman" w:hAnsi="Times New Roman" w:cs="Times New Roman"/>
                <w:sz w:val="26"/>
                <w:szCs w:val="26"/>
              </w:rPr>
              <w:t>1. Nv thống kê chọn chức năng TK thông tin KH.</w:t>
            </w:r>
          </w:p>
          <w:p w14:paraId="42A80A6B" w14:textId="77777777" w:rsidR="00C7217C" w:rsidRPr="001D5126" w:rsidRDefault="00C7217C" w:rsidP="001D5126">
            <w:pPr>
              <w:pStyle w:val="NoSpacing"/>
              <w:spacing w:line="360" w:lineRule="auto"/>
              <w:jc w:val="both"/>
              <w:rPr>
                <w:rFonts w:ascii="Times New Roman" w:hAnsi="Times New Roman" w:cs="Times New Roman"/>
                <w:sz w:val="26"/>
                <w:szCs w:val="26"/>
              </w:rPr>
            </w:pPr>
            <w:r w:rsidRPr="001D5126">
              <w:rPr>
                <w:rFonts w:ascii="Times New Roman" w:hAnsi="Times New Roman" w:cs="Times New Roman"/>
                <w:sz w:val="26"/>
                <w:szCs w:val="26"/>
              </w:rPr>
              <w:t>2. Hệ thống sẽ lấy danh sách thông tin khách hàng.</w:t>
            </w:r>
          </w:p>
          <w:p w14:paraId="43A4884F" w14:textId="77777777" w:rsidR="00C7217C" w:rsidRPr="001D5126" w:rsidRDefault="00C7217C" w:rsidP="001D5126">
            <w:pPr>
              <w:pStyle w:val="NoSpacing"/>
              <w:spacing w:line="360" w:lineRule="auto"/>
              <w:jc w:val="both"/>
              <w:rPr>
                <w:rFonts w:ascii="Times New Roman" w:hAnsi="Times New Roman" w:cs="Times New Roman"/>
                <w:sz w:val="26"/>
                <w:szCs w:val="26"/>
              </w:rPr>
            </w:pPr>
            <w:r w:rsidRPr="001D5126">
              <w:rPr>
                <w:rFonts w:ascii="Times New Roman" w:hAnsi="Times New Roman" w:cs="Times New Roman"/>
                <w:sz w:val="26"/>
                <w:szCs w:val="26"/>
              </w:rPr>
              <w:t>3. Nếu thành công hệ thống sẽ hiển thị danh sách khách hàng lên giao dienj thống kê.</w:t>
            </w:r>
          </w:p>
        </w:tc>
      </w:tr>
      <w:tr w:rsidR="00C7217C" w:rsidRPr="001D5126" w14:paraId="4AF242FF" w14:textId="77777777" w:rsidTr="00FD3B3E">
        <w:trPr>
          <w:trHeight w:val="1"/>
          <w:jc w:val="center"/>
        </w:trPr>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F8F887" w14:textId="77777777" w:rsidR="00C7217C" w:rsidRPr="001D5126" w:rsidRDefault="00C7217C" w:rsidP="001D5126">
            <w:pPr>
              <w:spacing w:line="360" w:lineRule="auto"/>
              <w:ind w:firstLine="0"/>
              <w:rPr>
                <w:szCs w:val="26"/>
              </w:rPr>
            </w:pPr>
            <w:r w:rsidRPr="001D5126">
              <w:rPr>
                <w:szCs w:val="26"/>
              </w:rPr>
              <w:t>Luồng sự kiện phụ (Alternative Flows):</w:t>
            </w:r>
          </w:p>
        </w:tc>
        <w:tc>
          <w:tcPr>
            <w:tcW w:w="6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30CE3" w14:textId="11D7B0E5" w:rsidR="00C7217C" w:rsidRPr="001D5126" w:rsidRDefault="00EF6B10" w:rsidP="001D5126">
            <w:pPr>
              <w:pStyle w:val="Heading2"/>
              <w:spacing w:line="360" w:lineRule="auto"/>
              <w:rPr>
                <w:b w:val="0"/>
              </w:rPr>
            </w:pPr>
            <w:bookmarkStart w:id="149" w:name="_Toc200921872"/>
            <w:r w:rsidRPr="001D5126">
              <w:rPr>
                <w:b w:val="0"/>
              </w:rPr>
              <w:t xml:space="preserve">1.1 </w:t>
            </w:r>
            <w:r w:rsidR="00C7217C" w:rsidRPr="001D5126">
              <w:rPr>
                <w:b w:val="0"/>
              </w:rPr>
              <w:t>Nếu thất bại thông báo không thể thống kê và kết thúc.</w:t>
            </w:r>
            <w:bookmarkEnd w:id="149"/>
          </w:p>
        </w:tc>
      </w:tr>
    </w:tbl>
    <w:p w14:paraId="0129E570" w14:textId="73513839" w:rsidR="00C7217C" w:rsidRPr="001D5126" w:rsidRDefault="00F75D6B" w:rsidP="001D5126">
      <w:pPr>
        <w:pStyle w:val="Heading3"/>
        <w:spacing w:line="360" w:lineRule="auto"/>
      </w:pPr>
      <w:bookmarkStart w:id="150" w:name="_Toc200921873"/>
      <w:r w:rsidRPr="001D5126">
        <w:t>3.14.2</w:t>
      </w:r>
      <w:r w:rsidR="00940A58" w:rsidRPr="001D5126">
        <w:t xml:space="preserve"> </w:t>
      </w:r>
      <w:r w:rsidR="00C7217C" w:rsidRPr="001D5126">
        <w:t>Biểu đồ</w:t>
      </w:r>
      <w:bookmarkEnd w:id="150"/>
    </w:p>
    <w:p w14:paraId="3F53A6A5" w14:textId="77777777" w:rsidR="00C7217C" w:rsidRPr="001D5126" w:rsidRDefault="00C7217C" w:rsidP="001D5126">
      <w:pPr>
        <w:spacing w:line="360" w:lineRule="auto"/>
        <w:ind w:left="600"/>
        <w:rPr>
          <w:b/>
          <w:i/>
          <w:szCs w:val="26"/>
          <w:lang w:val="pt-BR"/>
        </w:rPr>
      </w:pPr>
      <w:r w:rsidRPr="001D5126">
        <w:rPr>
          <w:b/>
          <w:i/>
          <w:szCs w:val="26"/>
          <w:lang w:val="pt-BR"/>
        </w:rPr>
        <w:t>Activity Diagram:</w:t>
      </w:r>
    </w:p>
    <w:p w14:paraId="072CE130" w14:textId="5646C764" w:rsidR="00C7217C" w:rsidRPr="001D5126" w:rsidRDefault="00E37ABC" w:rsidP="001D5126">
      <w:pPr>
        <w:spacing w:line="360" w:lineRule="auto"/>
        <w:rPr>
          <w:b/>
          <w:i/>
          <w:szCs w:val="26"/>
          <w:lang w:val="pt-BR"/>
        </w:rPr>
      </w:pPr>
      <w:r w:rsidRPr="00E37ABC">
        <w:rPr>
          <w:b/>
          <w:i/>
          <w:noProof/>
          <w:szCs w:val="26"/>
          <w:lang w:val="pt-BR"/>
        </w:rPr>
        <w:drawing>
          <wp:inline distT="0" distB="0" distL="0" distR="0" wp14:anchorId="745C2B81" wp14:editId="3C4BCAC3">
            <wp:extent cx="5732145" cy="4369435"/>
            <wp:effectExtent l="0" t="0" r="1905" b="0"/>
            <wp:docPr id="115950438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04383" name="Picture 1" descr="A diagram of a diagram&#10;&#10;AI-generated content may be incorrect."/>
                    <pic:cNvPicPr/>
                  </pic:nvPicPr>
                  <pic:blipFill>
                    <a:blip r:embed="rId27"/>
                    <a:stretch>
                      <a:fillRect/>
                    </a:stretch>
                  </pic:blipFill>
                  <pic:spPr>
                    <a:xfrm>
                      <a:off x="0" y="0"/>
                      <a:ext cx="5732145" cy="4369435"/>
                    </a:xfrm>
                    <a:prstGeom prst="rect">
                      <a:avLst/>
                    </a:prstGeom>
                  </pic:spPr>
                </pic:pic>
              </a:graphicData>
            </a:graphic>
          </wp:inline>
        </w:drawing>
      </w:r>
    </w:p>
    <w:p w14:paraId="5FC793D3" w14:textId="77777777" w:rsidR="00C7217C" w:rsidRPr="001D5126" w:rsidRDefault="00C7217C" w:rsidP="001D5126">
      <w:pPr>
        <w:spacing w:line="360" w:lineRule="auto"/>
        <w:ind w:left="600"/>
        <w:rPr>
          <w:b/>
          <w:i/>
          <w:szCs w:val="26"/>
          <w:lang w:val="pt-BR"/>
        </w:rPr>
      </w:pPr>
      <w:r w:rsidRPr="001D5126">
        <w:rPr>
          <w:b/>
          <w:i/>
          <w:szCs w:val="26"/>
          <w:lang w:val="pt-BR"/>
        </w:rPr>
        <w:t>Sequence Diagram:</w:t>
      </w:r>
    </w:p>
    <w:bookmarkEnd w:id="112"/>
    <w:p w14:paraId="4A1FD2E9" w14:textId="5D27D365" w:rsidR="00EF6B10" w:rsidRPr="001D5126" w:rsidRDefault="00EF6B10" w:rsidP="001D5126">
      <w:pPr>
        <w:spacing w:line="360" w:lineRule="auto"/>
        <w:rPr>
          <w:b/>
          <w:szCs w:val="26"/>
        </w:rPr>
      </w:pPr>
    </w:p>
    <w:p w14:paraId="1FC4AE23" w14:textId="5EE7947D" w:rsidR="00C7217C" w:rsidRPr="001D5126" w:rsidRDefault="00EF6B10" w:rsidP="001D5126">
      <w:pPr>
        <w:pStyle w:val="Heading1"/>
        <w:spacing w:line="360" w:lineRule="auto"/>
      </w:pPr>
      <w:bookmarkStart w:id="151" w:name="_Toc200921874"/>
      <w:r w:rsidRPr="001D5126">
        <w:rPr>
          <w:rStyle w:val="Emphasis"/>
          <w:i w:val="0"/>
          <w:iCs w:val="0"/>
        </w:rPr>
        <w:t xml:space="preserve">4. </w:t>
      </w:r>
      <w:r w:rsidR="00940A58" w:rsidRPr="001D5126">
        <w:t>THIẾT KẾ GIAO DIỆN</w:t>
      </w:r>
      <w:bookmarkEnd w:id="151"/>
    </w:p>
    <w:p w14:paraId="696E8680" w14:textId="6B54E8B0" w:rsidR="00F75D6B" w:rsidRPr="001D5126" w:rsidRDefault="00EF6B10" w:rsidP="001D5126">
      <w:pPr>
        <w:pStyle w:val="Heading2"/>
        <w:spacing w:line="360" w:lineRule="auto"/>
      </w:pPr>
      <w:bookmarkStart w:id="152" w:name="_Toc200921875"/>
      <w:r w:rsidRPr="001D5126">
        <w:lastRenderedPageBreak/>
        <w:t xml:space="preserve">4.1 Giao diện </w:t>
      </w:r>
      <w:r w:rsidR="00F75D6B" w:rsidRPr="001D5126">
        <w:t>Đăng nhập</w:t>
      </w:r>
      <w:bookmarkEnd w:id="152"/>
    </w:p>
    <w:p w14:paraId="290C4789" w14:textId="061B0C8E" w:rsidR="00F75D6B" w:rsidRPr="001D5126" w:rsidRDefault="00F75D6B" w:rsidP="001D5126">
      <w:pPr>
        <w:pStyle w:val="Heading2"/>
        <w:spacing w:line="360" w:lineRule="auto"/>
      </w:pPr>
      <w:bookmarkStart w:id="153" w:name="_Toc200921876"/>
      <w:r w:rsidRPr="001D5126">
        <w:t>4.2 Giao diện Nhập thuốc</w:t>
      </w:r>
      <w:bookmarkEnd w:id="153"/>
    </w:p>
    <w:p w14:paraId="25DA9552" w14:textId="6184DC0B" w:rsidR="00F75D6B" w:rsidRPr="001D5126" w:rsidRDefault="00F75D6B" w:rsidP="001D5126">
      <w:pPr>
        <w:pStyle w:val="Heading2"/>
        <w:spacing w:line="360" w:lineRule="auto"/>
      </w:pPr>
      <w:bookmarkStart w:id="154" w:name="_Toc200921877"/>
      <w:r w:rsidRPr="001D5126">
        <w:t>4.3 Giao diện</w:t>
      </w:r>
      <w:r w:rsidR="00EF6B10" w:rsidRPr="001D5126">
        <w:t xml:space="preserve"> </w:t>
      </w:r>
      <w:r w:rsidRPr="001D5126">
        <w:t>Tìm kiếm thuốc</w:t>
      </w:r>
      <w:bookmarkEnd w:id="154"/>
    </w:p>
    <w:p w14:paraId="4D9F3C03" w14:textId="28BB6282" w:rsidR="00F75D6B" w:rsidRPr="001D5126" w:rsidRDefault="00F75D6B" w:rsidP="001D5126">
      <w:pPr>
        <w:pStyle w:val="Heading2"/>
        <w:spacing w:line="360" w:lineRule="auto"/>
      </w:pPr>
      <w:bookmarkStart w:id="155" w:name="_Toc200921878"/>
      <w:r w:rsidRPr="001D5126">
        <w:t>4.4 Giao diện</w:t>
      </w:r>
      <w:r w:rsidR="00EF6B10" w:rsidRPr="001D5126">
        <w:t xml:space="preserve"> </w:t>
      </w:r>
      <w:r w:rsidRPr="001D5126">
        <w:t>Kiểm tra danh mục đầu thuốc</w:t>
      </w:r>
      <w:bookmarkEnd w:id="155"/>
    </w:p>
    <w:p w14:paraId="70CE1508" w14:textId="5CEB0958" w:rsidR="00F75D6B" w:rsidRPr="001D5126" w:rsidRDefault="00F75D6B" w:rsidP="001D5126">
      <w:pPr>
        <w:pStyle w:val="Heading2"/>
        <w:spacing w:line="360" w:lineRule="auto"/>
      </w:pPr>
      <w:bookmarkStart w:id="156" w:name="_Toc200921879"/>
      <w:r w:rsidRPr="001D5126">
        <w:t>4.5 Giao diện</w:t>
      </w:r>
      <w:r w:rsidR="00EF6B10" w:rsidRPr="001D5126">
        <w:t xml:space="preserve"> </w:t>
      </w:r>
      <w:r w:rsidRPr="001D5126">
        <w:t>Kiểm tra tình trạng thuốc</w:t>
      </w:r>
      <w:bookmarkEnd w:id="156"/>
    </w:p>
    <w:p w14:paraId="2D09BADC" w14:textId="134AF259" w:rsidR="00F75D6B" w:rsidRPr="001D5126" w:rsidRDefault="00F75D6B" w:rsidP="001D5126">
      <w:pPr>
        <w:pStyle w:val="Heading2"/>
        <w:spacing w:line="360" w:lineRule="auto"/>
      </w:pPr>
      <w:bookmarkStart w:id="157" w:name="_Toc200921880"/>
      <w:r w:rsidRPr="001D5126">
        <w:t>4.6 Giao diện</w:t>
      </w:r>
      <w:r w:rsidR="00EF6B10" w:rsidRPr="001D5126">
        <w:t xml:space="preserve"> Kiểm tra thông tin khách hàng</w:t>
      </w:r>
      <w:bookmarkEnd w:id="157"/>
    </w:p>
    <w:p w14:paraId="69525393" w14:textId="6CCA01E6" w:rsidR="00F75D6B" w:rsidRPr="001D5126" w:rsidRDefault="00F75D6B" w:rsidP="001D5126">
      <w:pPr>
        <w:pStyle w:val="Heading2"/>
        <w:spacing w:line="360" w:lineRule="auto"/>
      </w:pPr>
      <w:bookmarkStart w:id="158" w:name="_Toc200921881"/>
      <w:r w:rsidRPr="001D5126">
        <w:t>4.7 Giao diện</w:t>
      </w:r>
      <w:r w:rsidR="00EF6B10" w:rsidRPr="001D5126">
        <w:t xml:space="preserve"> Quản lí doanh thu</w:t>
      </w:r>
      <w:bookmarkEnd w:id="158"/>
    </w:p>
    <w:p w14:paraId="165D1D73" w14:textId="68FB4384" w:rsidR="00F75D6B" w:rsidRPr="001D5126" w:rsidRDefault="00F75D6B" w:rsidP="001D5126">
      <w:pPr>
        <w:pStyle w:val="Heading2"/>
        <w:spacing w:line="360" w:lineRule="auto"/>
      </w:pPr>
      <w:bookmarkStart w:id="159" w:name="_Toc200921882"/>
      <w:r w:rsidRPr="001D5126">
        <w:t>4.8 Giao diện</w:t>
      </w:r>
      <w:r w:rsidR="00EF6B10" w:rsidRPr="001D5126">
        <w:t xml:space="preserve"> Quản lí thông tin bán thuốc kê đơn</w:t>
      </w:r>
      <w:bookmarkEnd w:id="159"/>
    </w:p>
    <w:p w14:paraId="0D3F7F99" w14:textId="09AF08C0" w:rsidR="00F75D6B" w:rsidRPr="001D5126" w:rsidRDefault="00F75D6B" w:rsidP="001D5126">
      <w:pPr>
        <w:pStyle w:val="Heading2"/>
        <w:spacing w:line="360" w:lineRule="auto"/>
      </w:pPr>
      <w:bookmarkStart w:id="160" w:name="_Toc200921883"/>
      <w:r w:rsidRPr="001D5126">
        <w:t>4.9 Giao diện</w:t>
      </w:r>
      <w:r w:rsidR="00EF6B10" w:rsidRPr="001D5126">
        <w:t xml:space="preserve"> Quản lí thông tin bán thuốc không kê đơn</w:t>
      </w:r>
      <w:bookmarkEnd w:id="160"/>
    </w:p>
    <w:p w14:paraId="580EDA9C" w14:textId="157557DB" w:rsidR="00F75D6B" w:rsidRPr="001D5126" w:rsidRDefault="00F75D6B" w:rsidP="001D5126">
      <w:pPr>
        <w:pStyle w:val="Heading2"/>
        <w:spacing w:line="360" w:lineRule="auto"/>
      </w:pPr>
      <w:bookmarkStart w:id="161" w:name="_Toc200921884"/>
      <w:r w:rsidRPr="001D5126">
        <w:t>4.10 Giao diện</w:t>
      </w:r>
      <w:r w:rsidR="00EF6B10" w:rsidRPr="001D5126">
        <w:t xml:space="preserve"> Thống kê tổng thuốc đã bán</w:t>
      </w:r>
      <w:bookmarkEnd w:id="161"/>
    </w:p>
    <w:p w14:paraId="4CE57E32" w14:textId="545E6E60" w:rsidR="00F75D6B" w:rsidRPr="001D5126" w:rsidRDefault="00F75D6B" w:rsidP="001D5126">
      <w:pPr>
        <w:pStyle w:val="Heading2"/>
        <w:spacing w:line="360" w:lineRule="auto"/>
      </w:pPr>
      <w:bookmarkStart w:id="162" w:name="_Toc200921885"/>
      <w:r w:rsidRPr="001D5126">
        <w:t>4.11 Giao diện</w:t>
      </w:r>
      <w:r w:rsidR="00EF6B10" w:rsidRPr="001D5126">
        <w:t xml:space="preserve"> Thống kê thuốc hết hạn</w:t>
      </w:r>
      <w:bookmarkEnd w:id="162"/>
    </w:p>
    <w:p w14:paraId="7FB99729" w14:textId="46EF36EE" w:rsidR="00F75D6B" w:rsidRPr="001D5126" w:rsidRDefault="00F75D6B" w:rsidP="001D5126">
      <w:pPr>
        <w:pStyle w:val="Heading2"/>
        <w:spacing w:line="360" w:lineRule="auto"/>
      </w:pPr>
      <w:bookmarkStart w:id="163" w:name="_Toc200921886"/>
      <w:r w:rsidRPr="001D5126">
        <w:t>4.12 Giao diện</w:t>
      </w:r>
      <w:r w:rsidR="00EF6B10" w:rsidRPr="001D5126">
        <w:t xml:space="preserve"> Thống kê thuốc mới nhập</w:t>
      </w:r>
      <w:bookmarkEnd w:id="163"/>
    </w:p>
    <w:p w14:paraId="0DE8FE87" w14:textId="796AB9FF" w:rsidR="00F75D6B" w:rsidRPr="001D5126" w:rsidRDefault="00F75D6B" w:rsidP="001D5126">
      <w:pPr>
        <w:pStyle w:val="Heading2"/>
        <w:spacing w:line="360" w:lineRule="auto"/>
      </w:pPr>
      <w:bookmarkStart w:id="164" w:name="_Toc200921887"/>
      <w:r w:rsidRPr="001D5126">
        <w:t>4.13 Giao diện</w:t>
      </w:r>
      <w:r w:rsidR="00EF6B10" w:rsidRPr="001D5126">
        <w:t xml:space="preserve"> Thống kê doanh thu</w:t>
      </w:r>
      <w:bookmarkEnd w:id="164"/>
    </w:p>
    <w:p w14:paraId="2BC5305C" w14:textId="01854381" w:rsidR="00F75D6B" w:rsidRPr="001D5126" w:rsidRDefault="00F75D6B" w:rsidP="001D5126">
      <w:pPr>
        <w:pStyle w:val="Heading2"/>
        <w:spacing w:line="360" w:lineRule="auto"/>
      </w:pPr>
      <w:bookmarkStart w:id="165" w:name="_Toc200921888"/>
      <w:r w:rsidRPr="001D5126">
        <w:t>4.14 Giao diện</w:t>
      </w:r>
      <w:r w:rsidR="00EF6B10" w:rsidRPr="001D5126">
        <w:t xml:space="preserve"> Thống kê thông tin khách hàng</w:t>
      </w:r>
      <w:bookmarkEnd w:id="165"/>
    </w:p>
    <w:p w14:paraId="61B3655B" w14:textId="788C2269" w:rsidR="00940A58" w:rsidRPr="001D5126" w:rsidRDefault="00940A58" w:rsidP="001D5126">
      <w:pPr>
        <w:pStyle w:val="Heading1"/>
        <w:spacing w:line="360" w:lineRule="auto"/>
      </w:pPr>
      <w:bookmarkStart w:id="166" w:name="_Toc200921889"/>
      <w:r w:rsidRPr="001D5126">
        <w:t>5. TEST CASE</w:t>
      </w:r>
      <w:bookmarkEnd w:id="166"/>
    </w:p>
    <w:p w14:paraId="5759268B" w14:textId="77777777" w:rsidR="00C7217C" w:rsidRPr="001D5126" w:rsidRDefault="00C7217C" w:rsidP="001D5126">
      <w:pPr>
        <w:spacing w:line="360" w:lineRule="auto"/>
        <w:rPr>
          <w:szCs w:val="26"/>
        </w:rPr>
      </w:pPr>
    </w:p>
    <w:p w14:paraId="50BC3C19" w14:textId="7DE3A2B3" w:rsidR="007B556D" w:rsidRPr="001D5126" w:rsidRDefault="007B556D" w:rsidP="001D5126">
      <w:pPr>
        <w:spacing w:line="360" w:lineRule="auto"/>
        <w:ind w:firstLine="0"/>
        <w:rPr>
          <w:szCs w:val="26"/>
        </w:rPr>
      </w:pPr>
    </w:p>
    <w:p w14:paraId="3AF52AD0" w14:textId="77777777" w:rsidR="00EA7CFA" w:rsidRPr="001D5126" w:rsidRDefault="00EA7CFA" w:rsidP="001D5126">
      <w:pPr>
        <w:spacing w:line="360" w:lineRule="auto"/>
        <w:rPr>
          <w:szCs w:val="26"/>
        </w:rPr>
      </w:pPr>
    </w:p>
    <w:sectPr w:rsidR="00EA7CFA" w:rsidRPr="001D5126" w:rsidSect="002313F0">
      <w:headerReference w:type="even" r:id="rId2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54E24" w14:textId="77777777" w:rsidR="00F400AF" w:rsidRDefault="00F400AF">
      <w:r>
        <w:separator/>
      </w:r>
    </w:p>
    <w:p w14:paraId="1623AEB2" w14:textId="77777777" w:rsidR="00F400AF" w:rsidRDefault="00F400AF"/>
  </w:endnote>
  <w:endnote w:type="continuationSeparator" w:id="0">
    <w:p w14:paraId="5DA942C6" w14:textId="77777777" w:rsidR="00F400AF" w:rsidRDefault="00F400AF">
      <w:r>
        <w:continuationSeparator/>
      </w:r>
    </w:p>
    <w:p w14:paraId="41738204" w14:textId="77777777" w:rsidR="00F400AF" w:rsidRDefault="00F40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51C89" w14:textId="77777777" w:rsidR="00781220" w:rsidRDefault="0078122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8B4970D" w14:textId="77777777" w:rsidR="00781220" w:rsidRDefault="00781220"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9875774"/>
      <w:docPartObj>
        <w:docPartGallery w:val="Page Numbers (Bottom of Page)"/>
        <w:docPartUnique/>
      </w:docPartObj>
    </w:sdtPr>
    <w:sdtEndPr>
      <w:rPr>
        <w:noProof/>
      </w:rPr>
    </w:sdtEndPr>
    <w:sdtContent>
      <w:p w14:paraId="0F9BFAF4" w14:textId="72C6C865" w:rsidR="00781220" w:rsidRDefault="00781220">
        <w:pPr>
          <w:pStyle w:val="Footer"/>
          <w:jc w:val="center"/>
        </w:pPr>
        <w:r>
          <w:fldChar w:fldCharType="begin"/>
        </w:r>
        <w:r>
          <w:instrText xml:space="preserve"> PAGE   \* MERGEFORMAT </w:instrText>
        </w:r>
        <w:r>
          <w:fldChar w:fldCharType="separate"/>
        </w:r>
        <w:r w:rsidR="00A95BD3">
          <w:rPr>
            <w:noProof/>
          </w:rPr>
          <w:t>57</w:t>
        </w:r>
        <w:r>
          <w:rPr>
            <w:noProof/>
          </w:rPr>
          <w:fldChar w:fldCharType="end"/>
        </w:r>
      </w:p>
    </w:sdtContent>
  </w:sdt>
  <w:p w14:paraId="4EC62FF1" w14:textId="77777777" w:rsidR="00781220" w:rsidRDefault="00781220"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70AED" w14:textId="77777777" w:rsidR="00F400AF" w:rsidRDefault="00F400AF">
      <w:r>
        <w:separator/>
      </w:r>
    </w:p>
    <w:p w14:paraId="2D2B1CDD" w14:textId="77777777" w:rsidR="00F400AF" w:rsidRDefault="00F400AF"/>
  </w:footnote>
  <w:footnote w:type="continuationSeparator" w:id="0">
    <w:p w14:paraId="7784E60F" w14:textId="77777777" w:rsidR="00F400AF" w:rsidRDefault="00F400AF">
      <w:r>
        <w:continuationSeparator/>
      </w:r>
    </w:p>
    <w:p w14:paraId="407AC69C" w14:textId="77777777" w:rsidR="00F400AF" w:rsidRDefault="00F400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3F9AA" w14:textId="77777777" w:rsidR="00781220" w:rsidRPr="00162939" w:rsidRDefault="0078122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8E0F" w14:textId="77777777" w:rsidR="00781220" w:rsidRDefault="007812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DCF"/>
    <w:multiLevelType w:val="multilevel"/>
    <w:tmpl w:val="7EFC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3042"/>
    <w:multiLevelType w:val="multilevel"/>
    <w:tmpl w:val="C17E88CE"/>
    <w:lvl w:ilvl="0">
      <w:start w:val="1"/>
      <w:numFmt w:val="decimal"/>
      <w:suff w:val="nothing"/>
      <w:lvlText w:val="CHƯƠNG %1"/>
      <w:lvlJc w:val="left"/>
      <w:pPr>
        <w:ind w:left="2411" w:firstLine="0"/>
      </w:pPr>
      <w:rPr>
        <w:rFonts w:hint="default"/>
        <w:color w:val="auto"/>
      </w:rPr>
    </w:lvl>
    <w:lvl w:ilvl="1">
      <w:start w:val="1"/>
      <w:numFmt w:val="decimal"/>
      <w:suff w:val="space"/>
      <w:lvlText w:val="%1.%2"/>
      <w:lvlJc w:val="left"/>
      <w:pPr>
        <w:ind w:left="1386" w:hanging="576"/>
      </w:pPr>
      <w:rPr>
        <w:rFonts w:hint="default"/>
      </w:rPr>
    </w:lvl>
    <w:lvl w:ilvl="2">
      <w:start w:val="1"/>
      <w:numFmt w:val="decimal"/>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8345726"/>
    <w:multiLevelType w:val="hybridMultilevel"/>
    <w:tmpl w:val="1C2416C0"/>
    <w:lvl w:ilvl="0" w:tplc="2912FD04">
      <w:start w:val="3"/>
      <w:numFmt w:val="bullet"/>
      <w:pStyle w:val="Bullet1CharChar"/>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087E"/>
    <w:multiLevelType w:val="singleLevel"/>
    <w:tmpl w:val="4F3E811E"/>
    <w:lvl w:ilvl="0">
      <w:start w:val="1"/>
      <w:numFmt w:val="bullet"/>
      <w:pStyle w:val="Entry"/>
      <w:lvlText w:val=""/>
      <w:lvlJc w:val="left"/>
      <w:pPr>
        <w:tabs>
          <w:tab w:val="num" w:pos="360"/>
        </w:tabs>
        <w:ind w:left="360" w:hanging="360"/>
      </w:pPr>
      <w:rPr>
        <w:rFonts w:ascii="Symbol" w:hAnsi="Symbol" w:hint="default"/>
      </w:rPr>
    </w:lvl>
  </w:abstractNum>
  <w:abstractNum w:abstractNumId="4" w15:restartNumberingAfterBreak="0">
    <w:nsid w:val="13CA5F4B"/>
    <w:multiLevelType w:val="multilevel"/>
    <w:tmpl w:val="E8C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073B9"/>
    <w:multiLevelType w:val="hybridMultilevel"/>
    <w:tmpl w:val="B590E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A0335"/>
    <w:multiLevelType w:val="hybridMultilevel"/>
    <w:tmpl w:val="8796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05815"/>
    <w:multiLevelType w:val="multilevel"/>
    <w:tmpl w:val="AE5A2A34"/>
    <w:lvl w:ilvl="0">
      <w:start w:val="1"/>
      <w:numFmt w:val="bullet"/>
      <w:lvlText w:val=""/>
      <w:lvlJc w:val="left"/>
      <w:pPr>
        <w:ind w:left="1200" w:hanging="480"/>
      </w:pPr>
      <w:rPr>
        <w:rFonts w:ascii="Symbol" w:hAnsi="Symbol"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108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2160" w:hanging="1440"/>
      </w:pPr>
      <w:rPr>
        <w:rFonts w:cs="Times New Roman" w:hint="default"/>
      </w:rPr>
    </w:lvl>
    <w:lvl w:ilvl="6">
      <w:start w:val="1"/>
      <w:numFmt w:val="decimal"/>
      <w:lvlText w:val="%1.%2.%3.%4.%5.%6.%7"/>
      <w:lvlJc w:val="left"/>
      <w:pPr>
        <w:ind w:left="2520" w:hanging="1800"/>
      </w:pPr>
      <w:rPr>
        <w:rFonts w:cs="Times New Roman" w:hint="default"/>
      </w:rPr>
    </w:lvl>
    <w:lvl w:ilvl="7">
      <w:start w:val="1"/>
      <w:numFmt w:val="decimal"/>
      <w:lvlText w:val="%1.%2.%3.%4.%5.%6.%7.%8"/>
      <w:lvlJc w:val="left"/>
      <w:pPr>
        <w:ind w:left="2520" w:hanging="1800"/>
      </w:pPr>
      <w:rPr>
        <w:rFonts w:cs="Times New Roman" w:hint="default"/>
      </w:rPr>
    </w:lvl>
    <w:lvl w:ilvl="8">
      <w:start w:val="1"/>
      <w:numFmt w:val="decimal"/>
      <w:lvlText w:val="%1.%2.%3.%4.%5.%6.%7.%8.%9"/>
      <w:lvlJc w:val="left"/>
      <w:pPr>
        <w:ind w:left="2880" w:hanging="2160"/>
      </w:pPr>
      <w:rPr>
        <w:rFonts w:cs="Times New Roman" w:hint="default"/>
      </w:rPr>
    </w:lvl>
  </w:abstractNum>
  <w:abstractNum w:abstractNumId="8" w15:restartNumberingAfterBreak="0">
    <w:nsid w:val="18761CA5"/>
    <w:multiLevelType w:val="hybridMultilevel"/>
    <w:tmpl w:val="1A42B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32851"/>
    <w:multiLevelType w:val="multilevel"/>
    <w:tmpl w:val="DFE040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BE67D6B"/>
    <w:multiLevelType w:val="multilevel"/>
    <w:tmpl w:val="79B6AA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C49558D"/>
    <w:multiLevelType w:val="multilevel"/>
    <w:tmpl w:val="8E5E52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9C478A"/>
    <w:multiLevelType w:val="hybridMultilevel"/>
    <w:tmpl w:val="8A5A2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FE3281"/>
    <w:multiLevelType w:val="hybridMultilevel"/>
    <w:tmpl w:val="A9DAB18E"/>
    <w:lvl w:ilvl="0" w:tplc="10889564">
      <w:numFmt w:val="bullet"/>
      <w:lvlText w:val="-"/>
      <w:lvlJc w:val="left"/>
      <w:pPr>
        <w:ind w:left="960" w:hanging="360"/>
      </w:pPr>
      <w:rPr>
        <w:rFonts w:ascii="Times New Roman" w:eastAsia="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25044789"/>
    <w:multiLevelType w:val="multilevel"/>
    <w:tmpl w:val="E090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55B9E"/>
    <w:multiLevelType w:val="multilevel"/>
    <w:tmpl w:val="E8C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F1875"/>
    <w:multiLevelType w:val="multilevel"/>
    <w:tmpl w:val="E8C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73B17"/>
    <w:multiLevelType w:val="hybridMultilevel"/>
    <w:tmpl w:val="A4143B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94318"/>
    <w:multiLevelType w:val="hybridMultilevel"/>
    <w:tmpl w:val="400E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0" w15:restartNumberingAfterBreak="0">
    <w:nsid w:val="37B379E3"/>
    <w:multiLevelType w:val="multilevel"/>
    <w:tmpl w:val="98545358"/>
    <w:lvl w:ilvl="0">
      <w:start w:val="1"/>
      <w:numFmt w:val="decimal"/>
      <w:lvlText w:val="%1"/>
      <w:lvlJc w:val="left"/>
      <w:pPr>
        <w:ind w:left="1164" w:hanging="1164"/>
      </w:pPr>
      <w:rPr>
        <w:rFonts w:hint="default"/>
      </w:rPr>
    </w:lvl>
    <w:lvl w:ilvl="1">
      <w:numFmt w:val="decimalZero"/>
      <w:lvlText w:val="%1.%2.0"/>
      <w:lvlJc w:val="left"/>
      <w:pPr>
        <w:ind w:left="1884" w:hanging="1164"/>
      </w:pPr>
      <w:rPr>
        <w:rFonts w:hint="default"/>
      </w:rPr>
    </w:lvl>
    <w:lvl w:ilvl="2">
      <w:start w:val="1"/>
      <w:numFmt w:val="decimalZero"/>
      <w:lvlText w:val="%1.%2.%3"/>
      <w:lvlJc w:val="left"/>
      <w:pPr>
        <w:ind w:left="2604" w:hanging="1164"/>
      </w:pPr>
      <w:rPr>
        <w:rFonts w:hint="default"/>
      </w:rPr>
    </w:lvl>
    <w:lvl w:ilvl="3">
      <w:start w:val="1"/>
      <w:numFmt w:val="decimal"/>
      <w:lvlText w:val="%1.%2.%3.%4"/>
      <w:lvlJc w:val="left"/>
      <w:pPr>
        <w:ind w:left="3324" w:hanging="1164"/>
      </w:pPr>
      <w:rPr>
        <w:rFonts w:hint="default"/>
      </w:rPr>
    </w:lvl>
    <w:lvl w:ilvl="4">
      <w:start w:val="1"/>
      <w:numFmt w:val="decimal"/>
      <w:lvlText w:val="%1.%2.%3.%4.%5"/>
      <w:lvlJc w:val="left"/>
      <w:pPr>
        <w:ind w:left="4044" w:hanging="1164"/>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81B1581"/>
    <w:multiLevelType w:val="multilevel"/>
    <w:tmpl w:val="FFC8639A"/>
    <w:lvl w:ilvl="0">
      <w:start w:val="1"/>
      <w:numFmt w:val="decimal"/>
      <w:pStyle w:val="Heading50"/>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0"/>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22" w15:restartNumberingAfterBreak="0">
    <w:nsid w:val="3D720F40"/>
    <w:multiLevelType w:val="multilevel"/>
    <w:tmpl w:val="8954D29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D855525"/>
    <w:multiLevelType w:val="multilevel"/>
    <w:tmpl w:val="43A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15830"/>
    <w:multiLevelType w:val="multilevel"/>
    <w:tmpl w:val="EE2A8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401BFE"/>
    <w:multiLevelType w:val="multilevel"/>
    <w:tmpl w:val="CAAEF5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DE24B8"/>
    <w:multiLevelType w:val="multilevel"/>
    <w:tmpl w:val="D32E47DA"/>
    <w:lvl w:ilvl="0">
      <w:start w:val="2"/>
      <w:numFmt w:val="decimal"/>
      <w:lvlText w:val="%1"/>
      <w:lvlJc w:val="left"/>
      <w:pPr>
        <w:ind w:left="876" w:hanging="876"/>
      </w:pPr>
      <w:rPr>
        <w:rFonts w:hint="default"/>
      </w:rPr>
    </w:lvl>
    <w:lvl w:ilvl="1">
      <w:start w:val="3"/>
      <w:numFmt w:val="decimal"/>
      <w:lvlText w:val="%1.%2"/>
      <w:lvlJc w:val="left"/>
      <w:pPr>
        <w:ind w:left="876" w:hanging="876"/>
      </w:pPr>
      <w:rPr>
        <w:rFonts w:hint="default"/>
      </w:rPr>
    </w:lvl>
    <w:lvl w:ilvl="2">
      <w:start w:val="2"/>
      <w:numFmt w:val="decimal"/>
      <w:lvlText w:val="%1.%2.%3"/>
      <w:lvlJc w:val="left"/>
      <w:pPr>
        <w:ind w:left="876" w:hanging="876"/>
      </w:pPr>
      <w:rPr>
        <w:rFonts w:hint="default"/>
      </w:rPr>
    </w:lvl>
    <w:lvl w:ilvl="3">
      <w:start w:val="12"/>
      <w:numFmt w:val="decimal"/>
      <w:lvlText w:val="%1.%2.%3.%4"/>
      <w:lvlJc w:val="left"/>
      <w:pPr>
        <w:ind w:left="876" w:hanging="87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564ADA"/>
    <w:multiLevelType w:val="multilevel"/>
    <w:tmpl w:val="ABAEC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8E6662A"/>
    <w:multiLevelType w:val="multilevel"/>
    <w:tmpl w:val="672EE140"/>
    <w:lvl w:ilvl="0">
      <w:start w:val="2"/>
      <w:numFmt w:val="decimal"/>
      <w:lvlText w:val="%1"/>
      <w:lvlJc w:val="left"/>
      <w:pPr>
        <w:ind w:left="876" w:hanging="876"/>
      </w:pPr>
      <w:rPr>
        <w:rFonts w:hint="default"/>
      </w:rPr>
    </w:lvl>
    <w:lvl w:ilvl="1">
      <w:start w:val="3"/>
      <w:numFmt w:val="decimal"/>
      <w:lvlText w:val="%1.%2"/>
      <w:lvlJc w:val="left"/>
      <w:pPr>
        <w:ind w:left="876" w:hanging="876"/>
      </w:pPr>
      <w:rPr>
        <w:rFonts w:hint="default"/>
      </w:rPr>
    </w:lvl>
    <w:lvl w:ilvl="2">
      <w:start w:val="2"/>
      <w:numFmt w:val="decimal"/>
      <w:lvlText w:val="%1.%2.%3"/>
      <w:lvlJc w:val="left"/>
      <w:pPr>
        <w:ind w:left="876" w:hanging="876"/>
      </w:pPr>
      <w:rPr>
        <w:rFonts w:hint="default"/>
      </w:rPr>
    </w:lvl>
    <w:lvl w:ilvl="3">
      <w:start w:val="11"/>
      <w:numFmt w:val="decimal"/>
      <w:lvlText w:val="%1.%2.%3.%4"/>
      <w:lvlJc w:val="left"/>
      <w:pPr>
        <w:ind w:left="876" w:hanging="87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8E82228"/>
    <w:multiLevelType w:val="multilevel"/>
    <w:tmpl w:val="2C484128"/>
    <w:lvl w:ilvl="0">
      <w:start w:val="2"/>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8F648B4"/>
    <w:multiLevelType w:val="multilevel"/>
    <w:tmpl w:val="E090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06CF9"/>
    <w:multiLevelType w:val="multilevel"/>
    <w:tmpl w:val="B900A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5D48E9"/>
    <w:multiLevelType w:val="multilevel"/>
    <w:tmpl w:val="B630E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4DDB082E"/>
    <w:multiLevelType w:val="multilevel"/>
    <w:tmpl w:val="B630E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A5225"/>
    <w:multiLevelType w:val="multilevel"/>
    <w:tmpl w:val="E8C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F2164"/>
    <w:multiLevelType w:val="hybridMultilevel"/>
    <w:tmpl w:val="8744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414F59"/>
    <w:multiLevelType w:val="multilevel"/>
    <w:tmpl w:val="877C43C8"/>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3076A6"/>
    <w:multiLevelType w:val="multilevel"/>
    <w:tmpl w:val="B630E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275BC"/>
    <w:multiLevelType w:val="multilevel"/>
    <w:tmpl w:val="FAB0ED7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50421D7"/>
    <w:multiLevelType w:val="multilevel"/>
    <w:tmpl w:val="E8C8C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E669E"/>
    <w:multiLevelType w:val="hybridMultilevel"/>
    <w:tmpl w:val="1A78CF00"/>
    <w:lvl w:ilvl="0" w:tplc="45589F2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F22301"/>
    <w:multiLevelType w:val="multilevel"/>
    <w:tmpl w:val="0AC69FA4"/>
    <w:lvl w:ilvl="0">
      <w:start w:val="2"/>
      <w:numFmt w:val="decimal"/>
      <w:lvlText w:val="%1"/>
      <w:lvlJc w:val="left"/>
      <w:pPr>
        <w:ind w:left="744" w:hanging="744"/>
      </w:pPr>
      <w:rPr>
        <w:rFonts w:hint="default"/>
      </w:rPr>
    </w:lvl>
    <w:lvl w:ilvl="1">
      <w:start w:val="3"/>
      <w:numFmt w:val="decimal"/>
      <w:lvlText w:val="%1.%2"/>
      <w:lvlJc w:val="left"/>
      <w:pPr>
        <w:ind w:left="744" w:hanging="744"/>
      </w:pPr>
      <w:rPr>
        <w:rFonts w:hint="default"/>
      </w:rPr>
    </w:lvl>
    <w:lvl w:ilvl="2">
      <w:start w:val="2"/>
      <w:numFmt w:val="decimal"/>
      <w:lvlText w:val="%1.%2.%3"/>
      <w:lvlJc w:val="left"/>
      <w:pPr>
        <w:ind w:left="744" w:hanging="744"/>
      </w:pPr>
      <w:rPr>
        <w:rFonts w:hint="default"/>
      </w:rPr>
    </w:lvl>
    <w:lvl w:ilvl="3">
      <w:start w:val="2"/>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B500F6"/>
    <w:multiLevelType w:val="multilevel"/>
    <w:tmpl w:val="E8C8C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26A11"/>
    <w:multiLevelType w:val="hybridMultilevel"/>
    <w:tmpl w:val="B92C3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E574200"/>
    <w:multiLevelType w:val="hybridMultilevel"/>
    <w:tmpl w:val="9B1CEBBA"/>
    <w:lvl w:ilvl="0" w:tplc="45589F2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42C188E"/>
    <w:multiLevelType w:val="hybridMultilevel"/>
    <w:tmpl w:val="71C40BBC"/>
    <w:lvl w:ilvl="0" w:tplc="6B18048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6213AB"/>
    <w:multiLevelType w:val="multilevel"/>
    <w:tmpl w:val="9618B5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46B70F5"/>
    <w:multiLevelType w:val="multilevel"/>
    <w:tmpl w:val="908CD71E"/>
    <w:lvl w:ilvl="0">
      <w:start w:val="2"/>
      <w:numFmt w:val="decimal"/>
      <w:lvlText w:val="%1"/>
      <w:lvlJc w:val="left"/>
      <w:pPr>
        <w:ind w:left="744" w:hanging="744"/>
      </w:pPr>
      <w:rPr>
        <w:rFonts w:hint="default"/>
      </w:rPr>
    </w:lvl>
    <w:lvl w:ilvl="1">
      <w:start w:val="3"/>
      <w:numFmt w:val="decimal"/>
      <w:lvlText w:val="%1.%2"/>
      <w:lvlJc w:val="left"/>
      <w:pPr>
        <w:ind w:left="744" w:hanging="744"/>
      </w:pPr>
      <w:rPr>
        <w:rFonts w:hint="default"/>
      </w:rPr>
    </w:lvl>
    <w:lvl w:ilvl="2">
      <w:start w:val="2"/>
      <w:numFmt w:val="decimal"/>
      <w:lvlText w:val="%1.%2.%3"/>
      <w:lvlJc w:val="left"/>
      <w:pPr>
        <w:ind w:left="744" w:hanging="744"/>
      </w:pPr>
      <w:rPr>
        <w:rFonts w:hint="default"/>
      </w:rPr>
    </w:lvl>
    <w:lvl w:ilvl="3">
      <w:start w:val="2"/>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B9552D5"/>
    <w:multiLevelType w:val="multilevel"/>
    <w:tmpl w:val="938271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CEF201A"/>
    <w:multiLevelType w:val="multilevel"/>
    <w:tmpl w:val="9EA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44977">
    <w:abstractNumId w:val="1"/>
  </w:num>
  <w:num w:numId="2" w16cid:durableId="1223297731">
    <w:abstractNumId w:val="33"/>
  </w:num>
  <w:num w:numId="3" w16cid:durableId="1193107407">
    <w:abstractNumId w:val="43"/>
  </w:num>
  <w:num w:numId="4" w16cid:durableId="1330867679">
    <w:abstractNumId w:val="9"/>
  </w:num>
  <w:num w:numId="5" w16cid:durableId="267203450">
    <w:abstractNumId w:val="10"/>
  </w:num>
  <w:num w:numId="6" w16cid:durableId="908536296">
    <w:abstractNumId w:val="22"/>
  </w:num>
  <w:num w:numId="7" w16cid:durableId="915437733">
    <w:abstractNumId w:val="50"/>
  </w:num>
  <w:num w:numId="8" w16cid:durableId="219437018">
    <w:abstractNumId w:val="27"/>
  </w:num>
  <w:num w:numId="9" w16cid:durableId="885524806">
    <w:abstractNumId w:val="46"/>
  </w:num>
  <w:num w:numId="10" w16cid:durableId="1557618016">
    <w:abstractNumId w:val="13"/>
  </w:num>
  <w:num w:numId="11" w16cid:durableId="432869963">
    <w:abstractNumId w:val="21"/>
  </w:num>
  <w:num w:numId="12" w16cid:durableId="94789503">
    <w:abstractNumId w:val="19"/>
  </w:num>
  <w:num w:numId="13" w16cid:durableId="923684836">
    <w:abstractNumId w:val="2"/>
  </w:num>
  <w:num w:numId="14" w16cid:durableId="1878884059">
    <w:abstractNumId w:val="3"/>
  </w:num>
  <w:num w:numId="15" w16cid:durableId="1483620576">
    <w:abstractNumId w:val="7"/>
  </w:num>
  <w:num w:numId="16" w16cid:durableId="1796946316">
    <w:abstractNumId w:val="5"/>
  </w:num>
  <w:num w:numId="17" w16cid:durableId="1856070456">
    <w:abstractNumId w:val="41"/>
  </w:num>
  <w:num w:numId="18" w16cid:durableId="1449272781">
    <w:abstractNumId w:val="47"/>
  </w:num>
  <w:num w:numId="19" w16cid:durableId="217130361">
    <w:abstractNumId w:val="17"/>
  </w:num>
  <w:num w:numId="20" w16cid:durableId="395907243">
    <w:abstractNumId w:val="24"/>
  </w:num>
  <w:num w:numId="21" w16cid:durableId="310448506">
    <w:abstractNumId w:val="48"/>
  </w:num>
  <w:num w:numId="22" w16cid:durableId="871919613">
    <w:abstractNumId w:val="31"/>
  </w:num>
  <w:num w:numId="23" w16cid:durableId="84688439">
    <w:abstractNumId w:val="11"/>
  </w:num>
  <w:num w:numId="24" w16cid:durableId="1989630661">
    <w:abstractNumId w:val="25"/>
  </w:num>
  <w:num w:numId="25" w16cid:durableId="1134063067">
    <w:abstractNumId w:val="37"/>
  </w:num>
  <w:num w:numId="26" w16cid:durableId="2094929967">
    <w:abstractNumId w:val="49"/>
  </w:num>
  <w:num w:numId="27" w16cid:durableId="784812581">
    <w:abstractNumId w:val="28"/>
  </w:num>
  <w:num w:numId="28" w16cid:durableId="572469512">
    <w:abstractNumId w:val="1"/>
    <w:lvlOverride w:ilvl="0">
      <w:startOverride w:val="3"/>
    </w:lvlOverride>
    <w:lvlOverride w:ilvl="1">
      <w:startOverride w:val="1"/>
    </w:lvlOverride>
  </w:num>
  <w:num w:numId="29" w16cid:durableId="477307197">
    <w:abstractNumId w:val="8"/>
  </w:num>
  <w:num w:numId="30" w16cid:durableId="1215049086">
    <w:abstractNumId w:val="18"/>
  </w:num>
  <w:num w:numId="31" w16cid:durableId="1175455889">
    <w:abstractNumId w:val="29"/>
  </w:num>
  <w:num w:numId="32" w16cid:durableId="1130437760">
    <w:abstractNumId w:val="6"/>
  </w:num>
  <w:num w:numId="33" w16cid:durableId="1988701548">
    <w:abstractNumId w:val="39"/>
  </w:num>
  <w:num w:numId="34" w16cid:durableId="2040005369">
    <w:abstractNumId w:val="42"/>
  </w:num>
  <w:num w:numId="35" w16cid:durableId="1281230707">
    <w:abstractNumId w:val="45"/>
  </w:num>
  <w:num w:numId="36" w16cid:durableId="870456203">
    <w:abstractNumId w:val="36"/>
  </w:num>
  <w:num w:numId="37" w16cid:durableId="1892614367">
    <w:abstractNumId w:val="12"/>
  </w:num>
  <w:num w:numId="38" w16cid:durableId="379132183">
    <w:abstractNumId w:val="23"/>
  </w:num>
  <w:num w:numId="39" w16cid:durableId="1125124667">
    <w:abstractNumId w:val="30"/>
  </w:num>
  <w:num w:numId="40" w16cid:durableId="1285888615">
    <w:abstractNumId w:val="14"/>
  </w:num>
  <w:num w:numId="41" w16cid:durableId="191891238">
    <w:abstractNumId w:val="34"/>
  </w:num>
  <w:num w:numId="42" w16cid:durableId="1322081545">
    <w:abstractNumId w:val="38"/>
  </w:num>
  <w:num w:numId="43" w16cid:durableId="1094470644">
    <w:abstractNumId w:val="0"/>
  </w:num>
  <w:num w:numId="44" w16cid:durableId="403528825">
    <w:abstractNumId w:val="32"/>
  </w:num>
  <w:num w:numId="45" w16cid:durableId="1250654771">
    <w:abstractNumId w:val="16"/>
  </w:num>
  <w:num w:numId="46" w16cid:durableId="1276905254">
    <w:abstractNumId w:val="51"/>
  </w:num>
  <w:num w:numId="47" w16cid:durableId="1868832057">
    <w:abstractNumId w:val="26"/>
  </w:num>
  <w:num w:numId="48" w16cid:durableId="1605114411">
    <w:abstractNumId w:val="4"/>
  </w:num>
  <w:num w:numId="49" w16cid:durableId="1059130672">
    <w:abstractNumId w:val="15"/>
  </w:num>
  <w:num w:numId="50" w16cid:durableId="290401714">
    <w:abstractNumId w:val="35"/>
  </w:num>
  <w:num w:numId="51" w16cid:durableId="871184162">
    <w:abstractNumId w:val="40"/>
  </w:num>
  <w:num w:numId="52" w16cid:durableId="2025128642">
    <w:abstractNumId w:val="44"/>
  </w:num>
  <w:num w:numId="53" w16cid:durableId="2028209139">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1B90"/>
    <w:rsid w:val="00003B6E"/>
    <w:rsid w:val="0000420E"/>
    <w:rsid w:val="00004CE0"/>
    <w:rsid w:val="000119D1"/>
    <w:rsid w:val="00023029"/>
    <w:rsid w:val="00024F8B"/>
    <w:rsid w:val="00032E6B"/>
    <w:rsid w:val="00037B73"/>
    <w:rsid w:val="00041E78"/>
    <w:rsid w:val="000617CF"/>
    <w:rsid w:val="00061855"/>
    <w:rsid w:val="00066A27"/>
    <w:rsid w:val="0007281B"/>
    <w:rsid w:val="0007352A"/>
    <w:rsid w:val="00076599"/>
    <w:rsid w:val="000936DA"/>
    <w:rsid w:val="000968D4"/>
    <w:rsid w:val="000B66C0"/>
    <w:rsid w:val="000B6B71"/>
    <w:rsid w:val="000B6FBD"/>
    <w:rsid w:val="000C5F09"/>
    <w:rsid w:val="000D3391"/>
    <w:rsid w:val="000F005C"/>
    <w:rsid w:val="000F1E18"/>
    <w:rsid w:val="001028A1"/>
    <w:rsid w:val="0012021C"/>
    <w:rsid w:val="00132F91"/>
    <w:rsid w:val="0015143B"/>
    <w:rsid w:val="00162939"/>
    <w:rsid w:val="0018354F"/>
    <w:rsid w:val="00192969"/>
    <w:rsid w:val="001A08FA"/>
    <w:rsid w:val="001C6057"/>
    <w:rsid w:val="001D0D77"/>
    <w:rsid w:val="001D5126"/>
    <w:rsid w:val="001D730B"/>
    <w:rsid w:val="001E13DC"/>
    <w:rsid w:val="001E4630"/>
    <w:rsid w:val="001F351F"/>
    <w:rsid w:val="00213E4E"/>
    <w:rsid w:val="00222D64"/>
    <w:rsid w:val="002254C6"/>
    <w:rsid w:val="00227D14"/>
    <w:rsid w:val="002313F0"/>
    <w:rsid w:val="002338A2"/>
    <w:rsid w:val="00242CF0"/>
    <w:rsid w:val="00243BE7"/>
    <w:rsid w:val="00245B51"/>
    <w:rsid w:val="00253413"/>
    <w:rsid w:val="00256573"/>
    <w:rsid w:val="002615FC"/>
    <w:rsid w:val="0026378F"/>
    <w:rsid w:val="00266945"/>
    <w:rsid w:val="002703A5"/>
    <w:rsid w:val="00272D18"/>
    <w:rsid w:val="00277833"/>
    <w:rsid w:val="0028458D"/>
    <w:rsid w:val="00292141"/>
    <w:rsid w:val="002A3C11"/>
    <w:rsid w:val="002B112C"/>
    <w:rsid w:val="002C3177"/>
    <w:rsid w:val="002D16F4"/>
    <w:rsid w:val="002D6ECA"/>
    <w:rsid w:val="002E6C36"/>
    <w:rsid w:val="002F019D"/>
    <w:rsid w:val="002F05D7"/>
    <w:rsid w:val="002F5093"/>
    <w:rsid w:val="00316329"/>
    <w:rsid w:val="00323680"/>
    <w:rsid w:val="00332B2A"/>
    <w:rsid w:val="00337C58"/>
    <w:rsid w:val="00341D97"/>
    <w:rsid w:val="0034391F"/>
    <w:rsid w:val="00344655"/>
    <w:rsid w:val="003510E3"/>
    <w:rsid w:val="00352680"/>
    <w:rsid w:val="00360D6A"/>
    <w:rsid w:val="00366214"/>
    <w:rsid w:val="00367E92"/>
    <w:rsid w:val="00372545"/>
    <w:rsid w:val="0037517F"/>
    <w:rsid w:val="003800FD"/>
    <w:rsid w:val="003918B2"/>
    <w:rsid w:val="00395895"/>
    <w:rsid w:val="003A6197"/>
    <w:rsid w:val="003B30C7"/>
    <w:rsid w:val="003C1390"/>
    <w:rsid w:val="003C7DF3"/>
    <w:rsid w:val="003D38EB"/>
    <w:rsid w:val="003E7AF7"/>
    <w:rsid w:val="0041556C"/>
    <w:rsid w:val="004249C8"/>
    <w:rsid w:val="00440B00"/>
    <w:rsid w:val="004500E2"/>
    <w:rsid w:val="00466B47"/>
    <w:rsid w:val="00477BB5"/>
    <w:rsid w:val="00484E67"/>
    <w:rsid w:val="00486A1E"/>
    <w:rsid w:val="004A3046"/>
    <w:rsid w:val="004B274E"/>
    <w:rsid w:val="004B32DA"/>
    <w:rsid w:val="004B4BF6"/>
    <w:rsid w:val="004C1D6A"/>
    <w:rsid w:val="004C6EB6"/>
    <w:rsid w:val="004E34D0"/>
    <w:rsid w:val="004E3C21"/>
    <w:rsid w:val="0050292A"/>
    <w:rsid w:val="0050764E"/>
    <w:rsid w:val="00510BA3"/>
    <w:rsid w:val="00511681"/>
    <w:rsid w:val="00511C02"/>
    <w:rsid w:val="005159DD"/>
    <w:rsid w:val="00520BCB"/>
    <w:rsid w:val="00526DC0"/>
    <w:rsid w:val="00535CEF"/>
    <w:rsid w:val="005466E5"/>
    <w:rsid w:val="00554D3D"/>
    <w:rsid w:val="00561CBC"/>
    <w:rsid w:val="00562B99"/>
    <w:rsid w:val="005638E5"/>
    <w:rsid w:val="00570EF4"/>
    <w:rsid w:val="00585F4E"/>
    <w:rsid w:val="0058602B"/>
    <w:rsid w:val="00591085"/>
    <w:rsid w:val="00597ACF"/>
    <w:rsid w:val="005A01C8"/>
    <w:rsid w:val="005A6ED1"/>
    <w:rsid w:val="005B7357"/>
    <w:rsid w:val="005B76C1"/>
    <w:rsid w:val="005C2261"/>
    <w:rsid w:val="005C29A7"/>
    <w:rsid w:val="005C632E"/>
    <w:rsid w:val="005C755A"/>
    <w:rsid w:val="005D68FF"/>
    <w:rsid w:val="005D6CF1"/>
    <w:rsid w:val="0060062A"/>
    <w:rsid w:val="00607962"/>
    <w:rsid w:val="006101F5"/>
    <w:rsid w:val="00620688"/>
    <w:rsid w:val="006208DA"/>
    <w:rsid w:val="00625D4A"/>
    <w:rsid w:val="00625E8F"/>
    <w:rsid w:val="006322F7"/>
    <w:rsid w:val="00632D4C"/>
    <w:rsid w:val="006354F5"/>
    <w:rsid w:val="006371A1"/>
    <w:rsid w:val="00637F5F"/>
    <w:rsid w:val="00641168"/>
    <w:rsid w:val="006419F7"/>
    <w:rsid w:val="006622AE"/>
    <w:rsid w:val="0066625C"/>
    <w:rsid w:val="006702D2"/>
    <w:rsid w:val="006721BD"/>
    <w:rsid w:val="00674E7A"/>
    <w:rsid w:val="00686042"/>
    <w:rsid w:val="00687D1A"/>
    <w:rsid w:val="00690D36"/>
    <w:rsid w:val="0069113E"/>
    <w:rsid w:val="00691AA0"/>
    <w:rsid w:val="006924B5"/>
    <w:rsid w:val="006A0A37"/>
    <w:rsid w:val="006A4FFB"/>
    <w:rsid w:val="006A7661"/>
    <w:rsid w:val="006B6CA9"/>
    <w:rsid w:val="006C1FC6"/>
    <w:rsid w:val="006C726C"/>
    <w:rsid w:val="006D1040"/>
    <w:rsid w:val="006D122E"/>
    <w:rsid w:val="006E745E"/>
    <w:rsid w:val="006F7F72"/>
    <w:rsid w:val="00715016"/>
    <w:rsid w:val="007201A3"/>
    <w:rsid w:val="007204CF"/>
    <w:rsid w:val="00721517"/>
    <w:rsid w:val="007236B8"/>
    <w:rsid w:val="00725105"/>
    <w:rsid w:val="0073001F"/>
    <w:rsid w:val="00734C2E"/>
    <w:rsid w:val="00753684"/>
    <w:rsid w:val="00760E25"/>
    <w:rsid w:val="0077247B"/>
    <w:rsid w:val="0077362F"/>
    <w:rsid w:val="00781220"/>
    <w:rsid w:val="00791320"/>
    <w:rsid w:val="00793C69"/>
    <w:rsid w:val="007956BB"/>
    <w:rsid w:val="00796B5B"/>
    <w:rsid w:val="007A37BD"/>
    <w:rsid w:val="007A4654"/>
    <w:rsid w:val="007A663A"/>
    <w:rsid w:val="007B556D"/>
    <w:rsid w:val="007C28B3"/>
    <w:rsid w:val="007C67D8"/>
    <w:rsid w:val="007F0419"/>
    <w:rsid w:val="00802482"/>
    <w:rsid w:val="008129E1"/>
    <w:rsid w:val="008178C4"/>
    <w:rsid w:val="00826C80"/>
    <w:rsid w:val="00830C28"/>
    <w:rsid w:val="00832E9E"/>
    <w:rsid w:val="00833757"/>
    <w:rsid w:val="00841662"/>
    <w:rsid w:val="00844B3E"/>
    <w:rsid w:val="008531A5"/>
    <w:rsid w:val="008546BB"/>
    <w:rsid w:val="008571E6"/>
    <w:rsid w:val="00860320"/>
    <w:rsid w:val="00873E0F"/>
    <w:rsid w:val="00874002"/>
    <w:rsid w:val="00890157"/>
    <w:rsid w:val="0089077B"/>
    <w:rsid w:val="00891AE1"/>
    <w:rsid w:val="008B2EE6"/>
    <w:rsid w:val="008C2D3B"/>
    <w:rsid w:val="008D080A"/>
    <w:rsid w:val="008D201A"/>
    <w:rsid w:val="008F3A79"/>
    <w:rsid w:val="008F6358"/>
    <w:rsid w:val="008F6806"/>
    <w:rsid w:val="009165B5"/>
    <w:rsid w:val="00916D44"/>
    <w:rsid w:val="0092047C"/>
    <w:rsid w:val="00925350"/>
    <w:rsid w:val="00927237"/>
    <w:rsid w:val="00932D2C"/>
    <w:rsid w:val="00934F9E"/>
    <w:rsid w:val="00940A58"/>
    <w:rsid w:val="00941149"/>
    <w:rsid w:val="0095236D"/>
    <w:rsid w:val="00976CB1"/>
    <w:rsid w:val="00980CBB"/>
    <w:rsid w:val="00982FFA"/>
    <w:rsid w:val="00983CC8"/>
    <w:rsid w:val="009841AE"/>
    <w:rsid w:val="00991BC2"/>
    <w:rsid w:val="009927CC"/>
    <w:rsid w:val="0099280A"/>
    <w:rsid w:val="009944C9"/>
    <w:rsid w:val="00996DFB"/>
    <w:rsid w:val="009C181C"/>
    <w:rsid w:val="009C6954"/>
    <w:rsid w:val="009C6BFA"/>
    <w:rsid w:val="009C7087"/>
    <w:rsid w:val="009D3DCE"/>
    <w:rsid w:val="009E77CD"/>
    <w:rsid w:val="009E7E43"/>
    <w:rsid w:val="00A03445"/>
    <w:rsid w:val="00A03E3B"/>
    <w:rsid w:val="00A10FAF"/>
    <w:rsid w:val="00A12DDA"/>
    <w:rsid w:val="00A144E9"/>
    <w:rsid w:val="00A14D85"/>
    <w:rsid w:val="00A16910"/>
    <w:rsid w:val="00A33BF0"/>
    <w:rsid w:val="00A33F5D"/>
    <w:rsid w:val="00A43D69"/>
    <w:rsid w:val="00A520AB"/>
    <w:rsid w:val="00A54EB5"/>
    <w:rsid w:val="00A57645"/>
    <w:rsid w:val="00A64047"/>
    <w:rsid w:val="00A65CE1"/>
    <w:rsid w:val="00A65EB7"/>
    <w:rsid w:val="00A743A8"/>
    <w:rsid w:val="00A75B8B"/>
    <w:rsid w:val="00A75E05"/>
    <w:rsid w:val="00A77777"/>
    <w:rsid w:val="00A802A6"/>
    <w:rsid w:val="00A873BC"/>
    <w:rsid w:val="00A93577"/>
    <w:rsid w:val="00A95BD3"/>
    <w:rsid w:val="00AA3E32"/>
    <w:rsid w:val="00AB428E"/>
    <w:rsid w:val="00AB4446"/>
    <w:rsid w:val="00AB4DE3"/>
    <w:rsid w:val="00AC4081"/>
    <w:rsid w:val="00AD518C"/>
    <w:rsid w:val="00AE02ED"/>
    <w:rsid w:val="00AF66B3"/>
    <w:rsid w:val="00B04AFA"/>
    <w:rsid w:val="00B11C20"/>
    <w:rsid w:val="00B16BC7"/>
    <w:rsid w:val="00B3204A"/>
    <w:rsid w:val="00B3755E"/>
    <w:rsid w:val="00B37CF8"/>
    <w:rsid w:val="00B41A05"/>
    <w:rsid w:val="00B43BD0"/>
    <w:rsid w:val="00B51658"/>
    <w:rsid w:val="00B528BF"/>
    <w:rsid w:val="00B57E92"/>
    <w:rsid w:val="00B65E39"/>
    <w:rsid w:val="00B72142"/>
    <w:rsid w:val="00B73F92"/>
    <w:rsid w:val="00B75129"/>
    <w:rsid w:val="00B76A93"/>
    <w:rsid w:val="00B86125"/>
    <w:rsid w:val="00B86E0A"/>
    <w:rsid w:val="00BA2ABF"/>
    <w:rsid w:val="00BA6B26"/>
    <w:rsid w:val="00BA7A41"/>
    <w:rsid w:val="00BB0637"/>
    <w:rsid w:val="00BB71A4"/>
    <w:rsid w:val="00BC2CA7"/>
    <w:rsid w:val="00BD493D"/>
    <w:rsid w:val="00BF3BEC"/>
    <w:rsid w:val="00C06CF1"/>
    <w:rsid w:val="00C075B5"/>
    <w:rsid w:val="00C11DED"/>
    <w:rsid w:val="00C15A01"/>
    <w:rsid w:val="00C1624A"/>
    <w:rsid w:val="00C1658A"/>
    <w:rsid w:val="00C24DC5"/>
    <w:rsid w:val="00C27AA3"/>
    <w:rsid w:val="00C34939"/>
    <w:rsid w:val="00C361D5"/>
    <w:rsid w:val="00C36695"/>
    <w:rsid w:val="00C37F39"/>
    <w:rsid w:val="00C40BE3"/>
    <w:rsid w:val="00C70480"/>
    <w:rsid w:val="00C7217C"/>
    <w:rsid w:val="00C761A1"/>
    <w:rsid w:val="00C77DD7"/>
    <w:rsid w:val="00C80DA8"/>
    <w:rsid w:val="00C81CA4"/>
    <w:rsid w:val="00C87DA0"/>
    <w:rsid w:val="00C913CC"/>
    <w:rsid w:val="00CA13DD"/>
    <w:rsid w:val="00CB3A4E"/>
    <w:rsid w:val="00CD2AA9"/>
    <w:rsid w:val="00CF0B23"/>
    <w:rsid w:val="00D00BC9"/>
    <w:rsid w:val="00D053BA"/>
    <w:rsid w:val="00D0572A"/>
    <w:rsid w:val="00D1641A"/>
    <w:rsid w:val="00D22FAE"/>
    <w:rsid w:val="00D277C4"/>
    <w:rsid w:val="00D277E3"/>
    <w:rsid w:val="00D442B5"/>
    <w:rsid w:val="00D514AE"/>
    <w:rsid w:val="00D55D3A"/>
    <w:rsid w:val="00D64800"/>
    <w:rsid w:val="00D64947"/>
    <w:rsid w:val="00D718A8"/>
    <w:rsid w:val="00D903D6"/>
    <w:rsid w:val="00D9695D"/>
    <w:rsid w:val="00DA6B44"/>
    <w:rsid w:val="00DA7316"/>
    <w:rsid w:val="00DB14CF"/>
    <w:rsid w:val="00DB5FB8"/>
    <w:rsid w:val="00DB75F1"/>
    <w:rsid w:val="00DC0852"/>
    <w:rsid w:val="00DC667C"/>
    <w:rsid w:val="00DE1BC7"/>
    <w:rsid w:val="00DE2886"/>
    <w:rsid w:val="00DF50C9"/>
    <w:rsid w:val="00DF50D3"/>
    <w:rsid w:val="00E15C52"/>
    <w:rsid w:val="00E16C6E"/>
    <w:rsid w:val="00E16E41"/>
    <w:rsid w:val="00E2207E"/>
    <w:rsid w:val="00E36664"/>
    <w:rsid w:val="00E37ABC"/>
    <w:rsid w:val="00E37D4D"/>
    <w:rsid w:val="00E404C9"/>
    <w:rsid w:val="00E43225"/>
    <w:rsid w:val="00E7767D"/>
    <w:rsid w:val="00E800F6"/>
    <w:rsid w:val="00E80CBB"/>
    <w:rsid w:val="00E839E8"/>
    <w:rsid w:val="00E871DD"/>
    <w:rsid w:val="00E92699"/>
    <w:rsid w:val="00E928AE"/>
    <w:rsid w:val="00EA6798"/>
    <w:rsid w:val="00EA7CFA"/>
    <w:rsid w:val="00EB57EC"/>
    <w:rsid w:val="00EC28ED"/>
    <w:rsid w:val="00ED0400"/>
    <w:rsid w:val="00ED04CE"/>
    <w:rsid w:val="00ED6814"/>
    <w:rsid w:val="00EE2600"/>
    <w:rsid w:val="00EF6B10"/>
    <w:rsid w:val="00F00174"/>
    <w:rsid w:val="00F013CC"/>
    <w:rsid w:val="00F015A2"/>
    <w:rsid w:val="00F102A9"/>
    <w:rsid w:val="00F20A64"/>
    <w:rsid w:val="00F22934"/>
    <w:rsid w:val="00F25B42"/>
    <w:rsid w:val="00F37D39"/>
    <w:rsid w:val="00F400AF"/>
    <w:rsid w:val="00F40FA3"/>
    <w:rsid w:val="00F6055A"/>
    <w:rsid w:val="00F60826"/>
    <w:rsid w:val="00F658C7"/>
    <w:rsid w:val="00F7241D"/>
    <w:rsid w:val="00F75BD1"/>
    <w:rsid w:val="00F75D6B"/>
    <w:rsid w:val="00F83D10"/>
    <w:rsid w:val="00F84CD0"/>
    <w:rsid w:val="00F906A3"/>
    <w:rsid w:val="00F9506E"/>
    <w:rsid w:val="00FA6BCF"/>
    <w:rsid w:val="00FB611F"/>
    <w:rsid w:val="00FC3F49"/>
    <w:rsid w:val="00FC6B36"/>
    <w:rsid w:val="00FD1148"/>
    <w:rsid w:val="00FD3B3E"/>
    <w:rsid w:val="00FD77E7"/>
    <w:rsid w:val="00FE0B14"/>
    <w:rsid w:val="00FF0FE8"/>
    <w:rsid w:val="00FF107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4058B"/>
  <w15:docId w15:val="{E8A906C6-788F-43AF-B64D-717BFF49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Heading4"/>
    <w:next w:val="Normal"/>
    <w:link w:val="Heading1Char"/>
    <w:qFormat/>
    <w:rsid w:val="00F25B42"/>
    <w:pPr>
      <w:outlineLvl w:val="0"/>
    </w:pPr>
  </w:style>
  <w:style w:type="paragraph" w:styleId="Heading2">
    <w:name w:val="heading 2"/>
    <w:basedOn w:val="Bullet1CharChar"/>
    <w:next w:val="Normal"/>
    <w:link w:val="Heading2Char"/>
    <w:qFormat/>
    <w:rsid w:val="00F25B42"/>
    <w:pPr>
      <w:numPr>
        <w:numId w:val="0"/>
      </w:numPr>
      <w:spacing w:before="120" w:after="120"/>
      <w:outlineLvl w:val="1"/>
    </w:pPr>
    <w:rPr>
      <w:b/>
      <w:sz w:val="26"/>
      <w:szCs w:val="26"/>
    </w:rPr>
  </w:style>
  <w:style w:type="paragraph" w:styleId="Heading3">
    <w:name w:val="heading 3"/>
    <w:basedOn w:val="Heading2"/>
    <w:next w:val="Normal"/>
    <w:link w:val="Heading3Char"/>
    <w:qFormat/>
    <w:rsid w:val="00F25B42"/>
    <w:pPr>
      <w:outlineLvl w:val="2"/>
    </w:pPr>
  </w:style>
  <w:style w:type="paragraph" w:styleId="Heading4">
    <w:name w:val="heading 4"/>
    <w:basedOn w:val="Heading9"/>
    <w:next w:val="Normal"/>
    <w:link w:val="Heading4Char"/>
    <w:qFormat/>
    <w:rsid w:val="00F25B42"/>
    <w:pPr>
      <w:spacing w:line="240" w:lineRule="auto"/>
      <w:outlineLvl w:val="3"/>
    </w:pPr>
    <w:rPr>
      <w:i w:val="0"/>
    </w:rPr>
  </w:style>
  <w:style w:type="paragraph" w:styleId="Heading5">
    <w:name w:val="heading 5"/>
    <w:basedOn w:val="Normal"/>
    <w:next w:val="Normal"/>
    <w:link w:val="Heading5Char"/>
    <w:qFormat/>
    <w:rsid w:val="00597ACF"/>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597AC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97ACF"/>
    <w:pPr>
      <w:numPr>
        <w:ilvl w:val="6"/>
        <w:numId w:val="1"/>
      </w:numPr>
      <w:spacing w:before="240" w:after="60"/>
      <w:outlineLvl w:val="6"/>
    </w:pPr>
    <w:rPr>
      <w:sz w:val="24"/>
    </w:rPr>
  </w:style>
  <w:style w:type="paragraph" w:styleId="Heading8">
    <w:name w:val="heading 8"/>
    <w:basedOn w:val="Normal"/>
    <w:next w:val="Normal"/>
    <w:link w:val="Heading8Char"/>
    <w:qFormat/>
    <w:rsid w:val="00597ACF"/>
    <w:pPr>
      <w:numPr>
        <w:ilvl w:val="7"/>
        <w:numId w:val="1"/>
      </w:numPr>
      <w:spacing w:before="240" w:after="60"/>
      <w:outlineLvl w:val="7"/>
    </w:pPr>
    <w:rPr>
      <w:i/>
      <w:iCs/>
      <w:sz w:val="24"/>
    </w:rPr>
  </w:style>
  <w:style w:type="paragraph" w:styleId="Heading9">
    <w:name w:val="heading 9"/>
    <w:basedOn w:val="Style2"/>
    <w:next w:val="Normal"/>
    <w:link w:val="Heading9Char"/>
    <w:rsid w:val="00F25B42"/>
    <w:pPr>
      <w:spacing w:before="120"/>
      <w:ind w:left="0" w:firstLine="0"/>
      <w:outlineLvl w:val="8"/>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uiPriority w:val="99"/>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uiPriority w:val="99"/>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Heading3Char">
    <w:name w:val="Heading 3 Char"/>
    <w:basedOn w:val="DefaultParagraphFont"/>
    <w:link w:val="Heading3"/>
    <w:rsid w:val="00F25B42"/>
    <w:rPr>
      <w:b/>
      <w:sz w:val="26"/>
      <w:szCs w:val="26"/>
    </w:rPr>
  </w:style>
  <w:style w:type="paragraph" w:styleId="TOCHeading">
    <w:name w:val="TOC Heading"/>
    <w:basedOn w:val="Heading1"/>
    <w:next w:val="Normal"/>
    <w:uiPriority w:val="39"/>
    <w:unhideWhenUsed/>
    <w:qFormat/>
    <w:rsid w:val="0012021C"/>
    <w:pPr>
      <w:spacing w:before="240" w:after="0" w:line="259" w:lineRule="auto"/>
      <w:jc w:val="left"/>
      <w:outlineLvl w:val="9"/>
    </w:pPr>
    <w:rPr>
      <w:rFonts w:asciiTheme="majorHAnsi" w:eastAsiaTheme="majorEastAsia" w:hAnsiTheme="majorHAnsi" w:cstheme="majorBidi"/>
      <w:b w:val="0"/>
      <w:bCs/>
      <w:color w:val="365F91" w:themeColor="accent1" w:themeShade="BF"/>
    </w:rPr>
  </w:style>
  <w:style w:type="paragraph" w:customStyle="1" w:styleId="notes">
    <w:name w:val="notes"/>
    <w:basedOn w:val="Normal"/>
    <w:next w:val="Normal"/>
    <w:autoRedefine/>
    <w:rsid w:val="0012021C"/>
    <w:pPr>
      <w:widowControl w:val="0"/>
      <w:tabs>
        <w:tab w:val="left" w:pos="1260"/>
      </w:tabs>
      <w:spacing w:before="60" w:after="60"/>
      <w:ind w:left="600" w:firstLine="0"/>
    </w:pPr>
    <w:rPr>
      <w:i/>
      <w:color w:val="0000FF"/>
      <w:szCs w:val="26"/>
    </w:rPr>
  </w:style>
  <w:style w:type="character" w:customStyle="1" w:styleId="FooterChar">
    <w:name w:val="Footer Char"/>
    <w:basedOn w:val="DefaultParagraphFont"/>
    <w:link w:val="Footer"/>
    <w:uiPriority w:val="99"/>
    <w:rsid w:val="00C7217C"/>
    <w:rPr>
      <w:sz w:val="26"/>
      <w:szCs w:val="24"/>
    </w:rPr>
  </w:style>
  <w:style w:type="character" w:customStyle="1" w:styleId="Heading1Char">
    <w:name w:val="Heading 1 Char"/>
    <w:basedOn w:val="DefaultParagraphFont"/>
    <w:link w:val="Heading1"/>
    <w:rsid w:val="00F25B42"/>
    <w:rPr>
      <w:b/>
      <w:bCs/>
      <w:color w:val="000000"/>
      <w:sz w:val="26"/>
      <w:szCs w:val="26"/>
    </w:rPr>
  </w:style>
  <w:style w:type="character" w:customStyle="1" w:styleId="Heading2Char">
    <w:name w:val="Heading 2 Char"/>
    <w:basedOn w:val="DefaultParagraphFont"/>
    <w:link w:val="Heading2"/>
    <w:rsid w:val="00F25B42"/>
    <w:rPr>
      <w:b/>
      <w:sz w:val="26"/>
      <w:szCs w:val="26"/>
    </w:rPr>
  </w:style>
  <w:style w:type="character" w:customStyle="1" w:styleId="Heading4Char">
    <w:name w:val="Heading 4 Char"/>
    <w:basedOn w:val="DefaultParagraphFont"/>
    <w:link w:val="Heading4"/>
    <w:rsid w:val="00F25B42"/>
    <w:rPr>
      <w:b/>
      <w:bCs/>
      <w:color w:val="000000"/>
      <w:sz w:val="26"/>
      <w:szCs w:val="26"/>
    </w:rPr>
  </w:style>
  <w:style w:type="character" w:customStyle="1" w:styleId="Heading5Char">
    <w:name w:val="Heading 5 Char"/>
    <w:basedOn w:val="DefaultParagraphFont"/>
    <w:link w:val="Heading5"/>
    <w:rsid w:val="00C7217C"/>
    <w:rPr>
      <w:b/>
      <w:bCs/>
      <w:i/>
      <w:iCs/>
      <w:sz w:val="26"/>
      <w:szCs w:val="26"/>
    </w:rPr>
  </w:style>
  <w:style w:type="character" w:customStyle="1" w:styleId="Heading6Char">
    <w:name w:val="Heading 6 Char"/>
    <w:basedOn w:val="DefaultParagraphFont"/>
    <w:link w:val="Heading6"/>
    <w:rsid w:val="00C7217C"/>
    <w:rPr>
      <w:b/>
      <w:bCs/>
      <w:sz w:val="22"/>
      <w:szCs w:val="22"/>
    </w:rPr>
  </w:style>
  <w:style w:type="character" w:customStyle="1" w:styleId="Heading7Char">
    <w:name w:val="Heading 7 Char"/>
    <w:basedOn w:val="DefaultParagraphFont"/>
    <w:link w:val="Heading7"/>
    <w:rsid w:val="00C7217C"/>
    <w:rPr>
      <w:sz w:val="24"/>
      <w:szCs w:val="24"/>
    </w:rPr>
  </w:style>
  <w:style w:type="character" w:customStyle="1" w:styleId="Heading8Char">
    <w:name w:val="Heading 8 Char"/>
    <w:basedOn w:val="DefaultParagraphFont"/>
    <w:link w:val="Heading8"/>
    <w:rsid w:val="00C7217C"/>
    <w:rPr>
      <w:i/>
      <w:iCs/>
      <w:sz w:val="24"/>
      <w:szCs w:val="24"/>
    </w:rPr>
  </w:style>
  <w:style w:type="character" w:customStyle="1" w:styleId="Heading9Char">
    <w:name w:val="Heading 9 Char"/>
    <w:basedOn w:val="DefaultParagraphFont"/>
    <w:link w:val="Heading9"/>
    <w:rsid w:val="00F25B42"/>
    <w:rPr>
      <w:b/>
      <w:bCs/>
      <w:i/>
      <w:color w:val="000000"/>
      <w:sz w:val="26"/>
      <w:szCs w:val="26"/>
    </w:rPr>
  </w:style>
  <w:style w:type="paragraph" w:customStyle="1" w:styleId="StyleTabletextBoldCentered">
    <w:name w:val="Style Tabletext + Bold Centered"/>
    <w:basedOn w:val="Normal"/>
    <w:rsid w:val="00C7217C"/>
    <w:pPr>
      <w:keepLines/>
      <w:widowControl w:val="0"/>
      <w:spacing w:before="60" w:after="120"/>
      <w:ind w:firstLine="0"/>
      <w:jc w:val="center"/>
    </w:pPr>
    <w:rPr>
      <w:rFonts w:ascii="Arial" w:hAnsi="Arial"/>
      <w:b/>
      <w:bCs/>
      <w:sz w:val="20"/>
      <w:szCs w:val="20"/>
    </w:rPr>
  </w:style>
  <w:style w:type="paragraph" w:customStyle="1" w:styleId="TableHeader">
    <w:name w:val="Table Header"/>
    <w:basedOn w:val="Normal"/>
    <w:rsid w:val="00C7217C"/>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C7217C"/>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C7217C"/>
    <w:rPr>
      <w:rFonts w:ascii="Arial" w:hAnsi="Arial"/>
      <w:i/>
      <w:color w:val="0000FF"/>
      <w:szCs w:val="24"/>
    </w:rPr>
  </w:style>
  <w:style w:type="paragraph" w:customStyle="1" w:styleId="Default">
    <w:name w:val="Default"/>
    <w:rsid w:val="00C7217C"/>
    <w:pPr>
      <w:autoSpaceDE w:val="0"/>
      <w:autoSpaceDN w:val="0"/>
      <w:adjustRightInd w:val="0"/>
    </w:pPr>
    <w:rPr>
      <w:rFonts w:eastAsiaTheme="minorHAnsi"/>
      <w:color w:val="000000"/>
      <w:sz w:val="24"/>
      <w:szCs w:val="24"/>
    </w:rPr>
  </w:style>
  <w:style w:type="paragraph" w:customStyle="1" w:styleId="Heading50">
    <w:name w:val="Heading_5"/>
    <w:basedOn w:val="Heading5"/>
    <w:uiPriority w:val="99"/>
    <w:rsid w:val="00C7217C"/>
    <w:pPr>
      <w:keepNext/>
      <w:keepLines/>
      <w:widowControl w:val="0"/>
      <w:numPr>
        <w:numId w:val="11"/>
      </w:numPr>
      <w:adjustRightInd w:val="0"/>
      <w:spacing w:before="180" w:after="120" w:line="240" w:lineRule="auto"/>
      <w:textAlignment w:val="baseline"/>
    </w:pPr>
    <w:rPr>
      <w:rFonts w:ascii="Tahoma" w:hAnsi="Tahoma" w:cs="Tahoma"/>
      <w:b w:val="0"/>
      <w:bCs w:val="0"/>
      <w:i w:val="0"/>
      <w:iCs w:val="0"/>
      <w:color w:val="000000"/>
      <w:sz w:val="20"/>
      <w:szCs w:val="20"/>
    </w:rPr>
  </w:style>
  <w:style w:type="paragraph" w:customStyle="1" w:styleId="Style2">
    <w:name w:val="Style2"/>
    <w:basedOn w:val="Heading3"/>
    <w:next w:val="TOCHeading"/>
    <w:link w:val="Style2Char"/>
    <w:uiPriority w:val="99"/>
    <w:rsid w:val="00C7217C"/>
    <w:pPr>
      <w:keepLines/>
      <w:widowControl w:val="0"/>
      <w:adjustRightInd w:val="0"/>
      <w:spacing w:before="200" w:line="276" w:lineRule="auto"/>
      <w:ind w:left="360" w:hanging="360"/>
      <w:textAlignment w:val="baseline"/>
    </w:pPr>
    <w:rPr>
      <w:i/>
      <w:color w:val="000000"/>
      <w:sz w:val="24"/>
    </w:rPr>
  </w:style>
  <w:style w:type="character" w:customStyle="1" w:styleId="Style2Char">
    <w:name w:val="Style2 Char"/>
    <w:basedOn w:val="Heading3Char"/>
    <w:link w:val="Style2"/>
    <w:uiPriority w:val="99"/>
    <w:locked/>
    <w:rsid w:val="00C7217C"/>
    <w:rPr>
      <w:b/>
      <w:i/>
      <w:color w:val="000000"/>
      <w:sz w:val="24"/>
      <w:szCs w:val="26"/>
    </w:rPr>
  </w:style>
  <w:style w:type="paragraph" w:customStyle="1" w:styleId="Bullet1CharChar">
    <w:name w:val="Bullet 1 Char Char"/>
    <w:basedOn w:val="Normal"/>
    <w:link w:val="Bullet1CharCharChar"/>
    <w:rsid w:val="00C7217C"/>
    <w:pPr>
      <w:numPr>
        <w:numId w:val="13"/>
      </w:numPr>
      <w:spacing w:before="80" w:line="240" w:lineRule="auto"/>
    </w:pPr>
    <w:rPr>
      <w:sz w:val="20"/>
      <w:szCs w:val="20"/>
    </w:rPr>
  </w:style>
  <w:style w:type="paragraph" w:customStyle="1" w:styleId="Entry">
    <w:name w:val="Entry"/>
    <w:basedOn w:val="Normal"/>
    <w:rsid w:val="00C7217C"/>
    <w:pPr>
      <w:numPr>
        <w:numId w:val="14"/>
      </w:numPr>
      <w:tabs>
        <w:tab w:val="clear" w:pos="360"/>
      </w:tabs>
      <w:spacing w:before="140" w:line="240" w:lineRule="auto"/>
    </w:pPr>
    <w:rPr>
      <w:snapToGrid w:val="0"/>
      <w:sz w:val="22"/>
      <w:szCs w:val="20"/>
    </w:rPr>
  </w:style>
  <w:style w:type="character" w:customStyle="1" w:styleId="Bullet1CharCharChar">
    <w:name w:val="Bullet 1 Char Char Char"/>
    <w:basedOn w:val="DefaultParagraphFont"/>
    <w:link w:val="Bullet1CharChar"/>
    <w:rsid w:val="00C7217C"/>
  </w:style>
  <w:style w:type="paragraph" w:customStyle="1" w:styleId="Bullet2">
    <w:name w:val="Bullet 2"/>
    <w:basedOn w:val="Normal"/>
    <w:rsid w:val="00C7217C"/>
    <w:pPr>
      <w:numPr>
        <w:numId w:val="12"/>
      </w:numPr>
      <w:spacing w:before="40" w:line="240" w:lineRule="auto"/>
    </w:pPr>
    <w:rPr>
      <w:sz w:val="20"/>
      <w:szCs w:val="20"/>
    </w:rPr>
  </w:style>
  <w:style w:type="paragraph" w:customStyle="1" w:styleId="Bullet3">
    <w:name w:val="Bullet 3"/>
    <w:basedOn w:val="Bullet2"/>
    <w:rsid w:val="00C7217C"/>
    <w:pPr>
      <w:ind w:left="1440" w:hanging="360"/>
    </w:pPr>
  </w:style>
  <w:style w:type="paragraph" w:styleId="Title">
    <w:name w:val="Title"/>
    <w:basedOn w:val="Normal"/>
    <w:next w:val="Normal"/>
    <w:link w:val="TitleChar"/>
    <w:qFormat/>
    <w:rsid w:val="00C7217C"/>
    <w:pPr>
      <w:widowControl w:val="0"/>
      <w:spacing w:before="60" w:after="60" w:line="240" w:lineRule="auto"/>
      <w:ind w:firstLine="0"/>
      <w:jc w:val="center"/>
    </w:pPr>
    <w:rPr>
      <w:rFonts w:ascii="Arial" w:hAnsi="Arial"/>
      <w:b/>
      <w:sz w:val="36"/>
      <w:szCs w:val="20"/>
    </w:rPr>
  </w:style>
  <w:style w:type="character" w:customStyle="1" w:styleId="TitleChar">
    <w:name w:val="Title Char"/>
    <w:basedOn w:val="DefaultParagraphFont"/>
    <w:link w:val="Title"/>
    <w:rsid w:val="00C7217C"/>
    <w:rPr>
      <w:rFonts w:ascii="Arial" w:hAnsi="Arial"/>
      <w:b/>
      <w:sz w:val="36"/>
    </w:rPr>
  </w:style>
  <w:style w:type="character" w:styleId="Emphasis">
    <w:name w:val="Emphasis"/>
    <w:basedOn w:val="DefaultParagraphFont"/>
    <w:qFormat/>
    <w:rsid w:val="00EF6B10"/>
    <w:rPr>
      <w:i/>
      <w:iCs/>
    </w:rPr>
  </w:style>
  <w:style w:type="paragraph" w:styleId="NormalWeb">
    <w:name w:val="Normal (Web)"/>
    <w:basedOn w:val="Normal"/>
    <w:semiHidden/>
    <w:unhideWhenUsed/>
    <w:rsid w:val="0072151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40760">
      <w:bodyDiv w:val="1"/>
      <w:marLeft w:val="0"/>
      <w:marRight w:val="0"/>
      <w:marTop w:val="0"/>
      <w:marBottom w:val="0"/>
      <w:divBdr>
        <w:top w:val="none" w:sz="0" w:space="0" w:color="auto"/>
        <w:left w:val="none" w:sz="0" w:space="0" w:color="auto"/>
        <w:bottom w:val="none" w:sz="0" w:space="0" w:color="auto"/>
        <w:right w:val="none" w:sz="0" w:space="0" w:color="auto"/>
      </w:divBdr>
    </w:div>
    <w:div w:id="304093803">
      <w:bodyDiv w:val="1"/>
      <w:marLeft w:val="0"/>
      <w:marRight w:val="0"/>
      <w:marTop w:val="0"/>
      <w:marBottom w:val="0"/>
      <w:divBdr>
        <w:top w:val="none" w:sz="0" w:space="0" w:color="auto"/>
        <w:left w:val="none" w:sz="0" w:space="0" w:color="auto"/>
        <w:bottom w:val="none" w:sz="0" w:space="0" w:color="auto"/>
        <w:right w:val="none" w:sz="0" w:space="0" w:color="auto"/>
      </w:divBdr>
    </w:div>
    <w:div w:id="421878311">
      <w:bodyDiv w:val="1"/>
      <w:marLeft w:val="0"/>
      <w:marRight w:val="0"/>
      <w:marTop w:val="0"/>
      <w:marBottom w:val="0"/>
      <w:divBdr>
        <w:top w:val="none" w:sz="0" w:space="0" w:color="auto"/>
        <w:left w:val="none" w:sz="0" w:space="0" w:color="auto"/>
        <w:bottom w:val="none" w:sz="0" w:space="0" w:color="auto"/>
        <w:right w:val="none" w:sz="0" w:space="0" w:color="auto"/>
      </w:divBdr>
    </w:div>
    <w:div w:id="572085505">
      <w:bodyDiv w:val="1"/>
      <w:marLeft w:val="0"/>
      <w:marRight w:val="0"/>
      <w:marTop w:val="0"/>
      <w:marBottom w:val="0"/>
      <w:divBdr>
        <w:top w:val="none" w:sz="0" w:space="0" w:color="auto"/>
        <w:left w:val="none" w:sz="0" w:space="0" w:color="auto"/>
        <w:bottom w:val="none" w:sz="0" w:space="0" w:color="auto"/>
        <w:right w:val="none" w:sz="0" w:space="0" w:color="auto"/>
      </w:divBdr>
    </w:div>
    <w:div w:id="573592097">
      <w:bodyDiv w:val="1"/>
      <w:marLeft w:val="0"/>
      <w:marRight w:val="0"/>
      <w:marTop w:val="0"/>
      <w:marBottom w:val="0"/>
      <w:divBdr>
        <w:top w:val="none" w:sz="0" w:space="0" w:color="auto"/>
        <w:left w:val="none" w:sz="0" w:space="0" w:color="auto"/>
        <w:bottom w:val="none" w:sz="0" w:space="0" w:color="auto"/>
        <w:right w:val="none" w:sz="0" w:space="0" w:color="auto"/>
      </w:divBdr>
    </w:div>
    <w:div w:id="621955892">
      <w:bodyDiv w:val="1"/>
      <w:marLeft w:val="0"/>
      <w:marRight w:val="0"/>
      <w:marTop w:val="0"/>
      <w:marBottom w:val="0"/>
      <w:divBdr>
        <w:top w:val="none" w:sz="0" w:space="0" w:color="auto"/>
        <w:left w:val="none" w:sz="0" w:space="0" w:color="auto"/>
        <w:bottom w:val="none" w:sz="0" w:space="0" w:color="auto"/>
        <w:right w:val="none" w:sz="0" w:space="0" w:color="auto"/>
      </w:divBdr>
    </w:div>
    <w:div w:id="655957342">
      <w:bodyDiv w:val="1"/>
      <w:marLeft w:val="0"/>
      <w:marRight w:val="0"/>
      <w:marTop w:val="0"/>
      <w:marBottom w:val="0"/>
      <w:divBdr>
        <w:top w:val="none" w:sz="0" w:space="0" w:color="auto"/>
        <w:left w:val="none" w:sz="0" w:space="0" w:color="auto"/>
        <w:bottom w:val="none" w:sz="0" w:space="0" w:color="auto"/>
        <w:right w:val="none" w:sz="0" w:space="0" w:color="auto"/>
      </w:divBdr>
    </w:div>
    <w:div w:id="722296751">
      <w:bodyDiv w:val="1"/>
      <w:marLeft w:val="0"/>
      <w:marRight w:val="0"/>
      <w:marTop w:val="0"/>
      <w:marBottom w:val="0"/>
      <w:divBdr>
        <w:top w:val="none" w:sz="0" w:space="0" w:color="auto"/>
        <w:left w:val="none" w:sz="0" w:space="0" w:color="auto"/>
        <w:bottom w:val="none" w:sz="0" w:space="0" w:color="auto"/>
        <w:right w:val="none" w:sz="0" w:space="0" w:color="auto"/>
      </w:divBdr>
    </w:div>
    <w:div w:id="743069659">
      <w:bodyDiv w:val="1"/>
      <w:marLeft w:val="0"/>
      <w:marRight w:val="0"/>
      <w:marTop w:val="0"/>
      <w:marBottom w:val="0"/>
      <w:divBdr>
        <w:top w:val="none" w:sz="0" w:space="0" w:color="auto"/>
        <w:left w:val="none" w:sz="0" w:space="0" w:color="auto"/>
        <w:bottom w:val="none" w:sz="0" w:space="0" w:color="auto"/>
        <w:right w:val="none" w:sz="0" w:space="0" w:color="auto"/>
      </w:divBdr>
    </w:div>
    <w:div w:id="786117673">
      <w:bodyDiv w:val="1"/>
      <w:marLeft w:val="0"/>
      <w:marRight w:val="0"/>
      <w:marTop w:val="0"/>
      <w:marBottom w:val="0"/>
      <w:divBdr>
        <w:top w:val="none" w:sz="0" w:space="0" w:color="auto"/>
        <w:left w:val="none" w:sz="0" w:space="0" w:color="auto"/>
        <w:bottom w:val="none" w:sz="0" w:space="0" w:color="auto"/>
        <w:right w:val="none" w:sz="0" w:space="0" w:color="auto"/>
      </w:divBdr>
    </w:div>
    <w:div w:id="828403144">
      <w:bodyDiv w:val="1"/>
      <w:marLeft w:val="0"/>
      <w:marRight w:val="0"/>
      <w:marTop w:val="0"/>
      <w:marBottom w:val="0"/>
      <w:divBdr>
        <w:top w:val="none" w:sz="0" w:space="0" w:color="auto"/>
        <w:left w:val="none" w:sz="0" w:space="0" w:color="auto"/>
        <w:bottom w:val="none" w:sz="0" w:space="0" w:color="auto"/>
        <w:right w:val="none" w:sz="0" w:space="0" w:color="auto"/>
      </w:divBdr>
    </w:div>
    <w:div w:id="910041584">
      <w:bodyDiv w:val="1"/>
      <w:marLeft w:val="0"/>
      <w:marRight w:val="0"/>
      <w:marTop w:val="0"/>
      <w:marBottom w:val="0"/>
      <w:divBdr>
        <w:top w:val="none" w:sz="0" w:space="0" w:color="auto"/>
        <w:left w:val="none" w:sz="0" w:space="0" w:color="auto"/>
        <w:bottom w:val="none" w:sz="0" w:space="0" w:color="auto"/>
        <w:right w:val="none" w:sz="0" w:space="0" w:color="auto"/>
      </w:divBdr>
    </w:div>
    <w:div w:id="926689584">
      <w:bodyDiv w:val="1"/>
      <w:marLeft w:val="0"/>
      <w:marRight w:val="0"/>
      <w:marTop w:val="0"/>
      <w:marBottom w:val="0"/>
      <w:divBdr>
        <w:top w:val="none" w:sz="0" w:space="0" w:color="auto"/>
        <w:left w:val="none" w:sz="0" w:space="0" w:color="auto"/>
        <w:bottom w:val="none" w:sz="0" w:space="0" w:color="auto"/>
        <w:right w:val="none" w:sz="0" w:space="0" w:color="auto"/>
      </w:divBdr>
    </w:div>
    <w:div w:id="1194148798">
      <w:bodyDiv w:val="1"/>
      <w:marLeft w:val="0"/>
      <w:marRight w:val="0"/>
      <w:marTop w:val="0"/>
      <w:marBottom w:val="0"/>
      <w:divBdr>
        <w:top w:val="none" w:sz="0" w:space="0" w:color="auto"/>
        <w:left w:val="none" w:sz="0" w:space="0" w:color="auto"/>
        <w:bottom w:val="none" w:sz="0" w:space="0" w:color="auto"/>
        <w:right w:val="none" w:sz="0" w:space="0" w:color="auto"/>
      </w:divBdr>
    </w:div>
    <w:div w:id="1206408306">
      <w:bodyDiv w:val="1"/>
      <w:marLeft w:val="0"/>
      <w:marRight w:val="0"/>
      <w:marTop w:val="0"/>
      <w:marBottom w:val="0"/>
      <w:divBdr>
        <w:top w:val="none" w:sz="0" w:space="0" w:color="auto"/>
        <w:left w:val="none" w:sz="0" w:space="0" w:color="auto"/>
        <w:bottom w:val="none" w:sz="0" w:space="0" w:color="auto"/>
        <w:right w:val="none" w:sz="0" w:space="0" w:color="auto"/>
      </w:divBdr>
    </w:div>
    <w:div w:id="1290167987">
      <w:bodyDiv w:val="1"/>
      <w:marLeft w:val="0"/>
      <w:marRight w:val="0"/>
      <w:marTop w:val="0"/>
      <w:marBottom w:val="0"/>
      <w:divBdr>
        <w:top w:val="none" w:sz="0" w:space="0" w:color="auto"/>
        <w:left w:val="none" w:sz="0" w:space="0" w:color="auto"/>
        <w:bottom w:val="none" w:sz="0" w:space="0" w:color="auto"/>
        <w:right w:val="none" w:sz="0" w:space="0" w:color="auto"/>
      </w:divBdr>
    </w:div>
    <w:div w:id="1310549481">
      <w:bodyDiv w:val="1"/>
      <w:marLeft w:val="0"/>
      <w:marRight w:val="0"/>
      <w:marTop w:val="0"/>
      <w:marBottom w:val="0"/>
      <w:divBdr>
        <w:top w:val="none" w:sz="0" w:space="0" w:color="auto"/>
        <w:left w:val="none" w:sz="0" w:space="0" w:color="auto"/>
        <w:bottom w:val="none" w:sz="0" w:space="0" w:color="auto"/>
        <w:right w:val="none" w:sz="0" w:space="0" w:color="auto"/>
      </w:divBdr>
    </w:div>
    <w:div w:id="1371145098">
      <w:bodyDiv w:val="1"/>
      <w:marLeft w:val="0"/>
      <w:marRight w:val="0"/>
      <w:marTop w:val="0"/>
      <w:marBottom w:val="0"/>
      <w:divBdr>
        <w:top w:val="none" w:sz="0" w:space="0" w:color="auto"/>
        <w:left w:val="none" w:sz="0" w:space="0" w:color="auto"/>
        <w:bottom w:val="none" w:sz="0" w:space="0" w:color="auto"/>
        <w:right w:val="none" w:sz="0" w:space="0" w:color="auto"/>
      </w:divBdr>
    </w:div>
    <w:div w:id="1415781838">
      <w:bodyDiv w:val="1"/>
      <w:marLeft w:val="0"/>
      <w:marRight w:val="0"/>
      <w:marTop w:val="0"/>
      <w:marBottom w:val="0"/>
      <w:divBdr>
        <w:top w:val="none" w:sz="0" w:space="0" w:color="auto"/>
        <w:left w:val="none" w:sz="0" w:space="0" w:color="auto"/>
        <w:bottom w:val="none" w:sz="0" w:space="0" w:color="auto"/>
        <w:right w:val="none" w:sz="0" w:space="0" w:color="auto"/>
      </w:divBdr>
    </w:div>
    <w:div w:id="1467699511">
      <w:bodyDiv w:val="1"/>
      <w:marLeft w:val="0"/>
      <w:marRight w:val="0"/>
      <w:marTop w:val="0"/>
      <w:marBottom w:val="0"/>
      <w:divBdr>
        <w:top w:val="none" w:sz="0" w:space="0" w:color="auto"/>
        <w:left w:val="none" w:sz="0" w:space="0" w:color="auto"/>
        <w:bottom w:val="none" w:sz="0" w:space="0" w:color="auto"/>
        <w:right w:val="none" w:sz="0" w:space="0" w:color="auto"/>
      </w:divBdr>
    </w:div>
    <w:div w:id="1531646287">
      <w:bodyDiv w:val="1"/>
      <w:marLeft w:val="0"/>
      <w:marRight w:val="0"/>
      <w:marTop w:val="0"/>
      <w:marBottom w:val="0"/>
      <w:divBdr>
        <w:top w:val="none" w:sz="0" w:space="0" w:color="auto"/>
        <w:left w:val="none" w:sz="0" w:space="0" w:color="auto"/>
        <w:bottom w:val="none" w:sz="0" w:space="0" w:color="auto"/>
        <w:right w:val="none" w:sz="0" w:space="0" w:color="auto"/>
      </w:divBdr>
    </w:div>
    <w:div w:id="1577013494">
      <w:bodyDiv w:val="1"/>
      <w:marLeft w:val="0"/>
      <w:marRight w:val="0"/>
      <w:marTop w:val="0"/>
      <w:marBottom w:val="0"/>
      <w:divBdr>
        <w:top w:val="none" w:sz="0" w:space="0" w:color="auto"/>
        <w:left w:val="none" w:sz="0" w:space="0" w:color="auto"/>
        <w:bottom w:val="none" w:sz="0" w:space="0" w:color="auto"/>
        <w:right w:val="none" w:sz="0" w:space="0" w:color="auto"/>
      </w:divBdr>
    </w:div>
    <w:div w:id="1648976669">
      <w:bodyDiv w:val="1"/>
      <w:marLeft w:val="0"/>
      <w:marRight w:val="0"/>
      <w:marTop w:val="0"/>
      <w:marBottom w:val="0"/>
      <w:divBdr>
        <w:top w:val="none" w:sz="0" w:space="0" w:color="auto"/>
        <w:left w:val="none" w:sz="0" w:space="0" w:color="auto"/>
        <w:bottom w:val="none" w:sz="0" w:space="0" w:color="auto"/>
        <w:right w:val="none" w:sz="0" w:space="0" w:color="auto"/>
      </w:divBdr>
    </w:div>
    <w:div w:id="1688946461">
      <w:bodyDiv w:val="1"/>
      <w:marLeft w:val="0"/>
      <w:marRight w:val="0"/>
      <w:marTop w:val="0"/>
      <w:marBottom w:val="0"/>
      <w:divBdr>
        <w:top w:val="none" w:sz="0" w:space="0" w:color="auto"/>
        <w:left w:val="none" w:sz="0" w:space="0" w:color="auto"/>
        <w:bottom w:val="none" w:sz="0" w:space="0" w:color="auto"/>
        <w:right w:val="none" w:sz="0" w:space="0" w:color="auto"/>
      </w:divBdr>
    </w:div>
    <w:div w:id="1790784060">
      <w:bodyDiv w:val="1"/>
      <w:marLeft w:val="0"/>
      <w:marRight w:val="0"/>
      <w:marTop w:val="0"/>
      <w:marBottom w:val="0"/>
      <w:divBdr>
        <w:top w:val="none" w:sz="0" w:space="0" w:color="auto"/>
        <w:left w:val="none" w:sz="0" w:space="0" w:color="auto"/>
        <w:bottom w:val="none" w:sz="0" w:space="0" w:color="auto"/>
        <w:right w:val="none" w:sz="0" w:space="0" w:color="auto"/>
      </w:divBdr>
    </w:div>
    <w:div w:id="1871607147">
      <w:bodyDiv w:val="1"/>
      <w:marLeft w:val="0"/>
      <w:marRight w:val="0"/>
      <w:marTop w:val="0"/>
      <w:marBottom w:val="0"/>
      <w:divBdr>
        <w:top w:val="none" w:sz="0" w:space="0" w:color="auto"/>
        <w:left w:val="none" w:sz="0" w:space="0" w:color="auto"/>
        <w:bottom w:val="none" w:sz="0" w:space="0" w:color="auto"/>
        <w:right w:val="none" w:sz="0" w:space="0" w:color="auto"/>
      </w:divBdr>
    </w:div>
    <w:div w:id="1927765942">
      <w:bodyDiv w:val="1"/>
      <w:marLeft w:val="0"/>
      <w:marRight w:val="0"/>
      <w:marTop w:val="0"/>
      <w:marBottom w:val="0"/>
      <w:divBdr>
        <w:top w:val="none" w:sz="0" w:space="0" w:color="auto"/>
        <w:left w:val="none" w:sz="0" w:space="0" w:color="auto"/>
        <w:bottom w:val="none" w:sz="0" w:space="0" w:color="auto"/>
        <w:right w:val="none" w:sz="0" w:space="0" w:color="auto"/>
      </w:divBdr>
    </w:div>
    <w:div w:id="1936982869">
      <w:bodyDiv w:val="1"/>
      <w:marLeft w:val="0"/>
      <w:marRight w:val="0"/>
      <w:marTop w:val="0"/>
      <w:marBottom w:val="0"/>
      <w:divBdr>
        <w:top w:val="none" w:sz="0" w:space="0" w:color="auto"/>
        <w:left w:val="none" w:sz="0" w:space="0" w:color="auto"/>
        <w:bottom w:val="none" w:sz="0" w:space="0" w:color="auto"/>
        <w:right w:val="none" w:sz="0" w:space="0" w:color="auto"/>
      </w:divBdr>
    </w:div>
    <w:div w:id="2012173727">
      <w:bodyDiv w:val="1"/>
      <w:marLeft w:val="0"/>
      <w:marRight w:val="0"/>
      <w:marTop w:val="0"/>
      <w:marBottom w:val="0"/>
      <w:divBdr>
        <w:top w:val="none" w:sz="0" w:space="0" w:color="auto"/>
        <w:left w:val="none" w:sz="0" w:space="0" w:color="auto"/>
        <w:bottom w:val="none" w:sz="0" w:space="0" w:color="auto"/>
        <w:right w:val="none" w:sz="0" w:space="0" w:color="auto"/>
      </w:divBdr>
    </w:div>
    <w:div w:id="20994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A7173-86CA-42BD-816A-EED5720B7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643</TotalTime>
  <Pages>49</Pages>
  <Words>8291</Words>
  <Characters>47264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DỰ ÁN: QUẢN LÍ THÔNG TIN QUẦY THUỐC CỦA BỆNH VIỆN</vt:lpstr>
    </vt:vector>
  </TitlesOfParts>
  <Manager>ThS. Phạm Thái Khanh</Manager>
  <Company>Trường Đại học Công Nghiệp TP.HCM</Company>
  <LinksUpToDate>false</LinksUpToDate>
  <CharactersWithSpaces>55445</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QUẢN LÍ THÔNG TIN QUẦY THUỐC CỦA BỆNH VIỆN</dc:title>
  <dc:subject>Khóa Luận Tốt Nghiệp</dc:subject>
  <dc:creator>Khanh Pham Thai</dc:creator>
  <cp:keywords/>
  <dc:description/>
  <cp:lastModifiedBy>chaucongthoai@outlook.com</cp:lastModifiedBy>
  <cp:revision>18</cp:revision>
  <cp:lastPrinted>2022-01-18T13:44:00Z</cp:lastPrinted>
  <dcterms:created xsi:type="dcterms:W3CDTF">2024-07-16T15:36:00Z</dcterms:created>
  <dcterms:modified xsi:type="dcterms:W3CDTF">2025-06-15T16:17:00Z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